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337E12" w:rsidRDefault="00FE6A3A" w:rsidP="00AB1894">
      <w:pPr>
        <w:spacing w:after="60"/>
        <w:rPr>
          <w:rFonts w:ascii="Arial" w:hAnsi="Arial" w:cs="Arial"/>
          <w:sz w:val="22"/>
          <w:szCs w:val="22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B74E14">
        <w:rPr>
          <w:rFonts w:ascii="Arial" w:hAnsi="Arial" w:cs="Arial"/>
        </w:rPr>
        <w:t>5</w:t>
      </w:r>
      <w:r w:rsidR="007675EE">
        <w:rPr>
          <w:rFonts w:ascii="Arial" w:hAnsi="Arial" w:cs="Arial"/>
        </w:rPr>
        <w:t xml:space="preserve">: </w:t>
      </w:r>
      <w:r w:rsidR="00B74E14">
        <w:rPr>
          <w:rFonts w:ascii="Arial" w:hAnsi="Arial" w:cs="Arial"/>
          <w:b/>
        </w:rPr>
        <w:t>Указатели</w:t>
      </w:r>
      <w:r w:rsidR="00337E12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D21CA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b/>
          <w:sz w:val="20"/>
          <w:szCs w:val="20"/>
        </w:rPr>
        <w:t>Задача 1</w:t>
      </w:r>
      <w:r>
        <w:rPr>
          <w:rFonts w:ascii="Arial" w:hAnsi="Arial" w:cs="Arial"/>
          <w:sz w:val="20"/>
          <w:szCs w:val="20"/>
        </w:rPr>
        <w:t>. </w:t>
      </w:r>
      <w:r w:rsidR="00C903C0" w:rsidRPr="00062227">
        <w:rPr>
          <w:rFonts w:ascii="Arial" w:hAnsi="Arial" w:cs="Arial"/>
          <w:sz w:val="20"/>
          <w:szCs w:val="20"/>
        </w:rPr>
        <w:t>Демонстрац</w:t>
      </w:r>
      <w:r w:rsidR="00C903C0">
        <w:rPr>
          <w:rFonts w:ascii="Arial" w:hAnsi="Arial" w:cs="Arial"/>
          <w:sz w:val="20"/>
          <w:szCs w:val="20"/>
        </w:rPr>
        <w:t>ия</w:t>
      </w:r>
      <w:r w:rsidR="00C903C0" w:rsidRPr="00846A39">
        <w:rPr>
          <w:rFonts w:ascii="Arial" w:hAnsi="Arial" w:cs="Arial"/>
          <w:sz w:val="20"/>
          <w:szCs w:val="20"/>
        </w:rPr>
        <w:t xml:space="preserve"> </w:t>
      </w:r>
      <w:r w:rsidRPr="00846A39">
        <w:rPr>
          <w:rFonts w:ascii="Arial" w:hAnsi="Arial" w:cs="Arial"/>
          <w:sz w:val="20"/>
          <w:szCs w:val="20"/>
        </w:rPr>
        <w:t>базово</w:t>
      </w:r>
      <w:r w:rsidR="00C903C0">
        <w:rPr>
          <w:rFonts w:ascii="Arial" w:hAnsi="Arial" w:cs="Arial"/>
          <w:sz w:val="20"/>
          <w:szCs w:val="20"/>
        </w:rPr>
        <w:t>го</w:t>
      </w:r>
      <w:r w:rsidRPr="00846A39">
        <w:rPr>
          <w:rFonts w:ascii="Arial" w:hAnsi="Arial" w:cs="Arial"/>
          <w:sz w:val="20"/>
          <w:szCs w:val="20"/>
        </w:rPr>
        <w:t xml:space="preserve"> </w:t>
      </w:r>
      <w:r w:rsidR="003119B3" w:rsidRPr="00846A39">
        <w:rPr>
          <w:rFonts w:ascii="Arial" w:hAnsi="Arial" w:cs="Arial"/>
          <w:sz w:val="20"/>
          <w:szCs w:val="20"/>
        </w:rPr>
        <w:t>объявлени</w:t>
      </w:r>
      <w:r w:rsidR="003119B3">
        <w:rPr>
          <w:rFonts w:ascii="Arial" w:hAnsi="Arial" w:cs="Arial"/>
          <w:sz w:val="20"/>
          <w:szCs w:val="20"/>
        </w:rPr>
        <w:t>я</w:t>
      </w:r>
      <w:r w:rsidRPr="00846A39">
        <w:rPr>
          <w:rFonts w:ascii="Arial" w:hAnsi="Arial" w:cs="Arial"/>
          <w:sz w:val="20"/>
          <w:szCs w:val="20"/>
        </w:rPr>
        <w:t xml:space="preserve"> указателя.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b/>
          <w:sz w:val="20"/>
          <w:szCs w:val="20"/>
        </w:rPr>
        <w:t>Ожидаемый результат</w:t>
      </w:r>
      <w:r>
        <w:rPr>
          <w:rFonts w:ascii="Arial" w:hAnsi="Arial" w:cs="Arial"/>
          <w:b/>
          <w:sz w:val="20"/>
          <w:szCs w:val="20"/>
        </w:rPr>
        <w:t>: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sz w:val="20"/>
          <w:szCs w:val="20"/>
        </w:rPr>
        <w:t xml:space="preserve">Указатель: показать базовое объявление указателя: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sz w:val="20"/>
          <w:szCs w:val="20"/>
        </w:rPr>
        <w:t>--------------------------------------------------</w:t>
      </w:r>
      <w:r>
        <w:rPr>
          <w:rFonts w:ascii="Arial" w:hAnsi="Arial" w:cs="Arial"/>
          <w:sz w:val="20"/>
          <w:szCs w:val="20"/>
        </w:rPr>
        <w:t>---------------------</w:t>
      </w:r>
      <w:r w:rsidRPr="00846A39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-----------------------------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sz w:val="20"/>
          <w:szCs w:val="20"/>
        </w:rPr>
        <w:t xml:space="preserve">Здесь </w:t>
      </w:r>
      <w:r w:rsidRPr="00C34BEF">
        <w:rPr>
          <w:rFonts w:ascii="Arial" w:hAnsi="Arial" w:cs="Arial"/>
          <w:b/>
          <w:sz w:val="20"/>
          <w:szCs w:val="20"/>
        </w:rPr>
        <w:t>m = 10</w:t>
      </w:r>
      <w:r w:rsidRPr="00846A39">
        <w:rPr>
          <w:rFonts w:ascii="Arial" w:hAnsi="Arial" w:cs="Arial"/>
          <w:sz w:val="20"/>
          <w:szCs w:val="20"/>
        </w:rPr>
        <w:t xml:space="preserve">, </w:t>
      </w:r>
      <w:r w:rsidRPr="00C34BEF">
        <w:rPr>
          <w:rFonts w:ascii="Arial" w:hAnsi="Arial" w:cs="Arial"/>
          <w:b/>
          <w:sz w:val="20"/>
          <w:szCs w:val="20"/>
        </w:rPr>
        <w:t>n</w:t>
      </w:r>
      <w:r w:rsidRPr="00846A39">
        <w:rPr>
          <w:rFonts w:ascii="Arial" w:hAnsi="Arial" w:cs="Arial"/>
          <w:sz w:val="20"/>
          <w:szCs w:val="20"/>
        </w:rPr>
        <w:t xml:space="preserve"> и </w:t>
      </w:r>
      <w:r w:rsidRPr="00C34BEF">
        <w:rPr>
          <w:rFonts w:ascii="Arial" w:hAnsi="Arial" w:cs="Arial"/>
          <w:b/>
          <w:sz w:val="20"/>
          <w:szCs w:val="20"/>
        </w:rPr>
        <w:t>o</w:t>
      </w:r>
      <w:r w:rsidRPr="00846A39">
        <w:rPr>
          <w:rFonts w:ascii="Arial" w:hAnsi="Arial" w:cs="Arial"/>
          <w:sz w:val="20"/>
          <w:szCs w:val="20"/>
        </w:rPr>
        <w:t xml:space="preserve"> </w:t>
      </w:r>
      <w:r w:rsidR="00C34BEF">
        <w:rPr>
          <w:rFonts w:ascii="Arial" w:hAnsi="Arial" w:cs="Arial"/>
          <w:sz w:val="20"/>
          <w:szCs w:val="20"/>
        </w:rPr>
        <w:t>–</w:t>
      </w:r>
      <w:r w:rsidRPr="00846A39">
        <w:rPr>
          <w:rFonts w:ascii="Arial" w:hAnsi="Arial" w:cs="Arial"/>
          <w:sz w:val="20"/>
          <w:szCs w:val="20"/>
        </w:rPr>
        <w:t xml:space="preserve"> две целочи</w:t>
      </w:r>
      <w:r w:rsidR="00C34BEF">
        <w:rPr>
          <w:rFonts w:ascii="Arial" w:hAnsi="Arial" w:cs="Arial"/>
          <w:sz w:val="20"/>
          <w:szCs w:val="20"/>
        </w:rPr>
        <w:t xml:space="preserve">сленные переменные, а </w:t>
      </w:r>
      <w:r w:rsidR="00C34BEF" w:rsidRPr="00C34BEF">
        <w:rPr>
          <w:rFonts w:ascii="Arial" w:hAnsi="Arial" w:cs="Arial"/>
          <w:b/>
          <w:sz w:val="20"/>
          <w:szCs w:val="20"/>
        </w:rPr>
        <w:t>*</w:t>
      </w:r>
      <w:r w:rsidRPr="00C34BEF">
        <w:rPr>
          <w:rFonts w:ascii="Arial" w:hAnsi="Arial" w:cs="Arial"/>
          <w:b/>
          <w:sz w:val="20"/>
          <w:szCs w:val="20"/>
        </w:rPr>
        <w:t>z</w:t>
      </w:r>
      <w:r w:rsidRPr="00846A39">
        <w:rPr>
          <w:rFonts w:ascii="Arial" w:hAnsi="Arial" w:cs="Arial"/>
          <w:sz w:val="20"/>
          <w:szCs w:val="20"/>
        </w:rPr>
        <w:t xml:space="preserve"> </w:t>
      </w:r>
      <w:r w:rsidR="00C34BEF">
        <w:rPr>
          <w:rFonts w:ascii="Arial" w:hAnsi="Arial" w:cs="Arial"/>
          <w:sz w:val="20"/>
          <w:szCs w:val="20"/>
        </w:rPr>
        <w:t>–</w:t>
      </w:r>
      <w:r w:rsidRPr="00846A39">
        <w:rPr>
          <w:rFonts w:ascii="Arial" w:hAnsi="Arial" w:cs="Arial"/>
          <w:sz w:val="20"/>
          <w:szCs w:val="20"/>
        </w:rPr>
        <w:t xml:space="preserve"> целое число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z</w:t>
      </w:r>
      <w:r w:rsidRPr="00846A39">
        <w:rPr>
          <w:rFonts w:ascii="Arial" w:hAnsi="Arial" w:cs="Arial"/>
          <w:sz w:val="20"/>
          <w:szCs w:val="20"/>
        </w:rPr>
        <w:t xml:space="preserve"> хранит адрес </w:t>
      </w:r>
      <w:r w:rsidRPr="00C34BEF">
        <w:rPr>
          <w:rFonts w:ascii="Arial" w:hAnsi="Arial" w:cs="Arial"/>
          <w:b/>
          <w:sz w:val="20"/>
          <w:szCs w:val="20"/>
        </w:rPr>
        <w:t>m = 0x7ffd40630d44</w:t>
      </w:r>
      <w:r w:rsidRPr="00846A39">
        <w:rPr>
          <w:rFonts w:ascii="Arial" w:hAnsi="Arial" w:cs="Arial"/>
          <w:sz w:val="20"/>
          <w:szCs w:val="20"/>
        </w:rPr>
        <w:t xml:space="preserve">          </w:t>
      </w:r>
      <w:r w:rsidR="00202CEF">
        <w:rPr>
          <w:rFonts w:ascii="Arial" w:hAnsi="Arial" w:cs="Arial"/>
          <w:sz w:val="20"/>
          <w:szCs w:val="20"/>
        </w:rPr>
        <w:t>// адреса (значения) приведены для примера</w:t>
      </w:r>
      <w:r w:rsidR="00923EB7">
        <w:rPr>
          <w:rFonts w:ascii="Arial" w:hAnsi="Arial" w:cs="Arial"/>
          <w:sz w:val="20"/>
          <w:szCs w:val="20"/>
        </w:rPr>
        <w:t xml:space="preserve"> (произвольные)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*z</w:t>
      </w:r>
      <w:r w:rsidRPr="00846A39">
        <w:rPr>
          <w:rFonts w:ascii="Arial" w:hAnsi="Arial" w:cs="Arial"/>
          <w:sz w:val="20"/>
          <w:szCs w:val="20"/>
        </w:rPr>
        <w:t xml:space="preserve"> хранит значение </w:t>
      </w:r>
      <w:r w:rsidRPr="00C34BEF">
        <w:rPr>
          <w:rFonts w:ascii="Arial" w:hAnsi="Arial" w:cs="Arial"/>
          <w:b/>
          <w:sz w:val="20"/>
          <w:szCs w:val="20"/>
        </w:rPr>
        <w:t>m = 10</w:t>
      </w:r>
      <w:r w:rsidRPr="00846A39">
        <w:rPr>
          <w:rFonts w:ascii="Arial" w:hAnsi="Arial" w:cs="Arial"/>
          <w:sz w:val="20"/>
          <w:szCs w:val="20"/>
        </w:rPr>
        <w:t xml:space="preserve">                          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&amp;m</w:t>
      </w:r>
      <w:r w:rsidRPr="00846A39">
        <w:rPr>
          <w:rFonts w:ascii="Arial" w:hAnsi="Arial" w:cs="Arial"/>
          <w:sz w:val="20"/>
          <w:szCs w:val="20"/>
        </w:rPr>
        <w:t xml:space="preserve"> является адресом </w:t>
      </w:r>
      <w:r w:rsidRPr="00C34BEF">
        <w:rPr>
          <w:rFonts w:ascii="Arial" w:hAnsi="Arial" w:cs="Arial"/>
          <w:b/>
          <w:sz w:val="20"/>
          <w:szCs w:val="20"/>
        </w:rPr>
        <w:t>m = 0x7ffd40630d44</w:t>
      </w:r>
      <w:r w:rsidRPr="00846A39">
        <w:rPr>
          <w:rFonts w:ascii="Arial" w:hAnsi="Arial" w:cs="Arial"/>
          <w:sz w:val="20"/>
          <w:szCs w:val="20"/>
        </w:rPr>
        <w:t xml:space="preserve">     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&amp;n</w:t>
      </w:r>
      <w:r w:rsidRPr="00846A39">
        <w:rPr>
          <w:rFonts w:ascii="Arial" w:hAnsi="Arial" w:cs="Arial"/>
          <w:sz w:val="20"/>
          <w:szCs w:val="20"/>
        </w:rPr>
        <w:t xml:space="preserve"> хранит адрес </w:t>
      </w:r>
      <w:r w:rsidRPr="00C34BEF">
        <w:rPr>
          <w:rFonts w:ascii="Arial" w:hAnsi="Arial" w:cs="Arial"/>
          <w:b/>
          <w:sz w:val="20"/>
          <w:szCs w:val="20"/>
        </w:rPr>
        <w:t>n = 0x7ffd40630d4</w:t>
      </w:r>
      <w:r w:rsidRPr="00846A39">
        <w:rPr>
          <w:rFonts w:ascii="Arial" w:hAnsi="Arial" w:cs="Arial"/>
          <w:sz w:val="20"/>
          <w:szCs w:val="20"/>
        </w:rPr>
        <w:t xml:space="preserve">8           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&amp;o</w:t>
      </w:r>
      <w:r w:rsidRPr="00846A39">
        <w:rPr>
          <w:rFonts w:ascii="Arial" w:hAnsi="Arial" w:cs="Arial"/>
          <w:sz w:val="20"/>
          <w:szCs w:val="20"/>
        </w:rPr>
        <w:t xml:space="preserve"> хранит адрес </w:t>
      </w:r>
      <w:r w:rsidRPr="00C34BEF">
        <w:rPr>
          <w:rFonts w:ascii="Arial" w:hAnsi="Arial" w:cs="Arial"/>
          <w:b/>
          <w:sz w:val="20"/>
          <w:szCs w:val="20"/>
        </w:rPr>
        <w:t>o = 0x7ffd40630d4c</w:t>
      </w:r>
      <w:r w:rsidRPr="00846A39">
        <w:rPr>
          <w:rFonts w:ascii="Arial" w:hAnsi="Arial" w:cs="Arial"/>
          <w:sz w:val="20"/>
          <w:szCs w:val="20"/>
        </w:rPr>
        <w:t xml:space="preserve">            </w:t>
      </w:r>
    </w:p>
    <w:p w:rsid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34BEF">
        <w:rPr>
          <w:rFonts w:ascii="Arial" w:hAnsi="Arial" w:cs="Arial"/>
          <w:b/>
          <w:sz w:val="20"/>
          <w:szCs w:val="20"/>
        </w:rPr>
        <w:t>&amp;z</w:t>
      </w:r>
      <w:r w:rsidRPr="00846A39">
        <w:rPr>
          <w:rFonts w:ascii="Arial" w:hAnsi="Arial" w:cs="Arial"/>
          <w:sz w:val="20"/>
          <w:szCs w:val="20"/>
        </w:rPr>
        <w:t xml:space="preserve"> хранит адрес </w:t>
      </w:r>
      <w:r w:rsidRPr="00C34BEF">
        <w:rPr>
          <w:rFonts w:ascii="Arial" w:hAnsi="Arial" w:cs="Arial"/>
          <w:b/>
          <w:sz w:val="20"/>
          <w:szCs w:val="20"/>
        </w:rPr>
        <w:t>z = 0x7ffd40630d50</w:t>
      </w:r>
      <w:r w:rsidRPr="00846A39">
        <w:rPr>
          <w:rFonts w:ascii="Arial" w:hAnsi="Arial" w:cs="Arial"/>
          <w:sz w:val="20"/>
          <w:szCs w:val="20"/>
        </w:rPr>
        <w:t xml:space="preserve">   </w:t>
      </w:r>
    </w:p>
    <w:p w:rsidR="00846A39" w:rsidRPr="00846A39" w:rsidRDefault="00846A39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46A39" w:rsidRDefault="00220BB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913194" cy="2584084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33" cy="25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39" w:rsidRDefault="00846A39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>#include &lt;stdio.h&gt;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>void main(void)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>{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>int m</w:t>
      </w:r>
      <w:r w:rsidR="00684EF0" w:rsidRPr="00941C89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=</w:t>
      </w:r>
      <w:r w:rsidR="00684EF0" w:rsidRPr="00941C89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10,</w:t>
      </w:r>
      <w:r w:rsidR="00684EF0" w:rsidRPr="00684EF0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n,</w:t>
      </w:r>
      <w:r w:rsidR="00684EF0" w:rsidRPr="00684EF0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o;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>int *z</w:t>
      </w:r>
      <w:r w:rsidR="00684EF0" w:rsidRPr="00684EF0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=</w:t>
      </w:r>
      <w:r w:rsidR="00684EF0" w:rsidRPr="00684EF0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84EF0">
        <w:rPr>
          <w:rFonts w:ascii="Arial" w:hAnsi="Arial" w:cs="Arial"/>
          <w:i/>
          <w:sz w:val="20"/>
          <w:szCs w:val="20"/>
          <w:lang w:val="en-US"/>
        </w:rPr>
        <w:t>&amp;m 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>printf("\n\n Pointer : Show the basic declaration of pointer :\n");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 xml:space="preserve">printf("-------------------------------------------------------\n"); 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>printf(" Here is m=10, n and o are two integer variable and *z is an integer");</w:t>
      </w:r>
      <w:r w:rsidRPr="00684EF0">
        <w:rPr>
          <w:rFonts w:ascii="Arial" w:hAnsi="Arial" w:cs="Arial"/>
          <w:i/>
          <w:sz w:val="20"/>
          <w:szCs w:val="20"/>
          <w:lang w:val="en-US"/>
        </w:rPr>
        <w:tab/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>printf("\n\n z stores the address of m  = %p\n",  z); // z is a pointer so %p would print the address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 xml:space="preserve">printf("\n *z stores the value of m = %i\n",   *z); 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 xml:space="preserve">printf("\n &amp;m is the address of m = %p\n",   &amp;m); // &amp;m gives the address of the integer variable m 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 xml:space="preserve">                             // so %p is the specifier for that address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>printf("\n &amp;n stores the address of n = %p\n",   &amp;n);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>printf("\n &amp;o  stores the address of o = %p\n",   &amp;o);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ab/>
        <w:t xml:space="preserve">printf("\n &amp;z stores the address of z = %p\n\n", &amp;z); // &amp;z gives the address, where the pointer z is 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 xml:space="preserve">                             // stored -&gt; still an address -&gt; %p is the right</w:t>
      </w:r>
    </w:p>
    <w:p w:rsidR="003C155D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  <w:r w:rsidRPr="00684EF0">
        <w:rPr>
          <w:rFonts w:ascii="Arial" w:hAnsi="Arial" w:cs="Arial"/>
          <w:i/>
          <w:sz w:val="20"/>
          <w:szCs w:val="20"/>
          <w:lang w:val="en-US"/>
        </w:rPr>
        <w:t xml:space="preserve">                             </w:t>
      </w:r>
      <w:r w:rsidRPr="00684EF0">
        <w:rPr>
          <w:rFonts w:ascii="Arial" w:hAnsi="Arial" w:cs="Arial"/>
          <w:i/>
          <w:sz w:val="20"/>
          <w:szCs w:val="20"/>
        </w:rPr>
        <w:t xml:space="preserve">// specifier        </w:t>
      </w:r>
    </w:p>
    <w:p w:rsidR="00846A39" w:rsidRPr="00684EF0" w:rsidRDefault="003C155D" w:rsidP="00684EF0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  <w:r w:rsidRPr="00684EF0">
        <w:rPr>
          <w:rFonts w:ascii="Arial" w:hAnsi="Arial" w:cs="Arial"/>
          <w:i/>
          <w:sz w:val="20"/>
          <w:szCs w:val="20"/>
        </w:rPr>
        <w:t>}</w:t>
      </w:r>
    </w:p>
    <w:p w:rsidR="00846A39" w:rsidRDefault="00846A39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46A39" w:rsidRDefault="00062227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b/>
          <w:sz w:val="20"/>
          <w:szCs w:val="20"/>
        </w:rPr>
        <w:t>Задача 2.</w:t>
      </w:r>
      <w:r w:rsidRPr="00062227">
        <w:rPr>
          <w:rFonts w:ascii="Arial" w:hAnsi="Arial" w:cs="Arial"/>
          <w:sz w:val="20"/>
          <w:szCs w:val="20"/>
        </w:rPr>
        <w:t xml:space="preserve"> </w:t>
      </w:r>
      <w:r w:rsidR="00C903C0" w:rsidRPr="00062227">
        <w:rPr>
          <w:rFonts w:ascii="Arial" w:hAnsi="Arial" w:cs="Arial"/>
          <w:sz w:val="20"/>
          <w:szCs w:val="20"/>
        </w:rPr>
        <w:t>Демонстрац</w:t>
      </w:r>
      <w:r w:rsidR="00C903C0">
        <w:rPr>
          <w:rFonts w:ascii="Arial" w:hAnsi="Arial" w:cs="Arial"/>
          <w:sz w:val="20"/>
          <w:szCs w:val="20"/>
        </w:rPr>
        <w:t>ия</w:t>
      </w:r>
      <w:r w:rsidRPr="00062227">
        <w:rPr>
          <w:rFonts w:ascii="Arial" w:hAnsi="Arial" w:cs="Arial"/>
          <w:sz w:val="20"/>
          <w:szCs w:val="20"/>
        </w:rPr>
        <w:t>, как обращаться с указателями в программе.</w:t>
      </w:r>
    </w:p>
    <w:p w:rsidR="00062227" w:rsidRPr="00846A39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46A39">
        <w:rPr>
          <w:rFonts w:ascii="Arial" w:hAnsi="Arial" w:cs="Arial"/>
          <w:b/>
          <w:sz w:val="20"/>
          <w:szCs w:val="20"/>
        </w:rPr>
        <w:t>Ожидаемый результат</w:t>
      </w:r>
      <w:r>
        <w:rPr>
          <w:rFonts w:ascii="Arial" w:hAnsi="Arial" w:cs="Arial"/>
          <w:b/>
          <w:sz w:val="20"/>
          <w:szCs w:val="20"/>
        </w:rPr>
        <w:t>: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062227">
        <w:rPr>
          <w:rFonts w:ascii="Arial" w:hAnsi="Arial" w:cs="Arial"/>
          <w:sz w:val="20"/>
          <w:szCs w:val="20"/>
        </w:rPr>
        <w:t>Адрес m: 0x7ffcc3ad291c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Значение м: 29                       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062227">
        <w:rPr>
          <w:rFonts w:ascii="Arial" w:hAnsi="Arial" w:cs="Arial"/>
          <w:sz w:val="20"/>
          <w:szCs w:val="20"/>
        </w:rPr>
        <w:t xml:space="preserve">Теперь ab назначен адрес m.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Адрес указателя ab: 0x7ffcc3ad291c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Содержимое указателя ab: 29            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062227">
        <w:rPr>
          <w:rFonts w:ascii="Arial" w:hAnsi="Arial" w:cs="Arial"/>
          <w:sz w:val="20"/>
          <w:szCs w:val="20"/>
        </w:rPr>
        <w:t xml:space="preserve">Значение м назначено 34 сейчас.    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Адрес указателя ab: 0x7ffcc3ad291c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Содержимое указателя ab: 34                               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062227">
        <w:rPr>
          <w:rFonts w:ascii="Arial" w:hAnsi="Arial" w:cs="Arial"/>
          <w:sz w:val="20"/>
          <w:szCs w:val="20"/>
        </w:rPr>
        <w:t xml:space="preserve">Переменной указателя ab теперь присвоено значение 7.                                                    </w:t>
      </w:r>
    </w:p>
    <w:p w:rsidR="00062227" w:rsidRPr="00062227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Адрес m: 0x7ffcc3ad291c                                                                                </w:t>
      </w:r>
    </w:p>
    <w:p w:rsidR="00846A39" w:rsidRDefault="00062227" w:rsidP="0006222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27">
        <w:rPr>
          <w:rFonts w:ascii="Arial" w:hAnsi="Arial" w:cs="Arial"/>
          <w:sz w:val="20"/>
          <w:szCs w:val="20"/>
        </w:rPr>
        <w:t xml:space="preserve"> Значение м: 7</w:t>
      </w:r>
    </w:p>
    <w:p w:rsidR="00846A39" w:rsidRDefault="00846A39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46A39" w:rsidRDefault="00220BB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070143" cy="30138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80" cy="30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>#include &lt;stdio.h&gt;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>int main()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>{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int* ab;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int m;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m=29;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 printf("\n\n Pointer : How to  handle the pointers in the program :\n"); 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 printf("------------------------------------------------------------\n");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 printf(" Here in the declaration ab = int pointer, int m= 29\n\n");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 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Address of m : %p\n",&amp;m);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Value of m : %d\n\n",m);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ab=&amp;m;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Now ab is assigned with the address of m.\n");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Address of pointer ab : %p\n",ab);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Content of pointer ab : %d\n\n",*ab);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m=34;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The value of m assigned to 34 now.\n");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Address of pointer ab : %p\n",ab);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Content of pointer ab : %d\n\n",*ab);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*ab=7;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The pointer variable ab is assigned the value 7 now.\n");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Address of m : %p\n",&amp;m);//as ab contain the address of m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                                  //so *ab changed the value of m and now m become 7</w:t>
      </w:r>
    </w:p>
    <w:p w:rsidR="00CC4A64" w:rsidRPr="00CC4A64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printf(" Value of m : %d\n\n",m);</w:t>
      </w:r>
    </w:p>
    <w:p w:rsidR="00CC4A64" w:rsidRPr="000A0470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  <w:r w:rsidRPr="00CC4A64">
        <w:rPr>
          <w:rFonts w:ascii="Arial" w:hAnsi="Arial" w:cs="Arial"/>
          <w:i/>
          <w:sz w:val="20"/>
          <w:szCs w:val="20"/>
          <w:lang w:val="en-US"/>
        </w:rPr>
        <w:t xml:space="preserve">   return</w:t>
      </w:r>
      <w:r w:rsidRPr="000A0470">
        <w:rPr>
          <w:rFonts w:ascii="Arial" w:hAnsi="Arial" w:cs="Arial"/>
          <w:i/>
          <w:sz w:val="20"/>
          <w:szCs w:val="20"/>
        </w:rPr>
        <w:t xml:space="preserve"> 0;</w:t>
      </w:r>
    </w:p>
    <w:p w:rsidR="00CC4A64" w:rsidRPr="000A0470" w:rsidRDefault="00CC4A64" w:rsidP="00CC4A64">
      <w:pPr>
        <w:spacing w:line="216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  <w:r w:rsidRPr="000A0470">
        <w:rPr>
          <w:rFonts w:ascii="Arial" w:hAnsi="Arial" w:cs="Arial"/>
          <w:i/>
          <w:sz w:val="20"/>
          <w:szCs w:val="20"/>
        </w:rPr>
        <w:t>}</w:t>
      </w: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0A0470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b/>
          <w:sz w:val="20"/>
          <w:szCs w:val="20"/>
        </w:rPr>
        <w:t>Задача 3</w:t>
      </w:r>
      <w:r w:rsidRPr="000A0470">
        <w:rPr>
          <w:rFonts w:ascii="Arial" w:hAnsi="Arial" w:cs="Arial"/>
          <w:sz w:val="20"/>
          <w:szCs w:val="20"/>
        </w:rPr>
        <w:t xml:space="preserve">. </w:t>
      </w:r>
      <w:r w:rsidR="00C903C0" w:rsidRPr="000A0470">
        <w:rPr>
          <w:rFonts w:ascii="Arial" w:hAnsi="Arial" w:cs="Arial"/>
          <w:sz w:val="20"/>
          <w:szCs w:val="20"/>
        </w:rPr>
        <w:t>Демонстр</w:t>
      </w:r>
      <w:r w:rsidR="00C903C0">
        <w:rPr>
          <w:rFonts w:ascii="Arial" w:hAnsi="Arial" w:cs="Arial"/>
          <w:sz w:val="20"/>
          <w:szCs w:val="20"/>
        </w:rPr>
        <w:t>ация</w:t>
      </w:r>
      <w:r w:rsidR="00C903C0" w:rsidRPr="000A0470">
        <w:rPr>
          <w:rFonts w:ascii="Arial" w:hAnsi="Arial" w:cs="Arial"/>
          <w:sz w:val="20"/>
          <w:szCs w:val="20"/>
        </w:rPr>
        <w:t xml:space="preserve"> </w:t>
      </w:r>
      <w:r w:rsidRPr="000A0470">
        <w:rPr>
          <w:rFonts w:ascii="Arial" w:hAnsi="Arial" w:cs="Arial"/>
          <w:sz w:val="20"/>
          <w:szCs w:val="20"/>
        </w:rPr>
        <w:t>использовани</w:t>
      </w:r>
      <w:r w:rsidR="00C903C0">
        <w:rPr>
          <w:rFonts w:ascii="Arial" w:hAnsi="Arial" w:cs="Arial"/>
          <w:sz w:val="20"/>
          <w:szCs w:val="20"/>
        </w:rPr>
        <w:t>я</w:t>
      </w:r>
      <w:r w:rsidRPr="000A0470">
        <w:rPr>
          <w:rFonts w:ascii="Arial" w:hAnsi="Arial" w:cs="Arial"/>
          <w:sz w:val="20"/>
          <w:szCs w:val="20"/>
        </w:rPr>
        <w:t xml:space="preserve"> операторов </w:t>
      </w:r>
      <w:r w:rsidRPr="000A0470">
        <w:rPr>
          <w:rFonts w:ascii="Arial" w:hAnsi="Arial" w:cs="Arial"/>
          <w:b/>
          <w:sz w:val="20"/>
          <w:szCs w:val="20"/>
        </w:rPr>
        <w:t>&amp;</w:t>
      </w:r>
      <w:r w:rsidRPr="000A0470">
        <w:rPr>
          <w:rFonts w:ascii="Arial" w:hAnsi="Arial" w:cs="Arial"/>
          <w:sz w:val="20"/>
          <w:szCs w:val="20"/>
        </w:rPr>
        <w:t xml:space="preserve"> (адрес) и </w:t>
      </w:r>
      <w:r w:rsidRPr="000A0470">
        <w:rPr>
          <w:rFonts w:ascii="Arial" w:hAnsi="Arial" w:cs="Arial"/>
          <w:b/>
          <w:sz w:val="20"/>
          <w:szCs w:val="20"/>
        </w:rPr>
        <w:t>*</w:t>
      </w:r>
      <w:r w:rsidRPr="000A0470">
        <w:rPr>
          <w:rFonts w:ascii="Arial" w:hAnsi="Arial" w:cs="Arial"/>
          <w:sz w:val="20"/>
          <w:szCs w:val="20"/>
        </w:rPr>
        <w:t xml:space="preserve"> (значение по адресу).</w:t>
      </w:r>
    </w:p>
    <w:p w:rsidR="000A0470" w:rsidRPr="00DE2E35" w:rsidRDefault="000A0470" w:rsidP="000A0470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E2E35">
        <w:rPr>
          <w:rFonts w:ascii="Arial" w:hAnsi="Arial" w:cs="Arial"/>
          <w:b/>
          <w:sz w:val="20"/>
          <w:szCs w:val="20"/>
        </w:rPr>
        <w:t>Ожидаемый результат: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Указатель: продемонстрировать использование операторов &amp; и *: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>--------------------------------------------------</w:t>
      </w:r>
      <w:r w:rsidR="00DE2E35">
        <w:rPr>
          <w:rFonts w:ascii="Arial" w:hAnsi="Arial" w:cs="Arial"/>
          <w:sz w:val="20"/>
          <w:szCs w:val="20"/>
        </w:rPr>
        <w:t>------------------------------------------</w:t>
      </w:r>
      <w:r w:rsidRPr="000A0470">
        <w:rPr>
          <w:rFonts w:ascii="Arial" w:hAnsi="Arial" w:cs="Arial"/>
          <w:sz w:val="20"/>
          <w:szCs w:val="20"/>
        </w:rPr>
        <w:t xml:space="preserve">------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м = 300           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FX = 300.600006   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cht = z           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Использование &amp; оператор: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>-----------------------</w:t>
      </w:r>
      <w:r w:rsidR="00DE2E35">
        <w:rPr>
          <w:rFonts w:ascii="Arial" w:hAnsi="Arial" w:cs="Arial"/>
          <w:sz w:val="20"/>
          <w:szCs w:val="20"/>
        </w:rPr>
        <w:t>------------------</w:t>
      </w: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m = 0x7ffda2eeeec8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fx = 0x7ffda2eeeecc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cht = 0x7ffda2eeeec7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Используя операторы &amp; и *: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>-----------------------------</w:t>
      </w:r>
      <w:r w:rsidR="00DE2E35">
        <w:rPr>
          <w:rFonts w:ascii="Arial" w:hAnsi="Arial" w:cs="Arial"/>
          <w:sz w:val="20"/>
          <w:szCs w:val="20"/>
        </w:rPr>
        <w:t>------------</w:t>
      </w: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m = 300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fx = 300.600006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cht = z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Используя только переменную указателя: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>----------------------------------</w:t>
      </w:r>
      <w:r w:rsidR="00DE2E35">
        <w:rPr>
          <w:rFonts w:ascii="Arial" w:hAnsi="Arial" w:cs="Arial"/>
          <w:sz w:val="20"/>
          <w:szCs w:val="20"/>
        </w:rPr>
        <w:t>--------------------------</w:t>
      </w: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m = 0x7ffda2eeeec8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fx = 0x7ffda2eeeecc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адрес cht = 0x7ffda2eeeec7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lastRenderedPageBreak/>
        <w:t xml:space="preserve"> Использование только оператора указателя: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>----------------------------------</w:t>
      </w:r>
      <w:r w:rsidR="00DE2E35">
        <w:rPr>
          <w:rFonts w:ascii="Arial" w:hAnsi="Arial" w:cs="Arial"/>
          <w:sz w:val="20"/>
          <w:szCs w:val="20"/>
        </w:rPr>
        <w:t>------------------------------</w:t>
      </w:r>
      <w:r w:rsidRPr="000A0470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m = 300                                                                                  </w:t>
      </w:r>
    </w:p>
    <w:p w:rsidR="000A0470" w:rsidRPr="000A0470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fx = 300.600006                                                                           </w:t>
      </w:r>
    </w:p>
    <w:p w:rsidR="00CC4A64" w:rsidRDefault="000A0470" w:rsidP="000A047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sz w:val="20"/>
          <w:szCs w:val="20"/>
        </w:rPr>
        <w:t xml:space="preserve"> значение по адресу cht = z   </w:t>
      </w:r>
    </w:p>
    <w:p w:rsidR="00220BB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EB986" wp14:editId="1DC0077F">
                <wp:simplePos x="0" y="0"/>
                <wp:positionH relativeFrom="column">
                  <wp:posOffset>3175550</wp:posOffset>
                </wp:positionH>
                <wp:positionV relativeFrom="paragraph">
                  <wp:posOffset>1437536</wp:posOffset>
                </wp:positionV>
                <wp:extent cx="4053385" cy="5390865"/>
                <wp:effectExtent l="0" t="0" r="2349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385" cy="5390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#include &lt;stdio.h&gt;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void main()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int m=300;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float fx = 300.60;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char cht ='z';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printf("\n\n Pointer : Demonstrate the use of &amp; and * operator :\n");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printf("--------------------------------------------------------\n");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int *pt1;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float *pt2;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char *pt3;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pt1= &amp;m;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pt2=&amp;fx;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pt3=&amp;cht;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m = %d\n",m);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fx = %f\n",fx);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cht = %c\n",cht);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 Using &amp; operator :\n");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printf("-----------------------\n"); 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m = %p\n",&amp;m);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fx = %p\n",&amp;fx);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cht = %p\n",&amp;cht);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 Using &amp; and * operator :\n");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printf("-----------------------------\n");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m = %d\n",*(&amp;m));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fx = %f\n",*(&amp;fx));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cht = %c\n",*(&amp;cht));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 Using only pointer variable :\n");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printf("----------------------------------\n");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m = %p\n",pt1);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fx = %p\n",pt2);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address of cht = %p\n",pt3);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 Using only pointer operator :\n");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printf("----------------------------------\n"); 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m = %d\n",*pt1);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fx= %f\n",*pt2);</w:t>
                            </w:r>
                          </w:p>
                          <w:p w:rsidR="00220B1A" w:rsidRPr="0007786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86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 ( " value at address of cht= %c\n\n",*pt3);</w:t>
                            </w:r>
                          </w:p>
                          <w:p w:rsidR="00220B1A" w:rsidRPr="00BB0EA2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B0EA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20B1A" w:rsidRPr="00790451" w:rsidRDefault="00220B1A" w:rsidP="00220B1A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EB986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50.05pt;margin-top:113.2pt;width:319.15pt;height:4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" fillcolor="white [3201]" strokeweight=".5pt">
                <v:textbox>
                  <w:txbxContent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#include &lt;stdio.h&gt;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void main()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int m=300;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float fx = 300.60;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char cht ='z';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printf("\n\n Pointer : Demonstrate the use of &amp; and * operator :\n");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printf("--------------------------------------------------------\n");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int *pt1;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float *pt2;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char *pt3;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pt1= &amp;m;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pt2=&amp;fx;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pt3=&amp;cht;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m = %d\n",m);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fx = %f\n",fx);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cht = %c\n",cht);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 Using &amp; operator :\n");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printf("-----------------------\n"); 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m = %p\n",&amp;m);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fx = %p\n",&amp;fx);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cht = %p\n",&amp;cht);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 Using &amp; and * operator :\n");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printf("-----------------------------\n");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m = %d\n",*(&amp;m));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fx = %f\n",*(&amp;fx));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cht = %c\n",*(&amp;cht));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 Using only pointer variable :\n");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printf("----------------------------------\n");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m = %p\n",pt1);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fx = %p\n",pt2);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address of cht = %p\n",pt3);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 Using only pointer operator :\n");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printf("----------------------------------\n"); 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m = %d\n",*pt1);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fx= %f\n",*pt2);</w:t>
                      </w:r>
                    </w:p>
                    <w:p w:rsidR="00220B1A" w:rsidRPr="0007786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77862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 ( " value at address of cht= %c\n\n",*pt3);</w:t>
                      </w:r>
                    </w:p>
                    <w:p w:rsidR="00220B1A" w:rsidRPr="00BB0EA2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B0EA2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220B1A" w:rsidRPr="00790451" w:rsidRDefault="00220B1A" w:rsidP="00220B1A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522"/>
      </w:tblGrid>
      <w:tr w:rsidR="00220BBA" w:rsidTr="00220B1A">
        <w:tc>
          <w:tcPr>
            <w:tcW w:w="7522" w:type="dxa"/>
          </w:tcPr>
          <w:p w:rsidR="00220BBA" w:rsidRDefault="00220B1A" w:rsidP="00A27A1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10680" w:dyaOrig="5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35pt;height:181.6pt" o:ole="">
                  <v:imagedata r:id="rId10" o:title=""/>
                </v:shape>
                <o:OLEObject Type="Embed" ProgID="PBrush" ShapeID="_x0000_i1025" DrawAspect="Content" ObjectID="_1730707340" r:id="rId11"/>
              </w:object>
            </w:r>
          </w:p>
        </w:tc>
      </w:tr>
    </w:tbl>
    <w:p w:rsidR="00220BBA" w:rsidRDefault="00220BB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20B1A" w:rsidRDefault="00220B1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85F86" w:rsidRDefault="00BB0EA2" w:rsidP="00BB0EA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A0470">
        <w:rPr>
          <w:rFonts w:ascii="Arial" w:hAnsi="Arial" w:cs="Arial"/>
          <w:b/>
          <w:sz w:val="20"/>
          <w:szCs w:val="20"/>
        </w:rPr>
        <w:t xml:space="preserve">Задача </w:t>
      </w:r>
      <w:r>
        <w:rPr>
          <w:rFonts w:ascii="Arial" w:hAnsi="Arial" w:cs="Arial"/>
          <w:b/>
          <w:sz w:val="20"/>
          <w:szCs w:val="20"/>
        </w:rPr>
        <w:t>4</w:t>
      </w:r>
      <w:r w:rsidRPr="000A0470">
        <w:rPr>
          <w:rFonts w:ascii="Arial" w:hAnsi="Arial" w:cs="Arial"/>
          <w:sz w:val="20"/>
          <w:szCs w:val="20"/>
        </w:rPr>
        <w:t>.</w:t>
      </w:r>
      <w:r w:rsidRPr="00BB0EA2">
        <w:rPr>
          <w:rFonts w:ascii="Arial" w:hAnsi="Arial" w:cs="Arial"/>
          <w:sz w:val="20"/>
          <w:szCs w:val="20"/>
        </w:rPr>
        <w:t xml:space="preserve"> </w:t>
      </w:r>
      <w:r w:rsidR="00C903C0">
        <w:rPr>
          <w:rFonts w:ascii="Arial" w:hAnsi="Arial" w:cs="Arial"/>
          <w:sz w:val="20"/>
          <w:szCs w:val="20"/>
        </w:rPr>
        <w:t>Сложить</w:t>
      </w:r>
      <w:r w:rsidR="00C903C0" w:rsidRPr="00BB0EA2">
        <w:rPr>
          <w:rFonts w:ascii="Arial" w:hAnsi="Arial" w:cs="Arial"/>
          <w:sz w:val="20"/>
          <w:szCs w:val="20"/>
        </w:rPr>
        <w:t xml:space="preserve"> </w:t>
      </w:r>
      <w:r w:rsidRPr="00BB0EA2">
        <w:rPr>
          <w:rFonts w:ascii="Arial" w:hAnsi="Arial" w:cs="Arial"/>
          <w:sz w:val="20"/>
          <w:szCs w:val="20"/>
        </w:rPr>
        <w:t xml:space="preserve">два числа с помощью указателей. </w:t>
      </w:r>
    </w:p>
    <w:p w:rsidR="00BB0EA2" w:rsidRPr="00BB0EA2" w:rsidRDefault="00FC27E1" w:rsidP="00BB0EA2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2553686</wp:posOffset>
                </wp:positionH>
                <wp:positionV relativeFrom="paragraph">
                  <wp:posOffset>10188</wp:posOffset>
                </wp:positionV>
                <wp:extent cx="4053385" cy="2320120"/>
                <wp:effectExtent l="0" t="0" r="23495" b="2349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385" cy="232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#include &lt;stdio.h&gt;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int fno, sno, *ptr, *qtr, sum;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printf("\n\n Pointer : Add two numbers :\n"); 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printf("--------------------------------\n");   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 Input the first number : ");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scanf("%d", &amp;fno);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 Input the second  number : ");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scanf("%d", &amp;sno);   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ptr = &amp;fno;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qtr = &amp;sno;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sum = *ptr + *qtr;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 The sum of the entered numbers is : %d\n\n",sum);</w:t>
                            </w:r>
                          </w:p>
                          <w:p w:rsidR="00790451" w:rsidRPr="00A75FB3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return 0;</w:t>
                            </w:r>
                          </w:p>
                          <w:p w:rsidR="00A75FB3" w:rsidRPr="00790451" w:rsidRDefault="00790451" w:rsidP="00790451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5F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201.1pt;margin-top:.8pt;width:319.15pt;height:18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" fillcolor="white [3201]" strokeweight=".5pt">
                <v:textbox>
                  <w:txbxContent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#include &lt;stdio.h&gt;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int fno, sno, *ptr, *qtr, sum;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printf("\n\n Pointer : Add two numbers :\n"); 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printf("--------------------------------\n");   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 Input the first number : ");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scanf("%d", &amp;fno);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 Input the second  number : ");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scanf("%d", &amp;sno);   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ptr = &amp;fno;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qtr = &amp;sno;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sum = *ptr + *qtr;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 The sum of the entered numbers is : %d\n\n",sum);</w:t>
                      </w:r>
                    </w:p>
                    <w:p w:rsidR="00790451" w:rsidRPr="00A75FB3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return 0;</w:t>
                      </w:r>
                    </w:p>
                    <w:p w:rsidR="00A75FB3" w:rsidRPr="00790451" w:rsidRDefault="00790451" w:rsidP="00790451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75FB3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B0EA2" w:rsidRPr="00BB0EA2">
        <w:rPr>
          <w:rFonts w:ascii="Arial" w:hAnsi="Arial" w:cs="Arial"/>
          <w:b/>
          <w:sz w:val="20"/>
          <w:szCs w:val="20"/>
        </w:rPr>
        <w:t>Тестовые данные:</w:t>
      </w:r>
    </w:p>
    <w:p w:rsidR="00BB0EA2" w:rsidRPr="00BB0EA2" w:rsidRDefault="00BB0EA2" w:rsidP="00BB0EA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B0EA2">
        <w:rPr>
          <w:rFonts w:ascii="Arial" w:hAnsi="Arial" w:cs="Arial"/>
          <w:sz w:val="20"/>
          <w:szCs w:val="20"/>
        </w:rPr>
        <w:t xml:space="preserve">Введите первое число: </w:t>
      </w:r>
      <w:r w:rsidRPr="00985F86">
        <w:rPr>
          <w:rFonts w:ascii="Arial" w:hAnsi="Arial" w:cs="Arial"/>
          <w:b/>
          <w:sz w:val="20"/>
          <w:szCs w:val="20"/>
        </w:rPr>
        <w:t>5</w:t>
      </w:r>
    </w:p>
    <w:p w:rsidR="00BB0EA2" w:rsidRPr="00BB0EA2" w:rsidRDefault="00BB0EA2" w:rsidP="00BB0EA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B0EA2">
        <w:rPr>
          <w:rFonts w:ascii="Arial" w:hAnsi="Arial" w:cs="Arial"/>
          <w:sz w:val="20"/>
          <w:szCs w:val="20"/>
        </w:rPr>
        <w:t xml:space="preserve">Введите второе число: </w:t>
      </w:r>
      <w:r w:rsidRPr="00985F86">
        <w:rPr>
          <w:rFonts w:ascii="Arial" w:hAnsi="Arial" w:cs="Arial"/>
          <w:b/>
          <w:sz w:val="20"/>
          <w:szCs w:val="20"/>
        </w:rPr>
        <w:t>6</w:t>
      </w:r>
    </w:p>
    <w:p w:rsidR="00BB0EA2" w:rsidRPr="00BB0EA2" w:rsidRDefault="00BB0EA2" w:rsidP="00BB0EA2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BB0EA2">
        <w:rPr>
          <w:rFonts w:ascii="Arial" w:hAnsi="Arial" w:cs="Arial"/>
          <w:b/>
          <w:sz w:val="20"/>
          <w:szCs w:val="20"/>
        </w:rPr>
        <w:t>Ожидаемый результат :</w:t>
      </w:r>
    </w:p>
    <w:p w:rsidR="00CC4A64" w:rsidRDefault="00BB0EA2" w:rsidP="00BB0EA2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BB0EA2">
        <w:rPr>
          <w:rFonts w:ascii="Arial" w:hAnsi="Arial" w:cs="Arial"/>
          <w:sz w:val="20"/>
          <w:szCs w:val="20"/>
        </w:rPr>
        <w:t xml:space="preserve">Сумма введенных номеров: </w:t>
      </w:r>
      <w:r w:rsidRPr="00985F86">
        <w:rPr>
          <w:rFonts w:ascii="Arial" w:hAnsi="Arial" w:cs="Arial"/>
          <w:b/>
          <w:sz w:val="20"/>
          <w:szCs w:val="20"/>
        </w:rPr>
        <w:t>11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03BD1" w:rsidTr="00220B1A">
        <w:tc>
          <w:tcPr>
            <w:tcW w:w="7931" w:type="dxa"/>
          </w:tcPr>
          <w:p w:rsidR="00303BD1" w:rsidRDefault="00303BD1" w:rsidP="00BB0E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A749443" wp14:editId="4568B6CA">
                  <wp:extent cx="4899546" cy="301145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204" cy="30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BD1" w:rsidRDefault="00303BD1" w:rsidP="00BB0EA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903C0" w:rsidRPr="00C903C0" w:rsidRDefault="00C903C0" w:rsidP="00C903C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903C0">
        <w:rPr>
          <w:rFonts w:ascii="Arial" w:hAnsi="Arial" w:cs="Arial"/>
          <w:b/>
          <w:sz w:val="20"/>
          <w:szCs w:val="20"/>
        </w:rPr>
        <w:t>Задача 5.</w:t>
      </w:r>
      <w:r w:rsidRPr="00C903C0">
        <w:rPr>
          <w:rFonts w:ascii="Arial" w:hAnsi="Arial" w:cs="Arial"/>
          <w:sz w:val="20"/>
          <w:szCs w:val="20"/>
        </w:rPr>
        <w:t xml:space="preserve"> Найти максимальное число между двумя числами, используя указатель. </w:t>
      </w:r>
    </w:p>
    <w:p w:rsidR="00C903C0" w:rsidRPr="00C903C0" w:rsidRDefault="00C903C0" w:rsidP="00C903C0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C903C0">
        <w:rPr>
          <w:rFonts w:ascii="Arial" w:hAnsi="Arial" w:cs="Arial"/>
          <w:b/>
          <w:sz w:val="20"/>
          <w:szCs w:val="20"/>
        </w:rPr>
        <w:t>Тестовые данные:</w:t>
      </w:r>
    </w:p>
    <w:p w:rsidR="00C903C0" w:rsidRPr="00C903C0" w:rsidRDefault="00C903C0" w:rsidP="00C903C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903C0">
        <w:rPr>
          <w:rFonts w:ascii="Arial" w:hAnsi="Arial" w:cs="Arial"/>
          <w:sz w:val="20"/>
          <w:szCs w:val="20"/>
        </w:rPr>
        <w:t>Введите первое число: 5</w:t>
      </w:r>
    </w:p>
    <w:p w:rsidR="00C903C0" w:rsidRPr="00C903C0" w:rsidRDefault="00C903C0" w:rsidP="00C903C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903C0">
        <w:rPr>
          <w:rFonts w:ascii="Arial" w:hAnsi="Arial" w:cs="Arial"/>
          <w:sz w:val="20"/>
          <w:szCs w:val="20"/>
        </w:rPr>
        <w:t>Введите второе число: 6</w:t>
      </w:r>
    </w:p>
    <w:p w:rsidR="00CC4A64" w:rsidRDefault="00CB0506" w:rsidP="00C903C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53321" wp14:editId="70476568">
                <wp:simplePos x="0" y="0"/>
                <wp:positionH relativeFrom="column">
                  <wp:posOffset>248105</wp:posOffset>
                </wp:positionH>
                <wp:positionV relativeFrom="paragraph">
                  <wp:posOffset>3322784</wp:posOffset>
                </wp:positionV>
                <wp:extent cx="5363210" cy="2961565"/>
                <wp:effectExtent l="0" t="0" r="27940" b="1079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296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#include &lt;stdio.h&gt;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void main()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int fno,sno,*ptr1=&amp;fno,*ptr2=&amp;sno;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printf("\n\n Pointer : Find the maximum number between two numbers :\n"); 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printf("------------------------------------------------------------\n");   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 Input the first number : ");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scanf("%d", ptr1);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printf(" Input the second  number : ");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scanf("%d", ptr2); 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if(*ptr1&gt;*ptr2)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printf("\n\n %d is the maximum number.\n\n",*ptr1);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else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printf("\n\n %d is the maximum number.\n\n",*ptr2);</w:t>
                            </w:r>
                          </w:p>
                          <w:p w:rsidR="00CB0506" w:rsidRPr="00CB0506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CB0506" w:rsidRPr="00790451" w:rsidRDefault="00CB0506" w:rsidP="00CB0506">
                            <w:pPr>
                              <w:spacing w:line="216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50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3321" id="Надпись 13" o:spid="_x0000_s1028" type="#_x0000_t202" style="position:absolute;left:0;text-align:left;margin-left:19.55pt;margin-top:261.65pt;width:422.3pt;height:2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" fillcolor="white [3201]" strokeweight=".5pt">
                <v:textbox>
                  <w:txbxContent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#include &lt;stdio.h&gt;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void main()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int fno,sno,*ptr1=&amp;fno,*ptr2=&amp;sno;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printf("\n\n Pointer : Find the maximum number between two numbers :\n"); 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printf("------------------------------------------------------------\n");   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 Input the first number : ");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scanf("%d", ptr1);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printf(" Input the second  number : ");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 scanf("%d", ptr2); 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if(*ptr1&gt;*ptr2)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printf("\n\n %d is the maximum number.\n\n",*ptr1);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else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 printf("\n\n %d is the maximum number.\n\n",*ptr2);</w:t>
                      </w:r>
                    </w:p>
                    <w:p w:rsidR="00CB0506" w:rsidRPr="00CB0506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CB0506" w:rsidRPr="00790451" w:rsidRDefault="00CB0506" w:rsidP="00CB0506">
                      <w:pPr>
                        <w:spacing w:line="216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B050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903C0" w:rsidRPr="00C903C0">
        <w:rPr>
          <w:rFonts w:ascii="Arial" w:hAnsi="Arial" w:cs="Arial"/>
          <w:b/>
          <w:sz w:val="20"/>
          <w:szCs w:val="20"/>
        </w:rPr>
        <w:t>Ожидаемый результат:</w:t>
      </w:r>
      <w:r w:rsidR="00C903C0">
        <w:rPr>
          <w:rFonts w:ascii="Arial" w:hAnsi="Arial" w:cs="Arial"/>
          <w:sz w:val="20"/>
          <w:szCs w:val="20"/>
        </w:rPr>
        <w:t xml:space="preserve"> </w:t>
      </w:r>
      <w:r w:rsidR="00C903C0" w:rsidRPr="00C903C0">
        <w:rPr>
          <w:rFonts w:ascii="Arial" w:hAnsi="Arial" w:cs="Arial"/>
          <w:sz w:val="20"/>
          <w:szCs w:val="20"/>
        </w:rPr>
        <w:t xml:space="preserve"> 6 - максимальное количество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416"/>
      </w:tblGrid>
      <w:tr w:rsidR="00CB0506" w:rsidTr="00CB0506">
        <w:tc>
          <w:tcPr>
            <w:tcW w:w="7416" w:type="dxa"/>
          </w:tcPr>
          <w:p w:rsidR="00CB0506" w:rsidRDefault="00CB0506" w:rsidP="00A27A1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87D538" wp14:editId="140B94B2">
                  <wp:extent cx="4565176" cy="3194592"/>
                  <wp:effectExtent l="0" t="0" r="698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937" cy="321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C4A64" w:rsidRDefault="00CC4A6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46A39" w:rsidRPr="001F4084" w:rsidRDefault="00846A39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846A39" w:rsidRPr="001F4084" w:rsidSect="00337E12">
      <w:footerReference w:type="default" r:id="rId14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A9" w:rsidRDefault="005A7FA9" w:rsidP="008B3D13">
      <w:r>
        <w:separator/>
      </w:r>
    </w:p>
  </w:endnote>
  <w:endnote w:type="continuationSeparator" w:id="0">
    <w:p w:rsidR="005A7FA9" w:rsidRDefault="005A7FA9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8735446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941C89">
          <w:rPr>
            <w:rFonts w:ascii="Arial" w:hAnsi="Arial" w:cs="Arial"/>
            <w:noProof/>
            <w:sz w:val="16"/>
            <w:szCs w:val="16"/>
          </w:rPr>
          <w:t>1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A9" w:rsidRDefault="005A7FA9" w:rsidP="008B3D13">
      <w:r>
        <w:separator/>
      </w:r>
    </w:p>
  </w:footnote>
  <w:footnote w:type="continuationSeparator" w:id="0">
    <w:p w:rsidR="005A7FA9" w:rsidRDefault="005A7FA9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D0CD5"/>
    <w:multiLevelType w:val="hybridMultilevel"/>
    <w:tmpl w:val="E8186C2A"/>
    <w:lvl w:ilvl="0" w:tplc="5B72AF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B662B0"/>
    <w:multiLevelType w:val="hybridMultilevel"/>
    <w:tmpl w:val="530085F0"/>
    <w:lvl w:ilvl="0" w:tplc="2EEA0B42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4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6926DA6"/>
    <w:multiLevelType w:val="hybridMultilevel"/>
    <w:tmpl w:val="931E8042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F0B4B"/>
    <w:multiLevelType w:val="hybridMultilevel"/>
    <w:tmpl w:val="EE92F7D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2D6C33"/>
    <w:multiLevelType w:val="hybridMultilevel"/>
    <w:tmpl w:val="78E08DE8"/>
    <w:lvl w:ilvl="0" w:tplc="A7005348">
      <w:start w:val="3"/>
      <w:numFmt w:val="bullet"/>
      <w:lvlText w:val=""/>
      <w:lvlJc w:val="left"/>
      <w:pPr>
        <w:ind w:left="67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6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3E72C2"/>
    <w:multiLevelType w:val="hybridMultilevel"/>
    <w:tmpl w:val="026C53D8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E47E93"/>
    <w:multiLevelType w:val="hybridMultilevel"/>
    <w:tmpl w:val="23D8914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29"/>
  </w:num>
  <w:num w:numId="8">
    <w:abstractNumId w:val="16"/>
  </w:num>
  <w:num w:numId="9">
    <w:abstractNumId w:val="27"/>
  </w:num>
  <w:num w:numId="10">
    <w:abstractNumId w:val="13"/>
  </w:num>
  <w:num w:numId="11">
    <w:abstractNumId w:val="6"/>
  </w:num>
  <w:num w:numId="12">
    <w:abstractNumId w:val="21"/>
  </w:num>
  <w:num w:numId="13">
    <w:abstractNumId w:val="24"/>
  </w:num>
  <w:num w:numId="14">
    <w:abstractNumId w:val="17"/>
  </w:num>
  <w:num w:numId="15">
    <w:abstractNumId w:val="33"/>
  </w:num>
  <w:num w:numId="16">
    <w:abstractNumId w:val="37"/>
  </w:num>
  <w:num w:numId="17">
    <w:abstractNumId w:val="10"/>
  </w:num>
  <w:num w:numId="18">
    <w:abstractNumId w:val="1"/>
  </w:num>
  <w:num w:numId="19">
    <w:abstractNumId w:val="39"/>
  </w:num>
  <w:num w:numId="20">
    <w:abstractNumId w:val="15"/>
  </w:num>
  <w:num w:numId="21">
    <w:abstractNumId w:val="7"/>
  </w:num>
  <w:num w:numId="22">
    <w:abstractNumId w:val="19"/>
  </w:num>
  <w:num w:numId="23">
    <w:abstractNumId w:val="5"/>
  </w:num>
  <w:num w:numId="24">
    <w:abstractNumId w:val="20"/>
  </w:num>
  <w:num w:numId="25">
    <w:abstractNumId w:val="11"/>
  </w:num>
  <w:num w:numId="26">
    <w:abstractNumId w:val="8"/>
  </w:num>
  <w:num w:numId="27">
    <w:abstractNumId w:val="40"/>
  </w:num>
  <w:num w:numId="28">
    <w:abstractNumId w:val="30"/>
  </w:num>
  <w:num w:numId="29">
    <w:abstractNumId w:val="22"/>
  </w:num>
  <w:num w:numId="30">
    <w:abstractNumId w:val="3"/>
  </w:num>
  <w:num w:numId="31">
    <w:abstractNumId w:val="14"/>
  </w:num>
  <w:num w:numId="32">
    <w:abstractNumId w:val="36"/>
  </w:num>
  <w:num w:numId="33">
    <w:abstractNumId w:val="34"/>
  </w:num>
  <w:num w:numId="34">
    <w:abstractNumId w:val="4"/>
  </w:num>
  <w:num w:numId="35">
    <w:abstractNumId w:val="32"/>
  </w:num>
  <w:num w:numId="36">
    <w:abstractNumId w:val="25"/>
  </w:num>
  <w:num w:numId="37">
    <w:abstractNumId w:val="26"/>
  </w:num>
  <w:num w:numId="38">
    <w:abstractNumId w:val="0"/>
  </w:num>
  <w:num w:numId="39">
    <w:abstractNumId w:val="18"/>
  </w:num>
  <w:num w:numId="40">
    <w:abstractNumId w:val="23"/>
  </w:num>
  <w:num w:numId="41">
    <w:abstractNumId w:val="31"/>
  </w:num>
  <w:num w:numId="42">
    <w:abstractNumId w:val="35"/>
  </w:num>
  <w:num w:numId="43">
    <w:abstractNumId w:val="41"/>
  </w:num>
  <w:num w:numId="44">
    <w:abstractNumId w:val="28"/>
  </w:num>
  <w:num w:numId="45">
    <w:abstractNumId w:val="38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30B02"/>
    <w:rsid w:val="00055BB5"/>
    <w:rsid w:val="00062227"/>
    <w:rsid w:val="00067815"/>
    <w:rsid w:val="00077862"/>
    <w:rsid w:val="000A0470"/>
    <w:rsid w:val="000A3068"/>
    <w:rsid w:val="000B6F3E"/>
    <w:rsid w:val="000C5646"/>
    <w:rsid w:val="000D2452"/>
    <w:rsid w:val="000D4038"/>
    <w:rsid w:val="000F06B3"/>
    <w:rsid w:val="000F0FAA"/>
    <w:rsid w:val="000F2567"/>
    <w:rsid w:val="0010000B"/>
    <w:rsid w:val="001018CB"/>
    <w:rsid w:val="0010499F"/>
    <w:rsid w:val="00106D88"/>
    <w:rsid w:val="001079CF"/>
    <w:rsid w:val="0011222E"/>
    <w:rsid w:val="00114F4E"/>
    <w:rsid w:val="00142419"/>
    <w:rsid w:val="001441F4"/>
    <w:rsid w:val="0014679D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A304B"/>
    <w:rsid w:val="001A6786"/>
    <w:rsid w:val="001D1B5B"/>
    <w:rsid w:val="001D4E75"/>
    <w:rsid w:val="001E0744"/>
    <w:rsid w:val="001E5A75"/>
    <w:rsid w:val="001F154B"/>
    <w:rsid w:val="001F2058"/>
    <w:rsid w:val="001F4084"/>
    <w:rsid w:val="001F5397"/>
    <w:rsid w:val="00200D7F"/>
    <w:rsid w:val="00202610"/>
    <w:rsid w:val="00202CEF"/>
    <w:rsid w:val="002058D2"/>
    <w:rsid w:val="00210371"/>
    <w:rsid w:val="002172C7"/>
    <w:rsid w:val="00220B1A"/>
    <w:rsid w:val="00220BBA"/>
    <w:rsid w:val="0022772C"/>
    <w:rsid w:val="00231172"/>
    <w:rsid w:val="00242465"/>
    <w:rsid w:val="00250B8B"/>
    <w:rsid w:val="002529C2"/>
    <w:rsid w:val="00252DE2"/>
    <w:rsid w:val="002711FE"/>
    <w:rsid w:val="00271942"/>
    <w:rsid w:val="00276C7D"/>
    <w:rsid w:val="00292CA0"/>
    <w:rsid w:val="00295BDB"/>
    <w:rsid w:val="002B085E"/>
    <w:rsid w:val="002B663E"/>
    <w:rsid w:val="002E1D1A"/>
    <w:rsid w:val="002E3CB3"/>
    <w:rsid w:val="002F0104"/>
    <w:rsid w:val="002F181D"/>
    <w:rsid w:val="002F19C3"/>
    <w:rsid w:val="002F7EF0"/>
    <w:rsid w:val="00301107"/>
    <w:rsid w:val="00303BD1"/>
    <w:rsid w:val="003119B3"/>
    <w:rsid w:val="0031275A"/>
    <w:rsid w:val="003140CD"/>
    <w:rsid w:val="00315385"/>
    <w:rsid w:val="00317914"/>
    <w:rsid w:val="00320E6B"/>
    <w:rsid w:val="003227C7"/>
    <w:rsid w:val="003273C6"/>
    <w:rsid w:val="00337E12"/>
    <w:rsid w:val="00340671"/>
    <w:rsid w:val="00345B6B"/>
    <w:rsid w:val="003540C3"/>
    <w:rsid w:val="00355EE5"/>
    <w:rsid w:val="0036702A"/>
    <w:rsid w:val="00371A6E"/>
    <w:rsid w:val="00371CDE"/>
    <w:rsid w:val="00386D1B"/>
    <w:rsid w:val="003907E8"/>
    <w:rsid w:val="00392D10"/>
    <w:rsid w:val="003930C9"/>
    <w:rsid w:val="00394054"/>
    <w:rsid w:val="003941F3"/>
    <w:rsid w:val="003A1688"/>
    <w:rsid w:val="003A52AE"/>
    <w:rsid w:val="003A52D0"/>
    <w:rsid w:val="003B02EF"/>
    <w:rsid w:val="003B3E58"/>
    <w:rsid w:val="003C155D"/>
    <w:rsid w:val="003C6C84"/>
    <w:rsid w:val="003D619E"/>
    <w:rsid w:val="003E4DFA"/>
    <w:rsid w:val="003F27CC"/>
    <w:rsid w:val="003F2D2C"/>
    <w:rsid w:val="0041177E"/>
    <w:rsid w:val="0041192F"/>
    <w:rsid w:val="00424FDC"/>
    <w:rsid w:val="0043101D"/>
    <w:rsid w:val="0043101F"/>
    <w:rsid w:val="00435B30"/>
    <w:rsid w:val="0043630A"/>
    <w:rsid w:val="0044235B"/>
    <w:rsid w:val="00445FA5"/>
    <w:rsid w:val="0045604A"/>
    <w:rsid w:val="0046247C"/>
    <w:rsid w:val="00463758"/>
    <w:rsid w:val="00464ED3"/>
    <w:rsid w:val="00467AFB"/>
    <w:rsid w:val="00472329"/>
    <w:rsid w:val="004842C5"/>
    <w:rsid w:val="004920E5"/>
    <w:rsid w:val="00496309"/>
    <w:rsid w:val="004A1CDF"/>
    <w:rsid w:val="004B6D8D"/>
    <w:rsid w:val="004C594E"/>
    <w:rsid w:val="004C6A47"/>
    <w:rsid w:val="004D0ECD"/>
    <w:rsid w:val="004D2AAF"/>
    <w:rsid w:val="004D31AB"/>
    <w:rsid w:val="004D55A1"/>
    <w:rsid w:val="004E2152"/>
    <w:rsid w:val="004E66C3"/>
    <w:rsid w:val="004E767F"/>
    <w:rsid w:val="004E7F4E"/>
    <w:rsid w:val="004F1232"/>
    <w:rsid w:val="004F7D8A"/>
    <w:rsid w:val="00505226"/>
    <w:rsid w:val="00506F89"/>
    <w:rsid w:val="00517161"/>
    <w:rsid w:val="0052408E"/>
    <w:rsid w:val="0053719C"/>
    <w:rsid w:val="005505D9"/>
    <w:rsid w:val="005519D2"/>
    <w:rsid w:val="005549F5"/>
    <w:rsid w:val="00555316"/>
    <w:rsid w:val="00555974"/>
    <w:rsid w:val="0059504D"/>
    <w:rsid w:val="00597B25"/>
    <w:rsid w:val="005A5CB3"/>
    <w:rsid w:val="005A6F99"/>
    <w:rsid w:val="005A7FA9"/>
    <w:rsid w:val="005B240E"/>
    <w:rsid w:val="005B3AB5"/>
    <w:rsid w:val="005B5D45"/>
    <w:rsid w:val="005C23F0"/>
    <w:rsid w:val="005C3A4F"/>
    <w:rsid w:val="005E2B2A"/>
    <w:rsid w:val="005E2FF4"/>
    <w:rsid w:val="005F0490"/>
    <w:rsid w:val="005F2190"/>
    <w:rsid w:val="005F496C"/>
    <w:rsid w:val="005F6FB6"/>
    <w:rsid w:val="0060060A"/>
    <w:rsid w:val="00601E67"/>
    <w:rsid w:val="00620C56"/>
    <w:rsid w:val="0063444F"/>
    <w:rsid w:val="006367FB"/>
    <w:rsid w:val="006503F3"/>
    <w:rsid w:val="00656DE6"/>
    <w:rsid w:val="0066300F"/>
    <w:rsid w:val="00684EF0"/>
    <w:rsid w:val="00690FEA"/>
    <w:rsid w:val="0069323A"/>
    <w:rsid w:val="00693BDA"/>
    <w:rsid w:val="006A07D2"/>
    <w:rsid w:val="006A5BFA"/>
    <w:rsid w:val="006B04C6"/>
    <w:rsid w:val="006D5081"/>
    <w:rsid w:val="006E66E8"/>
    <w:rsid w:val="006E7DDA"/>
    <w:rsid w:val="006F20CA"/>
    <w:rsid w:val="00703536"/>
    <w:rsid w:val="00704E65"/>
    <w:rsid w:val="00706A66"/>
    <w:rsid w:val="00723258"/>
    <w:rsid w:val="00724088"/>
    <w:rsid w:val="00725440"/>
    <w:rsid w:val="007319D7"/>
    <w:rsid w:val="0073352F"/>
    <w:rsid w:val="00744019"/>
    <w:rsid w:val="007456D5"/>
    <w:rsid w:val="0074632E"/>
    <w:rsid w:val="007533E7"/>
    <w:rsid w:val="007607A2"/>
    <w:rsid w:val="0076121C"/>
    <w:rsid w:val="00761FC4"/>
    <w:rsid w:val="007675EE"/>
    <w:rsid w:val="0077054B"/>
    <w:rsid w:val="00777396"/>
    <w:rsid w:val="00790451"/>
    <w:rsid w:val="00792B9E"/>
    <w:rsid w:val="0079383E"/>
    <w:rsid w:val="00796776"/>
    <w:rsid w:val="007A1E57"/>
    <w:rsid w:val="007A73EA"/>
    <w:rsid w:val="007B5E2A"/>
    <w:rsid w:val="007C687B"/>
    <w:rsid w:val="007D445E"/>
    <w:rsid w:val="007E25EB"/>
    <w:rsid w:val="007E37EF"/>
    <w:rsid w:val="007E3C1B"/>
    <w:rsid w:val="007E4F9E"/>
    <w:rsid w:val="00800A0E"/>
    <w:rsid w:val="00804014"/>
    <w:rsid w:val="008065CD"/>
    <w:rsid w:val="00807634"/>
    <w:rsid w:val="008100DD"/>
    <w:rsid w:val="00823399"/>
    <w:rsid w:val="0083037C"/>
    <w:rsid w:val="00834A68"/>
    <w:rsid w:val="00846A39"/>
    <w:rsid w:val="00852D26"/>
    <w:rsid w:val="0085439B"/>
    <w:rsid w:val="008640A2"/>
    <w:rsid w:val="008663BD"/>
    <w:rsid w:val="00891D34"/>
    <w:rsid w:val="008A4CEE"/>
    <w:rsid w:val="008A4EC4"/>
    <w:rsid w:val="008A5F62"/>
    <w:rsid w:val="008B3512"/>
    <w:rsid w:val="008B3D13"/>
    <w:rsid w:val="008B46C2"/>
    <w:rsid w:val="008B54E3"/>
    <w:rsid w:val="008B56E8"/>
    <w:rsid w:val="008D47DF"/>
    <w:rsid w:val="008D60C2"/>
    <w:rsid w:val="008F0916"/>
    <w:rsid w:val="008F2F72"/>
    <w:rsid w:val="008F7B48"/>
    <w:rsid w:val="009059C4"/>
    <w:rsid w:val="00906C29"/>
    <w:rsid w:val="0092143A"/>
    <w:rsid w:val="009222F5"/>
    <w:rsid w:val="00923EB7"/>
    <w:rsid w:val="00925615"/>
    <w:rsid w:val="00930CE3"/>
    <w:rsid w:val="00931E88"/>
    <w:rsid w:val="009378A8"/>
    <w:rsid w:val="00941C89"/>
    <w:rsid w:val="009427E0"/>
    <w:rsid w:val="00956ECF"/>
    <w:rsid w:val="00962526"/>
    <w:rsid w:val="00965AA8"/>
    <w:rsid w:val="009702B4"/>
    <w:rsid w:val="00971A94"/>
    <w:rsid w:val="00981F3C"/>
    <w:rsid w:val="00984384"/>
    <w:rsid w:val="00985F86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B7CFF"/>
    <w:rsid w:val="009C0E5F"/>
    <w:rsid w:val="009C1B28"/>
    <w:rsid w:val="009C1D86"/>
    <w:rsid w:val="009E0A27"/>
    <w:rsid w:val="009E1935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1814"/>
    <w:rsid w:val="00A42B94"/>
    <w:rsid w:val="00A4507F"/>
    <w:rsid w:val="00A521CB"/>
    <w:rsid w:val="00A5434F"/>
    <w:rsid w:val="00A56C86"/>
    <w:rsid w:val="00A65F6C"/>
    <w:rsid w:val="00A6769F"/>
    <w:rsid w:val="00A727D3"/>
    <w:rsid w:val="00A75FB3"/>
    <w:rsid w:val="00A940E9"/>
    <w:rsid w:val="00A95406"/>
    <w:rsid w:val="00AA2E13"/>
    <w:rsid w:val="00AA4018"/>
    <w:rsid w:val="00AB1894"/>
    <w:rsid w:val="00AB5939"/>
    <w:rsid w:val="00AB5F6F"/>
    <w:rsid w:val="00AC17C9"/>
    <w:rsid w:val="00AD68B5"/>
    <w:rsid w:val="00AE0079"/>
    <w:rsid w:val="00AE5D7B"/>
    <w:rsid w:val="00AF7907"/>
    <w:rsid w:val="00B001D5"/>
    <w:rsid w:val="00B03A22"/>
    <w:rsid w:val="00B04E4B"/>
    <w:rsid w:val="00B103DA"/>
    <w:rsid w:val="00B1494F"/>
    <w:rsid w:val="00B17F4A"/>
    <w:rsid w:val="00B23202"/>
    <w:rsid w:val="00B3025A"/>
    <w:rsid w:val="00B30786"/>
    <w:rsid w:val="00B516E8"/>
    <w:rsid w:val="00B70D30"/>
    <w:rsid w:val="00B71660"/>
    <w:rsid w:val="00B74E14"/>
    <w:rsid w:val="00B81054"/>
    <w:rsid w:val="00B82D8C"/>
    <w:rsid w:val="00B858BA"/>
    <w:rsid w:val="00B85946"/>
    <w:rsid w:val="00B94A53"/>
    <w:rsid w:val="00B979B9"/>
    <w:rsid w:val="00BA6BD2"/>
    <w:rsid w:val="00BB0EA2"/>
    <w:rsid w:val="00BB62ED"/>
    <w:rsid w:val="00BC0308"/>
    <w:rsid w:val="00BC5141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26B41"/>
    <w:rsid w:val="00C34BEF"/>
    <w:rsid w:val="00C363D1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03C0"/>
    <w:rsid w:val="00C948D6"/>
    <w:rsid w:val="00CA19DF"/>
    <w:rsid w:val="00CA4E88"/>
    <w:rsid w:val="00CB0506"/>
    <w:rsid w:val="00CC4A64"/>
    <w:rsid w:val="00CC5FE9"/>
    <w:rsid w:val="00CC7AC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41128"/>
    <w:rsid w:val="00D5277F"/>
    <w:rsid w:val="00D60C16"/>
    <w:rsid w:val="00D61F63"/>
    <w:rsid w:val="00D650A9"/>
    <w:rsid w:val="00D67375"/>
    <w:rsid w:val="00D770E5"/>
    <w:rsid w:val="00D84020"/>
    <w:rsid w:val="00D90166"/>
    <w:rsid w:val="00D90E47"/>
    <w:rsid w:val="00D91877"/>
    <w:rsid w:val="00D93C61"/>
    <w:rsid w:val="00D947D0"/>
    <w:rsid w:val="00D964C9"/>
    <w:rsid w:val="00DB235F"/>
    <w:rsid w:val="00DB54B7"/>
    <w:rsid w:val="00DB6C64"/>
    <w:rsid w:val="00DB6FF5"/>
    <w:rsid w:val="00DC00E7"/>
    <w:rsid w:val="00DD2567"/>
    <w:rsid w:val="00DD6B39"/>
    <w:rsid w:val="00DD7AE3"/>
    <w:rsid w:val="00DE0600"/>
    <w:rsid w:val="00DE0DCB"/>
    <w:rsid w:val="00DE2E35"/>
    <w:rsid w:val="00DE2F73"/>
    <w:rsid w:val="00DE6CF9"/>
    <w:rsid w:val="00DF051D"/>
    <w:rsid w:val="00DF0830"/>
    <w:rsid w:val="00DF2F4D"/>
    <w:rsid w:val="00E11C73"/>
    <w:rsid w:val="00E15632"/>
    <w:rsid w:val="00E1583A"/>
    <w:rsid w:val="00E21EEE"/>
    <w:rsid w:val="00E26CFB"/>
    <w:rsid w:val="00E26D74"/>
    <w:rsid w:val="00E31A3B"/>
    <w:rsid w:val="00E3509E"/>
    <w:rsid w:val="00E47BA6"/>
    <w:rsid w:val="00E70C21"/>
    <w:rsid w:val="00E76CA5"/>
    <w:rsid w:val="00E77F70"/>
    <w:rsid w:val="00E83434"/>
    <w:rsid w:val="00E931D5"/>
    <w:rsid w:val="00EA0980"/>
    <w:rsid w:val="00EA37EF"/>
    <w:rsid w:val="00EB36E5"/>
    <w:rsid w:val="00EC0A64"/>
    <w:rsid w:val="00EC0AE9"/>
    <w:rsid w:val="00EC76EB"/>
    <w:rsid w:val="00ED21CA"/>
    <w:rsid w:val="00ED3332"/>
    <w:rsid w:val="00ED4C0A"/>
    <w:rsid w:val="00ED575A"/>
    <w:rsid w:val="00ED622C"/>
    <w:rsid w:val="00ED712D"/>
    <w:rsid w:val="00EE432A"/>
    <w:rsid w:val="00EE6CCF"/>
    <w:rsid w:val="00EF2C3A"/>
    <w:rsid w:val="00F04B49"/>
    <w:rsid w:val="00F16384"/>
    <w:rsid w:val="00F273F0"/>
    <w:rsid w:val="00F313A6"/>
    <w:rsid w:val="00F3250B"/>
    <w:rsid w:val="00F37714"/>
    <w:rsid w:val="00F41F61"/>
    <w:rsid w:val="00F4296A"/>
    <w:rsid w:val="00F57381"/>
    <w:rsid w:val="00F83201"/>
    <w:rsid w:val="00F85CE4"/>
    <w:rsid w:val="00F87283"/>
    <w:rsid w:val="00F968CB"/>
    <w:rsid w:val="00FA08F5"/>
    <w:rsid w:val="00FA34B4"/>
    <w:rsid w:val="00FA3C6B"/>
    <w:rsid w:val="00FA4DF1"/>
    <w:rsid w:val="00FB2895"/>
    <w:rsid w:val="00FC27E1"/>
    <w:rsid w:val="00FC37FC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2F1BC-F624-4E1E-B331-670231FE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45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35</cp:revision>
  <cp:lastPrinted>2021-09-14T14:09:00Z</cp:lastPrinted>
  <dcterms:created xsi:type="dcterms:W3CDTF">2021-11-09T13:23:00Z</dcterms:created>
  <dcterms:modified xsi:type="dcterms:W3CDTF">2022-11-23T08:16:00Z</dcterms:modified>
</cp:coreProperties>
</file>