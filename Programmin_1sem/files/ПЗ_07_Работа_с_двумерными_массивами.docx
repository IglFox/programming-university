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75" w:rsidRDefault="00FE6A3A" w:rsidP="00AB1894">
      <w:pPr>
        <w:spacing w:after="60"/>
        <w:rPr>
          <w:rFonts w:ascii="Arial" w:hAnsi="Arial" w:cs="Arial"/>
          <w:sz w:val="22"/>
          <w:szCs w:val="22"/>
        </w:rPr>
      </w:pPr>
      <w:r w:rsidRPr="009E0A27">
        <w:rPr>
          <w:rFonts w:ascii="Arial" w:hAnsi="Arial" w:cs="Arial"/>
        </w:rPr>
        <w:t>ПЗ-</w:t>
      </w:r>
      <w:r w:rsidR="00BF3794">
        <w:rPr>
          <w:rFonts w:ascii="Arial" w:hAnsi="Arial" w:cs="Arial"/>
        </w:rPr>
        <w:t>0</w:t>
      </w:r>
      <w:r w:rsidR="0094566E">
        <w:rPr>
          <w:rFonts w:ascii="Arial" w:hAnsi="Arial" w:cs="Arial"/>
        </w:rPr>
        <w:t>8</w:t>
      </w:r>
      <w:r w:rsidR="007675EE">
        <w:rPr>
          <w:rFonts w:ascii="Arial" w:hAnsi="Arial" w:cs="Arial"/>
        </w:rPr>
        <w:t xml:space="preserve">: </w:t>
      </w:r>
      <w:r w:rsidR="0094566E" w:rsidRPr="0094566E">
        <w:rPr>
          <w:rFonts w:ascii="Arial" w:hAnsi="Arial" w:cs="Arial"/>
          <w:b/>
        </w:rPr>
        <w:t>Работа с двумерными массивами</w:t>
      </w:r>
      <w:r w:rsidR="00337E12">
        <w:rPr>
          <w:rFonts w:ascii="Arial" w:hAnsi="Arial" w:cs="Arial"/>
          <w:b/>
        </w:rPr>
        <w:t xml:space="preserve"> </w:t>
      </w:r>
      <w:r w:rsidR="00337E12" w:rsidRPr="00337E12">
        <w:rPr>
          <w:rFonts w:ascii="Arial" w:hAnsi="Arial" w:cs="Arial"/>
          <w:sz w:val="22"/>
          <w:szCs w:val="22"/>
        </w:rPr>
        <w:t>(</w:t>
      </w:r>
      <w:r w:rsidR="0094566E">
        <w:rPr>
          <w:rFonts w:ascii="Arial" w:hAnsi="Arial" w:cs="Arial"/>
          <w:sz w:val="22"/>
          <w:szCs w:val="22"/>
        </w:rPr>
        <w:t>2</w:t>
      </w:r>
      <w:r w:rsidR="00337E12" w:rsidRPr="00337E12">
        <w:rPr>
          <w:rFonts w:ascii="Arial" w:hAnsi="Arial" w:cs="Arial"/>
          <w:sz w:val="22"/>
          <w:szCs w:val="22"/>
        </w:rPr>
        <w:t xml:space="preserve"> ч.)</w:t>
      </w:r>
    </w:p>
    <w:p w:rsidR="003205CB" w:rsidRPr="003205CB" w:rsidRDefault="003205CB" w:rsidP="00AB1894">
      <w:pPr>
        <w:spacing w:after="60"/>
        <w:rPr>
          <w:rFonts w:ascii="Arial" w:hAnsi="Arial" w:cs="Arial"/>
          <w:sz w:val="22"/>
          <w:szCs w:val="22"/>
        </w:rPr>
      </w:pPr>
      <w:r w:rsidRPr="003205CB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Двумерные</w:t>
      </w:r>
      <w:r w:rsidRPr="003205C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Pr="003205CB">
        <w:rPr>
          <w:rFonts w:ascii="Arial" w:hAnsi="Arial" w:cs="Arial"/>
          <w:sz w:val="22"/>
          <w:szCs w:val="22"/>
        </w:rPr>
        <w:t>многомерные</w:t>
      </w:r>
      <w:r>
        <w:rPr>
          <w:rFonts w:ascii="Arial" w:hAnsi="Arial" w:cs="Arial"/>
          <w:sz w:val="22"/>
          <w:szCs w:val="22"/>
        </w:rPr>
        <w:t>)</w:t>
      </w:r>
      <w:r w:rsidRPr="003205CB">
        <w:rPr>
          <w:rFonts w:ascii="Arial" w:hAnsi="Arial" w:cs="Arial"/>
          <w:sz w:val="22"/>
          <w:szCs w:val="22"/>
        </w:rPr>
        <w:t xml:space="preserve"> статические массивы)</w:t>
      </w:r>
    </w:p>
    <w:p w:rsidR="00FE6A3A" w:rsidRDefault="00FE6A3A" w:rsidP="00A27A12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DC7476" w:rsidRDefault="00DC7476" w:rsidP="00DC7476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C7476">
        <w:rPr>
          <w:rFonts w:ascii="Arial" w:hAnsi="Arial" w:cs="Arial"/>
          <w:sz w:val="20"/>
          <w:szCs w:val="20"/>
        </w:rPr>
        <w:t>В</w:t>
      </w:r>
      <w:r>
        <w:rPr>
          <w:rFonts w:ascii="Arial" w:hAnsi="Arial" w:cs="Arial"/>
          <w:sz w:val="20"/>
          <w:szCs w:val="20"/>
        </w:rPr>
        <w:t xml:space="preserve"> </w:t>
      </w:r>
      <w:r w:rsidRPr="00DC7476">
        <w:rPr>
          <w:rFonts w:ascii="Arial" w:hAnsi="Arial" w:cs="Arial"/>
          <w:b/>
          <w:sz w:val="20"/>
          <w:szCs w:val="20"/>
        </w:rPr>
        <w:t>Си</w:t>
      </w:r>
      <w:r w:rsidRPr="00DC7476">
        <w:rPr>
          <w:rFonts w:ascii="Arial" w:hAnsi="Arial" w:cs="Arial"/>
          <w:sz w:val="20"/>
          <w:szCs w:val="20"/>
        </w:rPr>
        <w:t xml:space="preserve">, наряду с одномерными, существуют и многомерные массивы. </w:t>
      </w:r>
    </w:p>
    <w:p w:rsidR="00DC7476" w:rsidRDefault="00DC7476" w:rsidP="00DC7476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C7476">
        <w:rPr>
          <w:rFonts w:ascii="Arial" w:hAnsi="Arial" w:cs="Arial"/>
          <w:sz w:val="20"/>
          <w:szCs w:val="20"/>
        </w:rPr>
        <w:t xml:space="preserve">Например, двумерный массив: его можно представлять, как массив массивов, или как матрицу. </w:t>
      </w:r>
    </w:p>
    <w:p w:rsidR="00DC7476" w:rsidRPr="00DC7476" w:rsidRDefault="00DC7476" w:rsidP="00DC7476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C7476">
        <w:rPr>
          <w:rFonts w:ascii="Arial" w:hAnsi="Arial" w:cs="Arial"/>
          <w:sz w:val="20"/>
          <w:szCs w:val="20"/>
        </w:rPr>
        <w:t>Размерность массива может быть и больше: трёхмерные, четырёхмерные и т.д.</w:t>
      </w:r>
    </w:p>
    <w:p w:rsidR="00DC7476" w:rsidRPr="00DC7476" w:rsidRDefault="00DC7476" w:rsidP="00DC7476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C7476">
        <w:rPr>
          <w:rFonts w:ascii="Arial" w:hAnsi="Arial" w:cs="Arial"/>
          <w:sz w:val="20"/>
          <w:szCs w:val="20"/>
        </w:rPr>
        <w:t>Синтаксис остаётся прежним, добавляется только новая размерность</w:t>
      </w:r>
    </w:p>
    <w:p w:rsidR="00DC7476" w:rsidRPr="00DC7476" w:rsidRDefault="00DC7476" w:rsidP="00DC7476">
      <w:pPr>
        <w:spacing w:before="40" w:after="40" w:line="216" w:lineRule="auto"/>
        <w:ind w:firstLine="284"/>
        <w:rPr>
          <w:rFonts w:ascii="Arial" w:hAnsi="Arial" w:cs="Arial"/>
          <w:b/>
          <w:sz w:val="22"/>
          <w:szCs w:val="22"/>
        </w:rPr>
      </w:pPr>
      <w:r w:rsidRPr="00DC7476">
        <w:rPr>
          <w:rFonts w:ascii="Arial" w:hAnsi="Arial" w:cs="Arial"/>
          <w:b/>
          <w:sz w:val="22"/>
          <w:szCs w:val="22"/>
        </w:rPr>
        <w:t>&lt;тип&gt; &lt;имя&gt;[размерность1][размерность2]...;</w:t>
      </w:r>
    </w:p>
    <w:p w:rsidR="00DC7476" w:rsidRPr="00DC7476" w:rsidRDefault="00DC7476" w:rsidP="00DC7476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DC7476">
        <w:rPr>
          <w:rFonts w:ascii="Arial" w:hAnsi="Arial" w:cs="Arial"/>
          <w:sz w:val="20"/>
          <w:szCs w:val="20"/>
        </w:rPr>
        <w:t>Например, двумерный массив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Pr="00DC7476">
        <w:rPr>
          <w:rFonts w:ascii="Arial" w:hAnsi="Arial" w:cs="Arial"/>
          <w:b/>
          <w:sz w:val="20"/>
          <w:szCs w:val="20"/>
        </w:rPr>
        <w:t>int a[2][3];</w:t>
      </w:r>
    </w:p>
    <w:p w:rsidR="00DC7476" w:rsidRPr="00DC7476" w:rsidRDefault="00DC7476" w:rsidP="00DC7476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DC7476">
        <w:rPr>
          <w:rFonts w:ascii="Arial" w:hAnsi="Arial" w:cs="Arial"/>
          <w:sz w:val="20"/>
          <w:szCs w:val="20"/>
        </w:rPr>
        <w:t>Трёхмерный массив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C7476">
        <w:rPr>
          <w:rFonts w:ascii="Arial" w:hAnsi="Arial" w:cs="Arial"/>
          <w:b/>
          <w:sz w:val="20"/>
          <w:szCs w:val="20"/>
        </w:rPr>
        <w:t>int a[3][4][5];</w:t>
      </w:r>
    </w:p>
    <w:p w:rsidR="003205CB" w:rsidRDefault="00DC7476" w:rsidP="00DC7476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C7476">
        <w:rPr>
          <w:rFonts w:ascii="Arial" w:hAnsi="Arial" w:cs="Arial"/>
          <w:sz w:val="20"/>
          <w:szCs w:val="20"/>
        </w:rPr>
        <w:t>Доступ до элементов массива осуществляется также, как и в одномерном массиве</w:t>
      </w:r>
      <w:r>
        <w:rPr>
          <w:rFonts w:ascii="Arial" w:hAnsi="Arial" w:cs="Arial"/>
          <w:sz w:val="20"/>
          <w:szCs w:val="20"/>
        </w:rPr>
        <w:t>.</w:t>
      </w:r>
    </w:p>
    <w:p w:rsidR="003205CB" w:rsidRDefault="003205CB" w:rsidP="003205CB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6666"/>
      </w:tblGrid>
      <w:tr w:rsidR="00061E18" w:rsidTr="005C70D8">
        <w:tc>
          <w:tcPr>
            <w:tcW w:w="4606" w:type="dxa"/>
          </w:tcPr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#include &lt;conio.h&gt;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#include &lt;stdio.h&gt;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#define I1 7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#define I2 7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void main() 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{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int M[I1][I2];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unsigned i, j;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for (i = 0; i &lt; I1; i++) 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 xml:space="preserve">    for (j = 0; j &lt; I2; j++) 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    M[i][j] = i * j;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do {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printf("Enter indexes:\n");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printf("Exit: enter indexes &gt; 7 \n");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scanf("%d", &amp;i);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scanf("%d", &amp;j);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if (i &lt;= I1 &amp;&amp; j &lt;= I2) 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   </w:t>
            </w: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>printf("M[%d][%d] == %d\n", i, j, M[i][j]);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</w: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 xml:space="preserve">  else break;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} while (1);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for (i = 0; i &lt; I1; i++) 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>{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for (j = 0; j &lt; I2; j++) 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</w: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 xml:space="preserve">    printf("\</w:t>
            </w:r>
            <w:proofErr w:type="spellStart"/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t%d</w:t>
            </w:r>
            <w:proofErr w:type="spellEnd"/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", M[i][j]);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printf("\n");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}   printf("For exit enter any key...\n");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1E5DD8">
              <w:rPr>
                <w:rFonts w:ascii="Arial" w:hAnsi="Arial" w:cs="Arial"/>
                <w:i/>
                <w:sz w:val="20"/>
                <w:szCs w:val="20"/>
              </w:rPr>
              <w:t>getch(</w:t>
            </w:r>
            <w:proofErr w:type="gramEnd"/>
            <w:r w:rsidRPr="001E5DD8">
              <w:rPr>
                <w:rFonts w:ascii="Arial" w:hAnsi="Arial" w:cs="Arial"/>
                <w:i/>
                <w:sz w:val="20"/>
                <w:szCs w:val="20"/>
              </w:rPr>
              <w:t>);</w:t>
            </w:r>
          </w:p>
          <w:p w:rsidR="00061E18" w:rsidRPr="001E5DD8" w:rsidRDefault="00061E18" w:rsidP="00061E1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  <w:tc>
          <w:tcPr>
            <w:tcW w:w="6666" w:type="dxa"/>
          </w:tcPr>
          <w:p w:rsidR="00061E18" w:rsidRDefault="00061E18" w:rsidP="003205C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61E18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4053796" cy="2715905"/>
                  <wp:effectExtent l="19050" t="19050" r="23495" b="273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9190" cy="27664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3D41" w:rsidRDefault="00883D41" w:rsidP="001E5DD8">
            <w:pPr>
              <w:spacing w:line="216" w:lineRule="auto"/>
              <w:ind w:firstLine="35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5DD8" w:rsidRDefault="001E5DD8" w:rsidP="005C70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E5DD8">
        <w:rPr>
          <w:rFonts w:ascii="Arial" w:hAnsi="Arial" w:cs="Arial"/>
          <w:sz w:val="20"/>
          <w:szCs w:val="20"/>
        </w:rPr>
        <w:t xml:space="preserve">Особенностью является то, что по своему строению многомерный массив является обыкновенным, "одномерным", массивом. </w:t>
      </w:r>
    </w:p>
    <w:p w:rsidR="001E5DD8" w:rsidRDefault="001E5DD8" w:rsidP="005C70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E5DD8">
        <w:rPr>
          <w:rFonts w:ascii="Arial" w:hAnsi="Arial" w:cs="Arial"/>
          <w:sz w:val="20"/>
          <w:szCs w:val="20"/>
        </w:rPr>
        <w:t xml:space="preserve">Все элементы расположены друг за другом. Доступ до элемента </w:t>
      </w:r>
      <w:r w:rsidRPr="001E5DD8">
        <w:rPr>
          <w:rFonts w:ascii="Arial" w:hAnsi="Arial" w:cs="Arial"/>
          <w:b/>
          <w:sz w:val="20"/>
          <w:szCs w:val="20"/>
        </w:rPr>
        <w:t>a[i][j]</w:t>
      </w:r>
      <w:r w:rsidRPr="001E5DD8">
        <w:rPr>
          <w:rFonts w:ascii="Arial" w:hAnsi="Arial" w:cs="Arial"/>
          <w:sz w:val="20"/>
          <w:szCs w:val="20"/>
        </w:rPr>
        <w:t xml:space="preserve"> – по существу сдвиг на i*число столбцов + j. </w:t>
      </w:r>
    </w:p>
    <w:p w:rsidR="001E5DD8" w:rsidRDefault="001E5DD8" w:rsidP="005C70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E5DD8">
        <w:rPr>
          <w:rFonts w:ascii="Arial" w:hAnsi="Arial" w:cs="Arial"/>
          <w:sz w:val="20"/>
          <w:szCs w:val="20"/>
        </w:rPr>
        <w:t>В двумерном массиве, таким образом, элементы расположены "по рядам", в трёхмерном - "по слоям", внутри которых элементы расположены "по рядам" и т.д.</w:t>
      </w:r>
    </w:p>
    <w:p w:rsidR="005C70D8" w:rsidRPr="00883D41" w:rsidRDefault="005C70D8" w:rsidP="005C70D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83D41">
        <w:rPr>
          <w:rFonts w:ascii="Arial" w:hAnsi="Arial" w:cs="Arial"/>
          <w:sz w:val="20"/>
          <w:szCs w:val="20"/>
        </w:rPr>
        <w:t>В связи с этим, при начальной инициализации опускать размерность можно только в первых квадратных скобках:</w:t>
      </w:r>
    </w:p>
    <w:p w:rsidR="005C70D8" w:rsidRPr="005C70D8" w:rsidRDefault="005C70D8" w:rsidP="005C70D8">
      <w:pPr>
        <w:spacing w:line="216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r w:rsidRPr="005C70D8">
        <w:rPr>
          <w:rFonts w:ascii="Arial" w:hAnsi="Arial" w:cs="Arial"/>
          <w:b/>
          <w:sz w:val="20"/>
          <w:szCs w:val="20"/>
        </w:rPr>
        <w:t xml:space="preserve">int </w:t>
      </w:r>
      <w:proofErr w:type="gramStart"/>
      <w:r w:rsidRPr="005C70D8">
        <w:rPr>
          <w:rFonts w:ascii="Arial" w:hAnsi="Arial" w:cs="Arial"/>
          <w:b/>
          <w:sz w:val="20"/>
          <w:szCs w:val="20"/>
        </w:rPr>
        <w:t>a[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5C70D8">
        <w:rPr>
          <w:rFonts w:ascii="Arial" w:hAnsi="Arial" w:cs="Arial"/>
          <w:b/>
          <w:sz w:val="20"/>
          <w:szCs w:val="20"/>
        </w:rPr>
        <w:t>]</w:t>
      </w:r>
      <w:proofErr w:type="gramEnd"/>
      <w:r w:rsidRPr="005C70D8">
        <w:rPr>
          <w:rFonts w:ascii="Arial" w:hAnsi="Arial" w:cs="Arial"/>
          <w:b/>
          <w:sz w:val="20"/>
          <w:szCs w:val="20"/>
        </w:rPr>
        <w:t>[3] = {0};</w:t>
      </w:r>
    </w:p>
    <w:p w:rsidR="003205CB" w:rsidRDefault="005C70D8" w:rsidP="005C70D8">
      <w:pPr>
        <w:spacing w:line="216" w:lineRule="auto"/>
        <w:ind w:left="284" w:firstLine="284"/>
        <w:jc w:val="both"/>
        <w:rPr>
          <w:rFonts w:ascii="Arial" w:hAnsi="Arial" w:cs="Arial"/>
          <w:sz w:val="20"/>
          <w:szCs w:val="20"/>
        </w:rPr>
      </w:pPr>
      <w:r w:rsidRPr="005C70D8">
        <w:rPr>
          <w:rFonts w:ascii="Arial" w:hAnsi="Arial" w:cs="Arial"/>
          <w:b/>
          <w:sz w:val="20"/>
          <w:szCs w:val="20"/>
        </w:rPr>
        <w:t xml:space="preserve">int </w:t>
      </w:r>
      <w:proofErr w:type="gramStart"/>
      <w:r w:rsidRPr="005C70D8">
        <w:rPr>
          <w:rFonts w:ascii="Arial" w:hAnsi="Arial" w:cs="Arial"/>
          <w:b/>
          <w:sz w:val="20"/>
          <w:szCs w:val="20"/>
        </w:rPr>
        <w:t>b[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5C70D8">
        <w:rPr>
          <w:rFonts w:ascii="Arial" w:hAnsi="Arial" w:cs="Arial"/>
          <w:b/>
          <w:sz w:val="20"/>
          <w:szCs w:val="20"/>
        </w:rPr>
        <w:t>]</w:t>
      </w:r>
      <w:proofErr w:type="gramEnd"/>
      <w:r w:rsidRPr="005C70D8">
        <w:rPr>
          <w:rFonts w:ascii="Arial" w:hAnsi="Arial" w:cs="Arial"/>
          <w:b/>
          <w:sz w:val="20"/>
          <w:szCs w:val="20"/>
        </w:rPr>
        <w:t>[5][25] = {0};</w:t>
      </w:r>
    </w:p>
    <w:p w:rsidR="001468A8" w:rsidRPr="001468A8" w:rsidRDefault="001468A8" w:rsidP="001468A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468A8">
        <w:rPr>
          <w:rFonts w:ascii="Arial" w:hAnsi="Arial" w:cs="Arial"/>
          <w:sz w:val="20"/>
          <w:szCs w:val="20"/>
        </w:rPr>
        <w:t>Компилятор будет знать в таком случае сдвиг, необходимый для доступа к элементу.</w:t>
      </w:r>
    </w:p>
    <w:p w:rsidR="001468A8" w:rsidRPr="001468A8" w:rsidRDefault="001468A8" w:rsidP="001468A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468A8">
        <w:rPr>
          <w:rFonts w:ascii="Arial" w:hAnsi="Arial" w:cs="Arial"/>
          <w:sz w:val="20"/>
          <w:szCs w:val="20"/>
        </w:rPr>
        <w:t>С этим связаны и особенности начальной инициализации. Так как многомерный массив по сути одномерный, то его начальную инициализацию можно провести так</w:t>
      </w:r>
    </w:p>
    <w:p w:rsidR="001468A8" w:rsidRPr="001468A8" w:rsidRDefault="001468A8" w:rsidP="001468A8">
      <w:pPr>
        <w:spacing w:line="216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r w:rsidRPr="001468A8">
        <w:rPr>
          <w:rFonts w:ascii="Arial" w:hAnsi="Arial" w:cs="Arial"/>
          <w:b/>
          <w:sz w:val="20"/>
          <w:szCs w:val="20"/>
        </w:rPr>
        <w:t>int a[2][3] = {1, 2, 3, 4, 5, 6};</w:t>
      </w:r>
    </w:p>
    <w:p w:rsidR="001468A8" w:rsidRPr="001468A8" w:rsidRDefault="001468A8" w:rsidP="001468A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468A8">
        <w:rPr>
          <w:rFonts w:ascii="Arial" w:hAnsi="Arial" w:cs="Arial"/>
          <w:sz w:val="20"/>
          <w:szCs w:val="20"/>
        </w:rPr>
        <w:t>Можно опустить первую размерность</w:t>
      </w:r>
    </w:p>
    <w:p w:rsidR="001468A8" w:rsidRPr="001468A8" w:rsidRDefault="001468A8" w:rsidP="001468A8">
      <w:pPr>
        <w:spacing w:line="216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r w:rsidRPr="001468A8">
        <w:rPr>
          <w:rFonts w:ascii="Arial" w:hAnsi="Arial" w:cs="Arial"/>
          <w:b/>
          <w:sz w:val="20"/>
          <w:szCs w:val="20"/>
        </w:rPr>
        <w:t>int a[][2][3] = {1, 2, 3, 34, 5, 6, 7, 8, 9, 10, 11, 12};</w:t>
      </w:r>
    </w:p>
    <w:p w:rsidR="001468A8" w:rsidRPr="001468A8" w:rsidRDefault="001468A8" w:rsidP="001468A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468A8">
        <w:rPr>
          <w:rFonts w:ascii="Arial" w:hAnsi="Arial" w:cs="Arial"/>
          <w:sz w:val="20"/>
          <w:szCs w:val="20"/>
        </w:rPr>
        <w:t>Можно с помощью фигурных скобок сделать данные более удобными для чтения</w:t>
      </w:r>
    </w:p>
    <w:p w:rsidR="001468A8" w:rsidRPr="001468A8" w:rsidRDefault="001468A8" w:rsidP="001468A8">
      <w:pPr>
        <w:spacing w:line="216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r w:rsidRPr="001468A8">
        <w:rPr>
          <w:rFonts w:ascii="Arial" w:hAnsi="Arial" w:cs="Arial"/>
          <w:b/>
          <w:sz w:val="20"/>
          <w:szCs w:val="20"/>
        </w:rPr>
        <w:t>int a[2][3] = {{1, 2, 3}, {4, 5, 6}}</w:t>
      </w:r>
    </w:p>
    <w:p w:rsidR="001468A8" w:rsidRPr="001468A8" w:rsidRDefault="001468A8" w:rsidP="001468A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1468A8">
        <w:rPr>
          <w:rFonts w:ascii="Arial" w:hAnsi="Arial" w:cs="Arial"/>
          <w:sz w:val="20"/>
          <w:szCs w:val="20"/>
        </w:rPr>
        <w:t>или</w:t>
      </w:r>
    </w:p>
    <w:p w:rsidR="001468A8" w:rsidRPr="001468A8" w:rsidRDefault="001468A8" w:rsidP="001468A8">
      <w:pPr>
        <w:spacing w:line="216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r w:rsidRPr="001468A8">
        <w:rPr>
          <w:rFonts w:ascii="Arial" w:hAnsi="Arial" w:cs="Arial"/>
          <w:b/>
          <w:sz w:val="20"/>
          <w:szCs w:val="20"/>
        </w:rPr>
        <w:t xml:space="preserve">int a[][3][4] = </w:t>
      </w:r>
    </w:p>
    <w:p w:rsidR="001468A8" w:rsidRPr="001468A8" w:rsidRDefault="001468A8" w:rsidP="001468A8">
      <w:pPr>
        <w:spacing w:line="216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r w:rsidRPr="001468A8">
        <w:rPr>
          <w:rFonts w:ascii="Arial" w:hAnsi="Arial" w:cs="Arial"/>
          <w:b/>
          <w:sz w:val="20"/>
          <w:szCs w:val="20"/>
        </w:rPr>
        <w:t>{{{1, 2, 3, 4}, {2, 4, 6, 8}, {3, 6, 9, 12}},</w:t>
      </w:r>
    </w:p>
    <w:p w:rsidR="001468A8" w:rsidRPr="001468A8" w:rsidRDefault="001468A8" w:rsidP="001468A8">
      <w:pPr>
        <w:spacing w:line="216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r w:rsidRPr="001468A8">
        <w:rPr>
          <w:rFonts w:ascii="Arial" w:hAnsi="Arial" w:cs="Arial"/>
          <w:b/>
          <w:sz w:val="20"/>
          <w:szCs w:val="20"/>
        </w:rPr>
        <w:t xml:space="preserve"> {{1, 2, 3, 4}, {2, 4, 6, 8}, {3, 6, 9, 12}},</w:t>
      </w:r>
    </w:p>
    <w:p w:rsidR="001468A8" w:rsidRPr="001468A8" w:rsidRDefault="001468A8" w:rsidP="001468A8">
      <w:pPr>
        <w:spacing w:line="216" w:lineRule="auto"/>
        <w:ind w:left="284" w:firstLine="284"/>
        <w:jc w:val="both"/>
        <w:rPr>
          <w:rFonts w:ascii="Arial" w:hAnsi="Arial" w:cs="Arial"/>
          <w:b/>
          <w:sz w:val="20"/>
          <w:szCs w:val="20"/>
        </w:rPr>
      </w:pPr>
      <w:r w:rsidRPr="001468A8">
        <w:rPr>
          <w:rFonts w:ascii="Arial" w:hAnsi="Arial" w:cs="Arial"/>
          <w:b/>
          <w:sz w:val="20"/>
          <w:szCs w:val="20"/>
        </w:rPr>
        <w:t xml:space="preserve"> {{1, 2, 3, 4}, {2, 4, 6, 8}, {3, 6, 9, 12}}};</w:t>
      </w:r>
    </w:p>
    <w:p w:rsidR="001468A8" w:rsidRDefault="001468A8" w:rsidP="001468A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468A8">
        <w:rPr>
          <w:rFonts w:ascii="Arial" w:hAnsi="Arial" w:cs="Arial"/>
          <w:sz w:val="20"/>
          <w:szCs w:val="20"/>
        </w:rPr>
        <w:t xml:space="preserve">Также, как и в одномерных массивах, если заявлено данных больше, чем указано при инициализации, то оставшиеся заполняются нулями. </w:t>
      </w:r>
    </w:p>
    <w:p w:rsidR="001468A8" w:rsidRPr="001468A8" w:rsidRDefault="001468A8" w:rsidP="00FB1AAA">
      <w:pPr>
        <w:spacing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1468A8">
        <w:rPr>
          <w:rFonts w:ascii="Arial" w:hAnsi="Arial" w:cs="Arial"/>
          <w:sz w:val="20"/>
          <w:szCs w:val="20"/>
        </w:rPr>
        <w:t>Например, единичная матрица 3 на 3</w:t>
      </w:r>
      <w:r w:rsidR="00FB1AAA">
        <w:rPr>
          <w:rFonts w:ascii="Arial" w:hAnsi="Arial" w:cs="Arial"/>
          <w:sz w:val="20"/>
          <w:szCs w:val="20"/>
        </w:rPr>
        <w:t xml:space="preserve">: </w:t>
      </w:r>
      <w:r w:rsidR="00FB1AAA">
        <w:rPr>
          <w:rFonts w:ascii="Arial" w:hAnsi="Arial" w:cs="Arial"/>
          <w:sz w:val="20"/>
          <w:szCs w:val="20"/>
        </w:rPr>
        <w:tab/>
      </w:r>
      <w:r w:rsidRPr="001468A8">
        <w:rPr>
          <w:rFonts w:ascii="Arial" w:hAnsi="Arial" w:cs="Arial"/>
          <w:b/>
          <w:sz w:val="20"/>
          <w:szCs w:val="20"/>
        </w:rPr>
        <w:t>int zero3[3][3] = {{1}, {0, 1}, {0, 0, 1}};</w:t>
      </w:r>
    </w:p>
    <w:p w:rsidR="001468A8" w:rsidRPr="006A6A21" w:rsidRDefault="001468A8" w:rsidP="001468A8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1468A8">
        <w:rPr>
          <w:rFonts w:ascii="Arial" w:hAnsi="Arial" w:cs="Arial"/>
          <w:sz w:val="20"/>
          <w:szCs w:val="20"/>
        </w:rPr>
        <w:t>Из того, что многомерный массив является одномерным по структуре, вытекают некоторые интересные свойства. Например, доступ до элемента может быть осуществлён через его порядковый номер</w:t>
      </w:r>
      <w:r w:rsidR="00FB1AAA">
        <w:rPr>
          <w:rFonts w:ascii="Arial" w:hAnsi="Arial" w:cs="Arial"/>
          <w:sz w:val="20"/>
          <w:szCs w:val="20"/>
        </w:rPr>
        <w:t>:</w:t>
      </w:r>
    </w:p>
    <w:p w:rsidR="003205CB" w:rsidRPr="006A6A21" w:rsidRDefault="001468A8" w:rsidP="001468A8">
      <w:pPr>
        <w:spacing w:line="216" w:lineRule="auto"/>
        <w:ind w:left="284" w:firstLine="284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gramStart"/>
      <w:r w:rsidRPr="006A6A21">
        <w:rPr>
          <w:rFonts w:ascii="Arial" w:hAnsi="Arial" w:cs="Arial"/>
          <w:b/>
          <w:sz w:val="20"/>
          <w:szCs w:val="20"/>
          <w:lang w:val="en-US"/>
        </w:rPr>
        <w:t>a[</w:t>
      </w:r>
      <w:proofErr w:type="gramEnd"/>
      <w:r w:rsidRPr="006A6A21">
        <w:rPr>
          <w:rFonts w:ascii="Arial" w:hAnsi="Arial" w:cs="Arial"/>
          <w:b/>
          <w:sz w:val="20"/>
          <w:szCs w:val="20"/>
          <w:lang w:val="en-US"/>
        </w:rPr>
        <w:t>i][j] === a[0][i*</w:t>
      </w:r>
      <w:r w:rsidRPr="001468A8">
        <w:rPr>
          <w:rFonts w:ascii="Arial" w:hAnsi="Arial" w:cs="Arial"/>
          <w:b/>
          <w:sz w:val="20"/>
          <w:szCs w:val="20"/>
        </w:rPr>
        <w:t>число</w:t>
      </w:r>
      <w:r w:rsidRPr="006A6A21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1468A8">
        <w:rPr>
          <w:rFonts w:ascii="Arial" w:hAnsi="Arial" w:cs="Arial"/>
          <w:b/>
          <w:sz w:val="20"/>
          <w:szCs w:val="20"/>
        </w:rPr>
        <w:t>столбцов</w:t>
      </w:r>
      <w:r w:rsidRPr="006A6A21">
        <w:rPr>
          <w:rFonts w:ascii="Arial" w:hAnsi="Arial" w:cs="Arial"/>
          <w:b/>
          <w:sz w:val="20"/>
          <w:szCs w:val="20"/>
          <w:lang w:val="en-US"/>
        </w:rPr>
        <w:t xml:space="preserve"> + j] </w:t>
      </w:r>
      <w:r w:rsidRPr="001468A8">
        <w:rPr>
          <w:rFonts w:ascii="Arial" w:hAnsi="Arial" w:cs="Arial"/>
          <w:b/>
          <w:sz w:val="20"/>
          <w:szCs w:val="20"/>
        </w:rPr>
        <w:t>и</w:t>
      </w:r>
      <w:r w:rsidRPr="006A6A21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1468A8">
        <w:rPr>
          <w:rFonts w:ascii="Arial" w:hAnsi="Arial" w:cs="Arial"/>
          <w:b/>
          <w:sz w:val="20"/>
          <w:szCs w:val="20"/>
        </w:rPr>
        <w:t>т</w:t>
      </w:r>
      <w:r w:rsidRPr="006A6A21">
        <w:rPr>
          <w:rFonts w:ascii="Arial" w:hAnsi="Arial" w:cs="Arial"/>
          <w:b/>
          <w:sz w:val="20"/>
          <w:szCs w:val="20"/>
          <w:lang w:val="en-US"/>
        </w:rPr>
        <w:t>.</w:t>
      </w:r>
      <w:r w:rsidRPr="001468A8">
        <w:rPr>
          <w:rFonts w:ascii="Arial" w:hAnsi="Arial" w:cs="Arial"/>
          <w:b/>
          <w:sz w:val="20"/>
          <w:szCs w:val="20"/>
        </w:rPr>
        <w:t>д</w:t>
      </w:r>
      <w:r w:rsidRPr="006A6A21">
        <w:rPr>
          <w:rFonts w:ascii="Arial" w:hAnsi="Arial" w:cs="Arial"/>
          <w:b/>
          <w:sz w:val="20"/>
          <w:szCs w:val="20"/>
          <w:lang w:val="en-US"/>
        </w:rPr>
        <w:t>.</w:t>
      </w:r>
    </w:p>
    <w:p w:rsidR="003205CB" w:rsidRPr="006A6A21" w:rsidRDefault="003205CB" w:rsidP="003205CB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</w:p>
    <w:p w:rsidR="001E5DD8" w:rsidRDefault="001E5DD8">
      <w:pPr>
        <w:jc w:val="lef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3205CB" w:rsidRPr="006A6A21" w:rsidRDefault="006A6A21" w:rsidP="003205CB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A6A21">
        <w:rPr>
          <w:rFonts w:ascii="Arial" w:hAnsi="Arial" w:cs="Arial"/>
          <w:b/>
          <w:sz w:val="20"/>
          <w:szCs w:val="20"/>
        </w:rPr>
        <w:lastRenderedPageBreak/>
        <w:t>Пример:</w:t>
      </w:r>
    </w:p>
    <w:p w:rsidR="001E5DD8" w:rsidRDefault="006A6A21" w:rsidP="003205CB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A6A21">
        <w:rPr>
          <w:rFonts w:ascii="Arial" w:hAnsi="Arial" w:cs="Arial"/>
          <w:sz w:val="20"/>
          <w:szCs w:val="20"/>
        </w:rPr>
        <w:t xml:space="preserve">Пользователь вводит 10 слов. </w:t>
      </w:r>
    </w:p>
    <w:p w:rsidR="001E5DD8" w:rsidRDefault="006A6A21" w:rsidP="003205CB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A6A21">
        <w:rPr>
          <w:rFonts w:ascii="Arial" w:hAnsi="Arial" w:cs="Arial"/>
          <w:sz w:val="20"/>
          <w:szCs w:val="20"/>
        </w:rPr>
        <w:t xml:space="preserve">Вывести слово с максимальной длиной. </w:t>
      </w:r>
    </w:p>
    <w:p w:rsidR="001E5DD8" w:rsidRDefault="006A6A21" w:rsidP="003205CB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A6A21">
        <w:rPr>
          <w:rFonts w:ascii="Arial" w:hAnsi="Arial" w:cs="Arial"/>
          <w:sz w:val="20"/>
          <w:szCs w:val="20"/>
        </w:rPr>
        <w:t xml:space="preserve">Программа внешне совершенно простая, единственная проблема - считывание и вывод слова. </w:t>
      </w:r>
    </w:p>
    <w:p w:rsidR="001E5DD8" w:rsidRDefault="006A6A21" w:rsidP="003205CB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6A6A21">
        <w:rPr>
          <w:rFonts w:ascii="Arial" w:hAnsi="Arial" w:cs="Arial"/>
          <w:sz w:val="20"/>
          <w:szCs w:val="20"/>
        </w:rPr>
        <w:t xml:space="preserve">Так как слова </w:t>
      </w:r>
      <w:r w:rsidR="001E5DD8" w:rsidRPr="006A6A21">
        <w:rPr>
          <w:rFonts w:ascii="Arial" w:hAnsi="Arial" w:cs="Arial"/>
          <w:sz w:val="20"/>
          <w:szCs w:val="20"/>
        </w:rPr>
        <w:t>хранятся</w:t>
      </w:r>
      <w:r w:rsidRPr="006A6A21">
        <w:rPr>
          <w:rFonts w:ascii="Arial" w:hAnsi="Arial" w:cs="Arial"/>
          <w:sz w:val="20"/>
          <w:szCs w:val="20"/>
        </w:rPr>
        <w:t xml:space="preserve"> в двумерном массиве, то указатель на </w:t>
      </w:r>
      <w:r w:rsidRPr="006A6A21">
        <w:rPr>
          <w:rFonts w:ascii="Arial" w:hAnsi="Arial" w:cs="Arial"/>
          <w:sz w:val="20"/>
          <w:szCs w:val="20"/>
          <w:lang w:val="en-US"/>
        </w:rPr>
        <w:t>words</w:t>
      </w:r>
      <w:r w:rsidRPr="006A6A21">
        <w:rPr>
          <w:rFonts w:ascii="Arial" w:hAnsi="Arial" w:cs="Arial"/>
          <w:sz w:val="20"/>
          <w:szCs w:val="20"/>
        </w:rPr>
        <w:t>[</w:t>
      </w:r>
      <w:r w:rsidRPr="006A6A21">
        <w:rPr>
          <w:rFonts w:ascii="Arial" w:hAnsi="Arial" w:cs="Arial"/>
          <w:sz w:val="20"/>
          <w:szCs w:val="20"/>
          <w:lang w:val="en-US"/>
        </w:rPr>
        <w:t>i</w:t>
      </w:r>
      <w:r w:rsidRPr="006A6A21">
        <w:rPr>
          <w:rFonts w:ascii="Arial" w:hAnsi="Arial" w:cs="Arial"/>
          <w:sz w:val="20"/>
          <w:szCs w:val="20"/>
        </w:rPr>
        <w:t xml:space="preserve">][0] </w:t>
      </w:r>
      <w:r w:rsidR="001E5DD8">
        <w:rPr>
          <w:rFonts w:ascii="Arial" w:hAnsi="Arial" w:cs="Arial"/>
          <w:sz w:val="20"/>
          <w:szCs w:val="20"/>
        </w:rPr>
        <w:t>–</w:t>
      </w:r>
      <w:r w:rsidRPr="006A6A21">
        <w:rPr>
          <w:rFonts w:ascii="Arial" w:hAnsi="Arial" w:cs="Arial"/>
          <w:sz w:val="20"/>
          <w:szCs w:val="20"/>
        </w:rPr>
        <w:t xml:space="preserve"> это начало нового слова. </w:t>
      </w:r>
    </w:p>
    <w:p w:rsidR="003205CB" w:rsidRPr="001E5DD8" w:rsidRDefault="006A6A21" w:rsidP="003205CB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E5DD8">
        <w:rPr>
          <w:rFonts w:ascii="Arial" w:hAnsi="Arial" w:cs="Arial"/>
          <w:sz w:val="20"/>
          <w:szCs w:val="20"/>
        </w:rPr>
        <w:t>Также не забываем об ограничении на длину при вводе.</w:t>
      </w:r>
    </w:p>
    <w:p w:rsidR="003205CB" w:rsidRPr="001E5DD8" w:rsidRDefault="003205CB" w:rsidP="003205CB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3934"/>
      </w:tblGrid>
      <w:tr w:rsidR="001E5DD8" w:rsidTr="005605F1">
        <w:tc>
          <w:tcPr>
            <w:tcW w:w="7338" w:type="dxa"/>
          </w:tcPr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#include &lt;conio.h&gt;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#include &lt;stdio.h&gt;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#define SIZE 10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#define MAX_LENGTH 128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 xml:space="preserve">void </w:t>
            </w:r>
            <w:proofErr w:type="gramStart"/>
            <w:r w:rsidRPr="001E5DD8">
              <w:rPr>
                <w:rFonts w:ascii="Arial" w:hAnsi="Arial" w:cs="Arial"/>
                <w:i/>
                <w:sz w:val="20"/>
                <w:szCs w:val="20"/>
              </w:rPr>
              <w:t>main(</w:t>
            </w:r>
            <w:proofErr w:type="gramEnd"/>
            <w:r w:rsidRPr="001E5DD8">
              <w:rPr>
                <w:rFonts w:ascii="Arial" w:hAnsi="Arial" w:cs="Arial"/>
                <w:i/>
                <w:sz w:val="20"/>
                <w:szCs w:val="20"/>
              </w:rPr>
              <w:t>) {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 xml:space="preserve">    //Массив хранит 10 слов максимум по 128 символов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char words[SIZE][MAX_LENGTH];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unsigned i, j, n, </w:t>
            </w:r>
            <w:proofErr w:type="spellStart"/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maxLength</w:t>
            </w:r>
            <w:proofErr w:type="spellEnd"/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</w:t>
            </w:r>
            <w:r w:rsidRPr="001E5DD8">
              <w:rPr>
                <w:rFonts w:ascii="Arial" w:hAnsi="Arial" w:cs="Arial"/>
                <w:i/>
                <w:sz w:val="20"/>
                <w:szCs w:val="20"/>
              </w:rPr>
              <w:t>//Так как длина слова ограничена 127 символами, то типа char хватит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9C18A5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</w:t>
            </w: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printf("Enter the number of words (indexes &lt;= 10) :\n");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scanf("%d", &amp;n);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>unsigned char counter[SIZE];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</w:t>
            </w:r>
            <w:r w:rsidRPr="001E5DD8">
              <w:rPr>
                <w:rFonts w:ascii="Arial" w:hAnsi="Arial" w:cs="Arial"/>
                <w:i/>
                <w:sz w:val="20"/>
                <w:szCs w:val="20"/>
              </w:rPr>
              <w:t xml:space="preserve">for (i = 0; i &lt;= n; i++) 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ab/>
              <w:t>{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 xml:space="preserve">//Считываем слова. </w:t>
            </w:r>
            <w:proofErr w:type="spellStart"/>
            <w:r w:rsidRPr="001E5DD8">
              <w:rPr>
                <w:rFonts w:ascii="Arial" w:hAnsi="Arial" w:cs="Arial"/>
                <w:i/>
                <w:sz w:val="20"/>
                <w:szCs w:val="20"/>
              </w:rPr>
              <w:t>words</w:t>
            </w:r>
            <w:proofErr w:type="spellEnd"/>
            <w:r w:rsidRPr="001E5DD8">
              <w:rPr>
                <w:rFonts w:ascii="Arial" w:hAnsi="Arial" w:cs="Arial"/>
                <w:i/>
                <w:sz w:val="20"/>
                <w:szCs w:val="20"/>
              </w:rPr>
              <w:t>[i][0] - это символ, нам нужен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>//адрес, начиная с которого можно писать в массив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 xml:space="preserve">        </w:t>
            </w: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fgets(&amp;words[i][0], MAX_LENGTH - 1, stdin);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j = 0;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//</w:t>
            </w:r>
            <w:r w:rsidRPr="001E5DD8">
              <w:rPr>
                <w:rFonts w:ascii="Arial" w:hAnsi="Arial" w:cs="Arial"/>
                <w:i/>
                <w:sz w:val="20"/>
                <w:szCs w:val="20"/>
              </w:rPr>
              <w:t>Считаем</w:t>
            </w: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  <w:r w:rsidRPr="001E5DD8">
              <w:rPr>
                <w:rFonts w:ascii="Arial" w:hAnsi="Arial" w:cs="Arial"/>
                <w:i/>
                <w:sz w:val="20"/>
                <w:szCs w:val="20"/>
              </w:rPr>
              <w:t>длину</w:t>
            </w: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  <w:r w:rsidRPr="001E5DD8">
              <w:rPr>
                <w:rFonts w:ascii="Arial" w:hAnsi="Arial" w:cs="Arial"/>
                <w:i/>
                <w:sz w:val="20"/>
                <w:szCs w:val="20"/>
              </w:rPr>
              <w:t>слова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while (words[i][j]) 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</w: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>{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    j++;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</w:t>
            </w:r>
            <w:r w:rsidRPr="001E5DD8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 xml:space="preserve">        </w:t>
            </w:r>
            <w:proofErr w:type="spellStart"/>
            <w:r w:rsidRPr="001E5DD8">
              <w:rPr>
                <w:rFonts w:ascii="Arial" w:hAnsi="Arial" w:cs="Arial"/>
                <w:i/>
                <w:sz w:val="20"/>
                <w:szCs w:val="20"/>
              </w:rPr>
              <w:t>counter</w:t>
            </w:r>
            <w:proofErr w:type="spellEnd"/>
            <w:r w:rsidRPr="001E5DD8">
              <w:rPr>
                <w:rFonts w:ascii="Arial" w:hAnsi="Arial" w:cs="Arial"/>
                <w:i/>
                <w:sz w:val="20"/>
                <w:szCs w:val="20"/>
              </w:rPr>
              <w:t>[i] = j;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 xml:space="preserve">    }</w:t>
            </w:r>
          </w:p>
          <w:p w:rsidR="001E5DD8" w:rsidRPr="001E5DD8" w:rsidRDefault="009C18A5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C69EA0D" wp14:editId="0644F8D3">
                      <wp:simplePos x="0" y="0"/>
                      <wp:positionH relativeFrom="column">
                        <wp:posOffset>3285490</wp:posOffset>
                      </wp:positionH>
                      <wp:positionV relativeFrom="paragraph">
                        <wp:posOffset>55880</wp:posOffset>
                      </wp:positionV>
                      <wp:extent cx="3643630" cy="5295900"/>
                      <wp:effectExtent l="0" t="0" r="13970" b="1905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3630" cy="5295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18A5" w:rsidRPr="009C18A5" w:rsidRDefault="009C18A5" w:rsidP="009C18A5">
                                  <w:pPr>
                                    <w:spacing w:line="216" w:lineRule="auto"/>
                                    <w:ind w:firstLine="284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9C18A5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Задачи (</w:t>
                                  </w:r>
                                  <w:r w:rsidRPr="009C18A5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n &lt;=10)</w:t>
                                  </w:r>
                                  <w:r w:rsidRPr="009C18A5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9C18A5" w:rsidRPr="009C18A5" w:rsidRDefault="009C18A5" w:rsidP="009C18A5">
                                  <w:pPr>
                                    <w:pStyle w:val="a7"/>
                                    <w:numPr>
                                      <w:ilvl w:val="0"/>
                                      <w:numId w:val="47"/>
                                    </w:numPr>
                                    <w:spacing w:before="40" w:after="40" w:line="216" w:lineRule="auto"/>
                                    <w:ind w:left="284" w:hanging="284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18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Дан двумерный массив. Найти минимальную сумму элементов строки.</w:t>
                                  </w:r>
                                </w:p>
                                <w:p w:rsidR="009C18A5" w:rsidRPr="009C18A5" w:rsidRDefault="009C18A5" w:rsidP="009C18A5">
                                  <w:pPr>
                                    <w:pStyle w:val="a7"/>
                                    <w:numPr>
                                      <w:ilvl w:val="0"/>
                                      <w:numId w:val="47"/>
                                    </w:numPr>
                                    <w:spacing w:before="40" w:after="40" w:line="216" w:lineRule="auto"/>
                                    <w:ind w:left="284" w:hanging="284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18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Определить координаты (индексы) элемента, наиболее близкого к среднему значению всех элементов массива.</w:t>
                                  </w:r>
                                </w:p>
                                <w:p w:rsidR="009C18A5" w:rsidRPr="009C18A5" w:rsidRDefault="009C18A5" w:rsidP="009C18A5">
                                  <w:pPr>
                                    <w:pStyle w:val="a7"/>
                                    <w:numPr>
                                      <w:ilvl w:val="0"/>
                                      <w:numId w:val="47"/>
                                    </w:numPr>
                                    <w:spacing w:before="40" w:after="40" w:line="216" w:lineRule="auto"/>
                                    <w:ind w:left="284" w:hanging="284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18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Определить, имеются ли в двумерном массиве одинаковые элементы (количество).</w:t>
                                  </w:r>
                                </w:p>
                                <w:p w:rsidR="009C18A5" w:rsidRPr="009C18A5" w:rsidRDefault="009C18A5" w:rsidP="009C18A5">
                                  <w:pPr>
                                    <w:pStyle w:val="a7"/>
                                    <w:numPr>
                                      <w:ilvl w:val="0"/>
                                      <w:numId w:val="47"/>
                                    </w:numPr>
                                    <w:spacing w:before="40" w:after="40" w:line="216" w:lineRule="auto"/>
                                    <w:ind w:left="284" w:hanging="284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18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Дан двумерный массив. Определить максимальный номер строки, состоящей только из элементов, кратных числу </w:t>
                                  </w:r>
                                  <w:r w:rsidRPr="009C18A5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  <w:r w:rsidRPr="009C18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9C18A5" w:rsidRPr="009C18A5" w:rsidRDefault="009C18A5" w:rsidP="009C18A5">
                                  <w:pPr>
                                    <w:pStyle w:val="a7"/>
                                    <w:numPr>
                                      <w:ilvl w:val="0"/>
                                      <w:numId w:val="47"/>
                                    </w:numPr>
                                    <w:spacing w:before="40" w:after="40" w:line="216" w:lineRule="auto"/>
                                    <w:ind w:left="284" w:hanging="284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18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Определить, есть ли в двумерном массиве столбец, в котором равное количество положительных и отрицательных элементов.</w:t>
                                  </w:r>
                                </w:p>
                                <w:p w:rsidR="009C18A5" w:rsidRPr="009C18A5" w:rsidRDefault="009C18A5" w:rsidP="009C18A5">
                                  <w:pPr>
                                    <w:pStyle w:val="a7"/>
                                    <w:numPr>
                                      <w:ilvl w:val="0"/>
                                      <w:numId w:val="47"/>
                                    </w:numPr>
                                    <w:spacing w:before="40" w:after="40" w:line="216" w:lineRule="auto"/>
                                    <w:ind w:left="284" w:hanging="284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18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Определить, является ли квадратный массив симметричным относительно своей главной диагонали.</w:t>
                                  </w:r>
                                </w:p>
                                <w:p w:rsidR="009C18A5" w:rsidRPr="009C18A5" w:rsidRDefault="009C18A5" w:rsidP="009C18A5">
                                  <w:pPr>
                                    <w:pStyle w:val="a7"/>
                                    <w:numPr>
                                      <w:ilvl w:val="0"/>
                                      <w:numId w:val="47"/>
                                    </w:numPr>
                                    <w:spacing w:before="40" w:after="40" w:line="216" w:lineRule="auto"/>
                                    <w:ind w:left="284" w:hanging="284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18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В квадратном массиве выделим четыре четверти, ограниченные главной и побочной диагоналями (без учета элементов, расположенных на диагоналях). Найти сумму элементов верхней четверти.</w:t>
                                  </w:r>
                                </w:p>
                                <w:p w:rsidR="009C18A5" w:rsidRPr="009C18A5" w:rsidRDefault="009C18A5" w:rsidP="009C18A5">
                                  <w:pPr>
                                    <w:pStyle w:val="a7"/>
                                    <w:numPr>
                                      <w:ilvl w:val="0"/>
                                      <w:numId w:val="47"/>
                                    </w:numPr>
                                    <w:spacing w:before="40" w:after="40" w:line="216" w:lineRule="auto"/>
                                    <w:ind w:left="284" w:hanging="284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18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В каждом столбце двумерного массива поменять местами первый отрицательный элемент и последний нулевой.</w:t>
                                  </w:r>
                                </w:p>
                                <w:p w:rsidR="009C18A5" w:rsidRPr="009C18A5" w:rsidRDefault="009C18A5" w:rsidP="009C18A5">
                                  <w:pPr>
                                    <w:pStyle w:val="a7"/>
                                    <w:numPr>
                                      <w:ilvl w:val="0"/>
                                      <w:numId w:val="47"/>
                                    </w:numPr>
                                    <w:spacing w:before="40" w:after="40" w:line="216" w:lineRule="auto"/>
                                    <w:ind w:left="284" w:hanging="284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18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Дан двумерный массив размером </w:t>
                                  </w:r>
                                  <w:r w:rsidRPr="009C18A5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="007921B1" w:rsidRPr="007921B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7921B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х</w:t>
                                  </w:r>
                                  <w:r w:rsidR="007921B1" w:rsidRPr="007921B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9C18A5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9C18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. Сформировать одномерный массив из элементов заданного массива, расположенных на побочной диагонали.</w:t>
                                  </w:r>
                                </w:p>
                                <w:p w:rsidR="009C18A5" w:rsidRPr="009C18A5" w:rsidRDefault="009C18A5" w:rsidP="009C18A5">
                                  <w:pPr>
                                    <w:pStyle w:val="a7"/>
                                    <w:numPr>
                                      <w:ilvl w:val="0"/>
                                      <w:numId w:val="47"/>
                                    </w:numPr>
                                    <w:spacing w:before="40" w:after="40" w:line="216" w:lineRule="auto"/>
                                    <w:ind w:left="284" w:hanging="284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18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Дан двумерный массив. Найти номера двух соседних столбцов, сумма элементов в которых минимальна.</w:t>
                                  </w:r>
                                </w:p>
                                <w:p w:rsidR="009C18A5" w:rsidRPr="009C18A5" w:rsidRDefault="009C18A5" w:rsidP="009C18A5">
                                  <w:pPr>
                                    <w:pStyle w:val="a7"/>
                                    <w:numPr>
                                      <w:ilvl w:val="0"/>
                                      <w:numId w:val="47"/>
                                    </w:numPr>
                                    <w:spacing w:before="40" w:after="40" w:line="216" w:lineRule="auto"/>
                                    <w:ind w:left="284" w:hanging="284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18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Для каждой строки двумерного массива выяснить количество элементов, последняя цифра которых равна </w:t>
                                  </w:r>
                                  <w:r w:rsidRPr="009C18A5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  <w:r w:rsidRPr="009C18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9C18A5" w:rsidRPr="009C18A5" w:rsidRDefault="009C18A5" w:rsidP="009C18A5">
                                  <w:pPr>
                                    <w:pStyle w:val="a7"/>
                                    <w:numPr>
                                      <w:ilvl w:val="0"/>
                                      <w:numId w:val="47"/>
                                    </w:numPr>
                                    <w:spacing w:before="40" w:after="40" w:line="216" w:lineRule="auto"/>
                                    <w:ind w:left="284" w:hanging="284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9C18A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Определить, является ли квадратный массив магическим квадратом, то есть массивом, в котором суммы элементов во всех строках, столбцах и на обеих диагоналях одинаковы.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69EA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left:0;text-align:left;margin-left:258.7pt;margin-top:4.4pt;width:286.9pt;height:41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" fillcolor="#f2f2f2 [3052]" strokecolor="#d8d8d8 [2732]" strokeweight=".5pt">
                      <v:textbox>
                        <w:txbxContent>
                          <w:p w:rsidR="009C18A5" w:rsidRPr="009C18A5" w:rsidRDefault="009C18A5" w:rsidP="009C18A5">
                            <w:pPr>
                              <w:spacing w:line="216" w:lineRule="auto"/>
                              <w:ind w:firstLine="284"/>
                              <w:jc w:val="both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C18A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Задачи (</w:t>
                            </w:r>
                            <w:r w:rsidRPr="009C18A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n &lt;=10)</w:t>
                            </w:r>
                            <w:r w:rsidRPr="009C18A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:rsidR="009C18A5" w:rsidRPr="009C18A5" w:rsidRDefault="009C18A5" w:rsidP="009C18A5">
                            <w:pPr>
                              <w:pStyle w:val="a7"/>
                              <w:numPr>
                                <w:ilvl w:val="0"/>
                                <w:numId w:val="47"/>
                              </w:numPr>
                              <w:spacing w:before="40" w:after="40" w:line="21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1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Дан двумерный массив. Найти минимальную сумму элементов строки.</w:t>
                            </w:r>
                          </w:p>
                          <w:p w:rsidR="009C18A5" w:rsidRPr="009C18A5" w:rsidRDefault="009C18A5" w:rsidP="009C18A5">
                            <w:pPr>
                              <w:pStyle w:val="a7"/>
                              <w:numPr>
                                <w:ilvl w:val="0"/>
                                <w:numId w:val="47"/>
                              </w:numPr>
                              <w:spacing w:before="40" w:after="40" w:line="21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1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Определить координаты (индексы) элемента, наиболее близкого к среднему значению всех элементов массива.</w:t>
                            </w:r>
                          </w:p>
                          <w:p w:rsidR="009C18A5" w:rsidRPr="009C18A5" w:rsidRDefault="009C18A5" w:rsidP="009C18A5">
                            <w:pPr>
                              <w:pStyle w:val="a7"/>
                              <w:numPr>
                                <w:ilvl w:val="0"/>
                                <w:numId w:val="47"/>
                              </w:numPr>
                              <w:spacing w:before="40" w:after="40" w:line="21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1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Определить, имеются ли в двумерном массиве одинаковые элементы (количество).</w:t>
                            </w:r>
                          </w:p>
                          <w:p w:rsidR="009C18A5" w:rsidRPr="009C18A5" w:rsidRDefault="009C18A5" w:rsidP="009C18A5">
                            <w:pPr>
                              <w:pStyle w:val="a7"/>
                              <w:numPr>
                                <w:ilvl w:val="0"/>
                                <w:numId w:val="47"/>
                              </w:numPr>
                              <w:spacing w:before="40" w:after="40" w:line="21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1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Дан двумерный массив. Определить максимальный номер строки, состоящей только из элементов, кратных числу </w:t>
                            </w:r>
                            <w:r w:rsidRPr="009C18A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а</w:t>
                            </w:r>
                            <w:r w:rsidRPr="009C1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C18A5" w:rsidRPr="009C18A5" w:rsidRDefault="009C18A5" w:rsidP="009C18A5">
                            <w:pPr>
                              <w:pStyle w:val="a7"/>
                              <w:numPr>
                                <w:ilvl w:val="0"/>
                                <w:numId w:val="47"/>
                              </w:numPr>
                              <w:spacing w:before="40" w:after="40" w:line="21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1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Определить, есть ли в двумерном массиве столбец, в котором равное количество положительных и отрицательных элементов.</w:t>
                            </w:r>
                          </w:p>
                          <w:p w:rsidR="009C18A5" w:rsidRPr="009C18A5" w:rsidRDefault="009C18A5" w:rsidP="009C18A5">
                            <w:pPr>
                              <w:pStyle w:val="a7"/>
                              <w:numPr>
                                <w:ilvl w:val="0"/>
                                <w:numId w:val="47"/>
                              </w:numPr>
                              <w:spacing w:before="40" w:after="40" w:line="21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1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Определить, является ли квадратный массив симметричным относительно своей главной диагонали.</w:t>
                            </w:r>
                          </w:p>
                          <w:p w:rsidR="009C18A5" w:rsidRPr="009C18A5" w:rsidRDefault="009C18A5" w:rsidP="009C18A5">
                            <w:pPr>
                              <w:pStyle w:val="a7"/>
                              <w:numPr>
                                <w:ilvl w:val="0"/>
                                <w:numId w:val="47"/>
                              </w:numPr>
                              <w:spacing w:before="40" w:after="40" w:line="21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1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В квадратном массиве выделим четыре четверти, ограниченные главной и побочной диагоналями (без учета элементов, расположенных на диагоналях). Найти сумму элементов верхней четверти.</w:t>
                            </w:r>
                          </w:p>
                          <w:p w:rsidR="009C18A5" w:rsidRPr="009C18A5" w:rsidRDefault="009C18A5" w:rsidP="009C18A5">
                            <w:pPr>
                              <w:pStyle w:val="a7"/>
                              <w:numPr>
                                <w:ilvl w:val="0"/>
                                <w:numId w:val="47"/>
                              </w:numPr>
                              <w:spacing w:before="40" w:after="40" w:line="21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1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В каждом столбце двумерного массива поменять местами первый отрицательный элемент и последний нулевой.</w:t>
                            </w:r>
                          </w:p>
                          <w:p w:rsidR="009C18A5" w:rsidRPr="009C18A5" w:rsidRDefault="009C18A5" w:rsidP="009C18A5">
                            <w:pPr>
                              <w:pStyle w:val="a7"/>
                              <w:numPr>
                                <w:ilvl w:val="0"/>
                                <w:numId w:val="47"/>
                              </w:numPr>
                              <w:spacing w:before="40" w:after="40" w:line="21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1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Дан двумерный массив размером </w:t>
                            </w:r>
                            <w:r w:rsidRPr="009C18A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</w:t>
                            </w:r>
                            <w:r w:rsidR="007921B1" w:rsidRPr="007921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  <w:r w:rsidRPr="007921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х</w:t>
                            </w:r>
                            <w:r w:rsidR="007921B1" w:rsidRPr="007921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 </w:t>
                            </w:r>
                            <w:r w:rsidRPr="009C18A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</w:t>
                            </w:r>
                            <w:r w:rsidRPr="009C1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Сформировать одномерный массив из элементов заданного массива, расположенных на побочной диагонали.</w:t>
                            </w:r>
                          </w:p>
                          <w:p w:rsidR="009C18A5" w:rsidRPr="009C18A5" w:rsidRDefault="009C18A5" w:rsidP="009C18A5">
                            <w:pPr>
                              <w:pStyle w:val="a7"/>
                              <w:numPr>
                                <w:ilvl w:val="0"/>
                                <w:numId w:val="47"/>
                              </w:numPr>
                              <w:spacing w:before="40" w:after="40" w:line="21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1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Дан двумерный массив. Найти номера двух соседних столбцов, сумма элементов в которых минимальна.</w:t>
                            </w:r>
                          </w:p>
                          <w:p w:rsidR="009C18A5" w:rsidRPr="009C18A5" w:rsidRDefault="009C18A5" w:rsidP="009C18A5">
                            <w:pPr>
                              <w:pStyle w:val="a7"/>
                              <w:numPr>
                                <w:ilvl w:val="0"/>
                                <w:numId w:val="47"/>
                              </w:numPr>
                              <w:spacing w:before="40" w:after="40" w:line="21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1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Для каждой строки двумерного массива выяснить количество элементов, последняя цифра которых равна </w:t>
                            </w:r>
                            <w:r w:rsidRPr="009C18A5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а</w:t>
                            </w:r>
                            <w:r w:rsidRPr="009C1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C18A5" w:rsidRPr="009C18A5" w:rsidRDefault="009C18A5" w:rsidP="009C18A5">
                            <w:pPr>
                              <w:pStyle w:val="a7"/>
                              <w:numPr>
                                <w:ilvl w:val="0"/>
                                <w:numId w:val="47"/>
                              </w:numPr>
                              <w:spacing w:before="40" w:after="40" w:line="216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C18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Определить, является ли квадратный массив магическим квадратом, то есть массивом, в котором суммы элементов во всех строках, столбцах и на обеих диагоналях одинаковы.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5DD8" w:rsidRPr="001E5DD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 xml:space="preserve">    //Ищем слово с максимальной длиной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proofErr w:type="spellStart"/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maxLength</w:t>
            </w:r>
            <w:proofErr w:type="spellEnd"/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= counter[0];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j = 0;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for (i = 1; i &lt;= n; i++) 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>{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if (counter[i] &gt; </w:t>
            </w:r>
            <w:proofErr w:type="spellStart"/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maxLength</w:t>
            </w:r>
            <w:proofErr w:type="spellEnd"/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) 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</w: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>{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maxLength</w:t>
            </w:r>
            <w:proofErr w:type="spellEnd"/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= counter[i];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        </w:t>
            </w:r>
            <w:r w:rsidRPr="001E5DD8">
              <w:rPr>
                <w:rFonts w:ascii="Arial" w:hAnsi="Arial" w:cs="Arial"/>
                <w:i/>
                <w:sz w:val="20"/>
                <w:szCs w:val="20"/>
              </w:rPr>
              <w:t>j = i;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 xml:space="preserve">        }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 xml:space="preserve">    }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 xml:space="preserve">     //Выводим слово на печать. При выводе строки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 xml:space="preserve">    //необходимо передавать указатель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>printf("Max word:\n");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ab/>
              <w:t>printf("%s", &amp;words[j][0]);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1E5DD8">
              <w:rPr>
                <w:rFonts w:ascii="Arial" w:hAnsi="Arial" w:cs="Arial"/>
                <w:i/>
                <w:sz w:val="20"/>
                <w:szCs w:val="20"/>
              </w:rPr>
              <w:t>getch(</w:t>
            </w:r>
            <w:proofErr w:type="gramEnd"/>
            <w:r w:rsidRPr="001E5DD8">
              <w:rPr>
                <w:rFonts w:ascii="Arial" w:hAnsi="Arial" w:cs="Arial"/>
                <w:i/>
                <w:sz w:val="20"/>
                <w:szCs w:val="20"/>
              </w:rPr>
              <w:t>);</w:t>
            </w:r>
          </w:p>
          <w:p w:rsidR="001E5DD8" w:rsidRPr="001E5DD8" w:rsidRDefault="001E5DD8" w:rsidP="001E5DD8">
            <w:pPr>
              <w:spacing w:line="21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E5DD8">
              <w:rPr>
                <w:rFonts w:ascii="Arial" w:hAnsi="Arial" w:cs="Arial"/>
                <w:i/>
                <w:sz w:val="20"/>
                <w:szCs w:val="20"/>
              </w:rPr>
              <w:t>}</w:t>
            </w:r>
          </w:p>
        </w:tc>
        <w:tc>
          <w:tcPr>
            <w:tcW w:w="3934" w:type="dxa"/>
          </w:tcPr>
          <w:p w:rsidR="001E5DD8" w:rsidRDefault="001E5DD8" w:rsidP="003205CB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205CB" w:rsidRPr="001E5DD8" w:rsidRDefault="003205CB" w:rsidP="003205CB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3205CB" w:rsidRPr="001E5DD8" w:rsidRDefault="005605F1" w:rsidP="009D49C9">
      <w:pPr>
        <w:spacing w:line="21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184650" cy="1480185"/>
            <wp:effectExtent l="19050" t="19050" r="25400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769" cy="16157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05CB" w:rsidRPr="001E5DD8" w:rsidRDefault="003205CB" w:rsidP="003205CB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7863EF" w:rsidRDefault="007863EF" w:rsidP="007863EF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3205CB" w:rsidRPr="001E5DD8" w:rsidRDefault="003205CB" w:rsidP="003205CB">
      <w:pPr>
        <w:spacing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3205CB" w:rsidRPr="001E5DD8" w:rsidSect="00337E12">
      <w:footerReference w:type="default" r:id="rId10"/>
      <w:pgSz w:w="11906" w:h="16838"/>
      <w:pgMar w:top="567" w:right="424" w:bottom="567" w:left="426" w:header="708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8E0" w:rsidRDefault="008A38E0" w:rsidP="008B3D13">
      <w:r>
        <w:separator/>
      </w:r>
    </w:p>
  </w:endnote>
  <w:endnote w:type="continuationSeparator" w:id="0">
    <w:p w:rsidR="008A38E0" w:rsidRDefault="008A38E0" w:rsidP="008B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8735446"/>
      <w:docPartObj>
        <w:docPartGallery w:val="Page Numbers (Bottom of Page)"/>
        <w:docPartUnique/>
      </w:docPartObj>
    </w:sdtPr>
    <w:sdtEndPr/>
    <w:sdtContent>
      <w:p w:rsidR="007607A2" w:rsidRDefault="007607A2">
        <w:pPr>
          <w:pStyle w:val="ac"/>
          <w:jc w:val="right"/>
        </w:pPr>
        <w:r w:rsidRPr="00555316">
          <w:rPr>
            <w:rFonts w:ascii="Arial" w:hAnsi="Arial" w:cs="Arial"/>
            <w:sz w:val="16"/>
            <w:szCs w:val="16"/>
          </w:rPr>
          <w:fldChar w:fldCharType="begin"/>
        </w:r>
        <w:r w:rsidRPr="00555316">
          <w:rPr>
            <w:rFonts w:ascii="Arial" w:hAnsi="Arial" w:cs="Arial"/>
            <w:sz w:val="16"/>
            <w:szCs w:val="16"/>
          </w:rPr>
          <w:instrText>PAGE   \* MERGEFORMAT</w:instrText>
        </w:r>
        <w:r w:rsidRPr="00555316">
          <w:rPr>
            <w:rFonts w:ascii="Arial" w:hAnsi="Arial" w:cs="Arial"/>
            <w:sz w:val="16"/>
            <w:szCs w:val="16"/>
          </w:rPr>
          <w:fldChar w:fldCharType="separate"/>
        </w:r>
        <w:r w:rsidR="009D49C9">
          <w:rPr>
            <w:rFonts w:ascii="Arial" w:hAnsi="Arial" w:cs="Arial"/>
            <w:noProof/>
            <w:sz w:val="16"/>
            <w:szCs w:val="16"/>
          </w:rPr>
          <w:t>2</w:t>
        </w:r>
        <w:r w:rsidRPr="00555316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7607A2" w:rsidRDefault="007607A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8E0" w:rsidRDefault="008A38E0" w:rsidP="008B3D13">
      <w:r>
        <w:separator/>
      </w:r>
    </w:p>
  </w:footnote>
  <w:footnote w:type="continuationSeparator" w:id="0">
    <w:p w:rsidR="008A38E0" w:rsidRDefault="008A38E0" w:rsidP="008B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75AF0"/>
    <w:multiLevelType w:val="hybridMultilevel"/>
    <w:tmpl w:val="DC680F3A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9B2281C"/>
    <w:multiLevelType w:val="hybridMultilevel"/>
    <w:tmpl w:val="D7CEB1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5D0CD5"/>
    <w:multiLevelType w:val="hybridMultilevel"/>
    <w:tmpl w:val="E8186C2A"/>
    <w:lvl w:ilvl="0" w:tplc="5B72AFC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DCC1017"/>
    <w:multiLevelType w:val="multilevel"/>
    <w:tmpl w:val="FE62BC3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602547"/>
    <w:multiLevelType w:val="hybridMultilevel"/>
    <w:tmpl w:val="8848A7CE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D865E65"/>
    <w:multiLevelType w:val="multilevel"/>
    <w:tmpl w:val="29703C5C"/>
    <w:lvl w:ilvl="0">
      <w:start w:val="1"/>
      <w:numFmt w:val="decimal"/>
      <w:lvlText w:val="%1."/>
      <w:lvlJc w:val="left"/>
      <w:rPr>
        <w:rFonts w:ascii="Arial" w:eastAsia="Times New Roman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AD7BA8"/>
    <w:multiLevelType w:val="hybridMultilevel"/>
    <w:tmpl w:val="4676ACC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0EF1605"/>
    <w:multiLevelType w:val="hybridMultilevel"/>
    <w:tmpl w:val="F68CDDF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E2012D"/>
    <w:multiLevelType w:val="hybridMultilevel"/>
    <w:tmpl w:val="77F6997C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4275D3"/>
    <w:multiLevelType w:val="multilevel"/>
    <w:tmpl w:val="C124216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6C22BD8"/>
    <w:multiLevelType w:val="hybridMultilevel"/>
    <w:tmpl w:val="776A7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9A518B"/>
    <w:multiLevelType w:val="hybridMultilevel"/>
    <w:tmpl w:val="FD66EC3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CB7A76"/>
    <w:multiLevelType w:val="multilevel"/>
    <w:tmpl w:val="84E4BD4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142B9"/>
    <w:multiLevelType w:val="multilevel"/>
    <w:tmpl w:val="8D068170"/>
    <w:lvl w:ilvl="0">
      <w:start w:val="1"/>
      <w:numFmt w:val="decimal"/>
      <w:pStyle w:val="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908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1648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926179B"/>
    <w:multiLevelType w:val="hybridMultilevel"/>
    <w:tmpl w:val="B7D2713C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FE65AE"/>
    <w:multiLevelType w:val="hybridMultilevel"/>
    <w:tmpl w:val="365CD01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01941BE"/>
    <w:multiLevelType w:val="hybridMultilevel"/>
    <w:tmpl w:val="C286494A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E66CF8"/>
    <w:multiLevelType w:val="hybridMultilevel"/>
    <w:tmpl w:val="6060BC6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424DC"/>
    <w:multiLevelType w:val="hybridMultilevel"/>
    <w:tmpl w:val="E6F01848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D01BA9"/>
    <w:multiLevelType w:val="hybridMultilevel"/>
    <w:tmpl w:val="A97EFAF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71243A0"/>
    <w:multiLevelType w:val="multilevel"/>
    <w:tmpl w:val="1510698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53699B"/>
    <w:multiLevelType w:val="multilevel"/>
    <w:tmpl w:val="4922113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0CB5330"/>
    <w:multiLevelType w:val="hybridMultilevel"/>
    <w:tmpl w:val="4C42F51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DD4DE9"/>
    <w:multiLevelType w:val="multilevel"/>
    <w:tmpl w:val="567C3CF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2B662B0"/>
    <w:multiLevelType w:val="hybridMultilevel"/>
    <w:tmpl w:val="530085F0"/>
    <w:lvl w:ilvl="0" w:tplc="2EEA0B42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5" w15:restartNumberingAfterBreak="0">
    <w:nsid w:val="53860683"/>
    <w:multiLevelType w:val="hybridMultilevel"/>
    <w:tmpl w:val="DB46972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C35FB0"/>
    <w:multiLevelType w:val="hybridMultilevel"/>
    <w:tmpl w:val="DD4C2CBC"/>
    <w:lvl w:ilvl="0" w:tplc="3D4CE5A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6926DA6"/>
    <w:multiLevelType w:val="hybridMultilevel"/>
    <w:tmpl w:val="931E8042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AEE3017"/>
    <w:multiLevelType w:val="hybridMultilevel"/>
    <w:tmpl w:val="5C0CCD26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1F0B4B"/>
    <w:multiLevelType w:val="hybridMultilevel"/>
    <w:tmpl w:val="EE92F7D0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0" w15:restartNumberingAfterBreak="0">
    <w:nsid w:val="5FAD29BB"/>
    <w:multiLevelType w:val="hybridMultilevel"/>
    <w:tmpl w:val="368032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1B47135"/>
    <w:multiLevelType w:val="hybridMultilevel"/>
    <w:tmpl w:val="B880B40A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064966"/>
    <w:multiLevelType w:val="multilevel"/>
    <w:tmpl w:val="0DE66E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6A80A7A"/>
    <w:multiLevelType w:val="hybridMultilevel"/>
    <w:tmpl w:val="24460BAE"/>
    <w:lvl w:ilvl="0" w:tplc="041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66B45BA1"/>
    <w:multiLevelType w:val="hybridMultilevel"/>
    <w:tmpl w:val="FE4436E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8D63625"/>
    <w:multiLevelType w:val="hybridMultilevel"/>
    <w:tmpl w:val="B6383A5E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6332F2"/>
    <w:multiLevelType w:val="hybridMultilevel"/>
    <w:tmpl w:val="557CD88C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22D6C33"/>
    <w:multiLevelType w:val="hybridMultilevel"/>
    <w:tmpl w:val="78E08DE8"/>
    <w:lvl w:ilvl="0" w:tplc="A7005348">
      <w:start w:val="3"/>
      <w:numFmt w:val="bullet"/>
      <w:lvlText w:val=""/>
      <w:lvlJc w:val="left"/>
      <w:pPr>
        <w:ind w:left="678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38" w15:restartNumberingAfterBreak="0">
    <w:nsid w:val="74511FB9"/>
    <w:multiLevelType w:val="multilevel"/>
    <w:tmpl w:val="5CA8FA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632356C"/>
    <w:multiLevelType w:val="hybridMultilevel"/>
    <w:tmpl w:val="4E48A3B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3E72C2"/>
    <w:multiLevelType w:val="hybridMultilevel"/>
    <w:tmpl w:val="026C53D8"/>
    <w:lvl w:ilvl="0" w:tplc="041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2" w15:restartNumberingAfterBreak="0">
    <w:nsid w:val="7A68309E"/>
    <w:multiLevelType w:val="multilevel"/>
    <w:tmpl w:val="B66AA2A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CE47E93"/>
    <w:multiLevelType w:val="hybridMultilevel"/>
    <w:tmpl w:val="23D8914C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0"/>
  </w:num>
  <w:num w:numId="7">
    <w:abstractNumId w:val="31"/>
  </w:num>
  <w:num w:numId="8">
    <w:abstractNumId w:val="17"/>
  </w:num>
  <w:num w:numId="9">
    <w:abstractNumId w:val="28"/>
  </w:num>
  <w:num w:numId="10">
    <w:abstractNumId w:val="14"/>
  </w:num>
  <w:num w:numId="11">
    <w:abstractNumId w:val="7"/>
  </w:num>
  <w:num w:numId="12">
    <w:abstractNumId w:val="22"/>
  </w:num>
  <w:num w:numId="13">
    <w:abstractNumId w:val="25"/>
  </w:num>
  <w:num w:numId="14">
    <w:abstractNumId w:val="18"/>
  </w:num>
  <w:num w:numId="15">
    <w:abstractNumId w:val="35"/>
  </w:num>
  <w:num w:numId="16">
    <w:abstractNumId w:val="39"/>
  </w:num>
  <w:num w:numId="17">
    <w:abstractNumId w:val="11"/>
  </w:num>
  <w:num w:numId="18">
    <w:abstractNumId w:val="1"/>
  </w:num>
  <w:num w:numId="19">
    <w:abstractNumId w:val="41"/>
  </w:num>
  <w:num w:numId="20">
    <w:abstractNumId w:val="16"/>
  </w:num>
  <w:num w:numId="21">
    <w:abstractNumId w:val="8"/>
  </w:num>
  <w:num w:numId="22">
    <w:abstractNumId w:val="20"/>
  </w:num>
  <w:num w:numId="23">
    <w:abstractNumId w:val="5"/>
  </w:num>
  <w:num w:numId="24">
    <w:abstractNumId w:val="21"/>
  </w:num>
  <w:num w:numId="25">
    <w:abstractNumId w:val="12"/>
  </w:num>
  <w:num w:numId="26">
    <w:abstractNumId w:val="9"/>
  </w:num>
  <w:num w:numId="27">
    <w:abstractNumId w:val="42"/>
  </w:num>
  <w:num w:numId="28">
    <w:abstractNumId w:val="32"/>
  </w:num>
  <w:num w:numId="29">
    <w:abstractNumId w:val="23"/>
  </w:num>
  <w:num w:numId="30">
    <w:abstractNumId w:val="3"/>
  </w:num>
  <w:num w:numId="31">
    <w:abstractNumId w:val="15"/>
  </w:num>
  <w:num w:numId="32">
    <w:abstractNumId w:val="38"/>
  </w:num>
  <w:num w:numId="33">
    <w:abstractNumId w:val="36"/>
  </w:num>
  <w:num w:numId="34">
    <w:abstractNumId w:val="4"/>
  </w:num>
  <w:num w:numId="35">
    <w:abstractNumId w:val="34"/>
  </w:num>
  <w:num w:numId="36">
    <w:abstractNumId w:val="26"/>
  </w:num>
  <w:num w:numId="37">
    <w:abstractNumId w:val="27"/>
  </w:num>
  <w:num w:numId="38">
    <w:abstractNumId w:val="0"/>
  </w:num>
  <w:num w:numId="39">
    <w:abstractNumId w:val="19"/>
  </w:num>
  <w:num w:numId="40">
    <w:abstractNumId w:val="24"/>
  </w:num>
  <w:num w:numId="41">
    <w:abstractNumId w:val="33"/>
  </w:num>
  <w:num w:numId="42">
    <w:abstractNumId w:val="37"/>
  </w:num>
  <w:num w:numId="43">
    <w:abstractNumId w:val="43"/>
  </w:num>
  <w:num w:numId="44">
    <w:abstractNumId w:val="29"/>
  </w:num>
  <w:num w:numId="45">
    <w:abstractNumId w:val="40"/>
  </w:num>
  <w:num w:numId="46">
    <w:abstractNumId w:val="2"/>
  </w:num>
  <w:num w:numId="47">
    <w:abstractNumId w:val="6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58"/>
    <w:rsid w:val="0000146A"/>
    <w:rsid w:val="000051D9"/>
    <w:rsid w:val="00007A83"/>
    <w:rsid w:val="00017171"/>
    <w:rsid w:val="00017768"/>
    <w:rsid w:val="0001792E"/>
    <w:rsid w:val="00030B02"/>
    <w:rsid w:val="00055BB5"/>
    <w:rsid w:val="00061E18"/>
    <w:rsid w:val="00062227"/>
    <w:rsid w:val="00067815"/>
    <w:rsid w:val="00077862"/>
    <w:rsid w:val="000A0470"/>
    <w:rsid w:val="000A3068"/>
    <w:rsid w:val="000B6F3E"/>
    <w:rsid w:val="000C5646"/>
    <w:rsid w:val="000D2452"/>
    <w:rsid w:val="000D4038"/>
    <w:rsid w:val="000F06B3"/>
    <w:rsid w:val="000F0FAA"/>
    <w:rsid w:val="000F2567"/>
    <w:rsid w:val="0010000B"/>
    <w:rsid w:val="001018CB"/>
    <w:rsid w:val="0010499F"/>
    <w:rsid w:val="00106D88"/>
    <w:rsid w:val="001079CF"/>
    <w:rsid w:val="0011222E"/>
    <w:rsid w:val="00114F4E"/>
    <w:rsid w:val="00142419"/>
    <w:rsid w:val="001441F4"/>
    <w:rsid w:val="0014679D"/>
    <w:rsid w:val="001468A8"/>
    <w:rsid w:val="0015303A"/>
    <w:rsid w:val="0016314B"/>
    <w:rsid w:val="001634B9"/>
    <w:rsid w:val="00164FAC"/>
    <w:rsid w:val="00166955"/>
    <w:rsid w:val="001702FC"/>
    <w:rsid w:val="00180EBA"/>
    <w:rsid w:val="0018735D"/>
    <w:rsid w:val="00191AB7"/>
    <w:rsid w:val="0019247E"/>
    <w:rsid w:val="0019413E"/>
    <w:rsid w:val="00194B0E"/>
    <w:rsid w:val="00194BDA"/>
    <w:rsid w:val="001A304B"/>
    <w:rsid w:val="001A6786"/>
    <w:rsid w:val="001D1B5B"/>
    <w:rsid w:val="001D4E75"/>
    <w:rsid w:val="001E0744"/>
    <w:rsid w:val="001E5A75"/>
    <w:rsid w:val="001E5DD8"/>
    <w:rsid w:val="001F154B"/>
    <w:rsid w:val="001F2058"/>
    <w:rsid w:val="001F4084"/>
    <w:rsid w:val="001F5397"/>
    <w:rsid w:val="00200D7F"/>
    <w:rsid w:val="00202610"/>
    <w:rsid w:val="00202CEF"/>
    <w:rsid w:val="002058D2"/>
    <w:rsid w:val="00210371"/>
    <w:rsid w:val="002172C7"/>
    <w:rsid w:val="00220B1A"/>
    <w:rsid w:val="00220BBA"/>
    <w:rsid w:val="0022772C"/>
    <w:rsid w:val="00231172"/>
    <w:rsid w:val="00242465"/>
    <w:rsid w:val="00250B8B"/>
    <w:rsid w:val="002529C2"/>
    <w:rsid w:val="00252DE2"/>
    <w:rsid w:val="002711FE"/>
    <w:rsid w:val="00271942"/>
    <w:rsid w:val="00276C7D"/>
    <w:rsid w:val="00292CA0"/>
    <w:rsid w:val="00295BDB"/>
    <w:rsid w:val="002B085E"/>
    <w:rsid w:val="002B663E"/>
    <w:rsid w:val="002E1D1A"/>
    <w:rsid w:val="002E3CB3"/>
    <w:rsid w:val="002F0104"/>
    <w:rsid w:val="002F181D"/>
    <w:rsid w:val="002F19C3"/>
    <w:rsid w:val="002F7EF0"/>
    <w:rsid w:val="00301107"/>
    <w:rsid w:val="00303BD1"/>
    <w:rsid w:val="003119B3"/>
    <w:rsid w:val="0031275A"/>
    <w:rsid w:val="003140CD"/>
    <w:rsid w:val="00315385"/>
    <w:rsid w:val="00317914"/>
    <w:rsid w:val="003205CB"/>
    <w:rsid w:val="00320E6B"/>
    <w:rsid w:val="003227C7"/>
    <w:rsid w:val="003273C6"/>
    <w:rsid w:val="00337E12"/>
    <w:rsid w:val="00340671"/>
    <w:rsid w:val="00345B6B"/>
    <w:rsid w:val="003540C3"/>
    <w:rsid w:val="00355EE5"/>
    <w:rsid w:val="0036702A"/>
    <w:rsid w:val="00371A6E"/>
    <w:rsid w:val="00371CDE"/>
    <w:rsid w:val="00386D1B"/>
    <w:rsid w:val="003907E8"/>
    <w:rsid w:val="00392D10"/>
    <w:rsid w:val="003930C9"/>
    <w:rsid w:val="00394054"/>
    <w:rsid w:val="003941F3"/>
    <w:rsid w:val="003A1688"/>
    <w:rsid w:val="003A52AE"/>
    <w:rsid w:val="003A52D0"/>
    <w:rsid w:val="003B02EF"/>
    <w:rsid w:val="003B3E58"/>
    <w:rsid w:val="003C155D"/>
    <w:rsid w:val="003C6C84"/>
    <w:rsid w:val="003D39A2"/>
    <w:rsid w:val="003D619E"/>
    <w:rsid w:val="003E4DFA"/>
    <w:rsid w:val="003F27CC"/>
    <w:rsid w:val="003F2D2C"/>
    <w:rsid w:val="0041177E"/>
    <w:rsid w:val="0041192F"/>
    <w:rsid w:val="00424FDC"/>
    <w:rsid w:val="0043101D"/>
    <w:rsid w:val="0043101F"/>
    <w:rsid w:val="00435B30"/>
    <w:rsid w:val="0043630A"/>
    <w:rsid w:val="0044235B"/>
    <w:rsid w:val="00445FA5"/>
    <w:rsid w:val="0045604A"/>
    <w:rsid w:val="0046247C"/>
    <w:rsid w:val="00463758"/>
    <w:rsid w:val="00464ED3"/>
    <w:rsid w:val="00467AFB"/>
    <w:rsid w:val="00472329"/>
    <w:rsid w:val="004842C5"/>
    <w:rsid w:val="004920E5"/>
    <w:rsid w:val="00496309"/>
    <w:rsid w:val="004A1CDF"/>
    <w:rsid w:val="004B6D8D"/>
    <w:rsid w:val="004C594E"/>
    <w:rsid w:val="004C6A47"/>
    <w:rsid w:val="004D0ECD"/>
    <w:rsid w:val="004D2AAF"/>
    <w:rsid w:val="004D31AB"/>
    <w:rsid w:val="004D55A1"/>
    <w:rsid w:val="004E2152"/>
    <w:rsid w:val="004E66C3"/>
    <w:rsid w:val="004E767F"/>
    <w:rsid w:val="004E7F4E"/>
    <w:rsid w:val="004F1232"/>
    <w:rsid w:val="004F7D8A"/>
    <w:rsid w:val="00505226"/>
    <w:rsid w:val="00506F89"/>
    <w:rsid w:val="00517161"/>
    <w:rsid w:val="0052408E"/>
    <w:rsid w:val="0053719C"/>
    <w:rsid w:val="005505D9"/>
    <w:rsid w:val="005519D2"/>
    <w:rsid w:val="005549F5"/>
    <w:rsid w:val="00555316"/>
    <w:rsid w:val="00555974"/>
    <w:rsid w:val="005605F1"/>
    <w:rsid w:val="0059504D"/>
    <w:rsid w:val="00597B25"/>
    <w:rsid w:val="005A5CB3"/>
    <w:rsid w:val="005A6F99"/>
    <w:rsid w:val="005B240E"/>
    <w:rsid w:val="005B3AB5"/>
    <w:rsid w:val="005B5D45"/>
    <w:rsid w:val="005C23F0"/>
    <w:rsid w:val="005C3A4F"/>
    <w:rsid w:val="005C70D8"/>
    <w:rsid w:val="005E2B2A"/>
    <w:rsid w:val="005E2FF4"/>
    <w:rsid w:val="005F0490"/>
    <w:rsid w:val="005F2190"/>
    <w:rsid w:val="005F496C"/>
    <w:rsid w:val="005F6FB6"/>
    <w:rsid w:val="0060060A"/>
    <w:rsid w:val="00601E67"/>
    <w:rsid w:val="00620C56"/>
    <w:rsid w:val="0063444F"/>
    <w:rsid w:val="006367FB"/>
    <w:rsid w:val="006503F3"/>
    <w:rsid w:val="00656DE6"/>
    <w:rsid w:val="0066300F"/>
    <w:rsid w:val="00684EF0"/>
    <w:rsid w:val="00690FEA"/>
    <w:rsid w:val="0069323A"/>
    <w:rsid w:val="00693BDA"/>
    <w:rsid w:val="006A07D2"/>
    <w:rsid w:val="006A5BFA"/>
    <w:rsid w:val="006A6A21"/>
    <w:rsid w:val="006B04C6"/>
    <w:rsid w:val="006D5081"/>
    <w:rsid w:val="006E66E8"/>
    <w:rsid w:val="006E7DDA"/>
    <w:rsid w:val="006F20CA"/>
    <w:rsid w:val="00703536"/>
    <w:rsid w:val="00704E65"/>
    <w:rsid w:val="00706A66"/>
    <w:rsid w:val="00723258"/>
    <w:rsid w:val="00724088"/>
    <w:rsid w:val="00725440"/>
    <w:rsid w:val="007319D7"/>
    <w:rsid w:val="0073352F"/>
    <w:rsid w:val="00744019"/>
    <w:rsid w:val="007456D5"/>
    <w:rsid w:val="0074632E"/>
    <w:rsid w:val="007533E7"/>
    <w:rsid w:val="007607A2"/>
    <w:rsid w:val="0076121C"/>
    <w:rsid w:val="00761FC4"/>
    <w:rsid w:val="007675EE"/>
    <w:rsid w:val="0077054B"/>
    <w:rsid w:val="00777396"/>
    <w:rsid w:val="007863EF"/>
    <w:rsid w:val="00790451"/>
    <w:rsid w:val="007921B1"/>
    <w:rsid w:val="00792B9E"/>
    <w:rsid w:val="0079383E"/>
    <w:rsid w:val="00796776"/>
    <w:rsid w:val="007A1E57"/>
    <w:rsid w:val="007A73EA"/>
    <w:rsid w:val="007B5E2A"/>
    <w:rsid w:val="007C687B"/>
    <w:rsid w:val="007D445E"/>
    <w:rsid w:val="007E25EB"/>
    <w:rsid w:val="007E37EF"/>
    <w:rsid w:val="007E3C1B"/>
    <w:rsid w:val="007E4F9E"/>
    <w:rsid w:val="00800A0E"/>
    <w:rsid w:val="00804014"/>
    <w:rsid w:val="008065CD"/>
    <w:rsid w:val="00807634"/>
    <w:rsid w:val="008100DD"/>
    <w:rsid w:val="00823399"/>
    <w:rsid w:val="0083037C"/>
    <w:rsid w:val="00834A68"/>
    <w:rsid w:val="00846A39"/>
    <w:rsid w:val="00852D26"/>
    <w:rsid w:val="0085439B"/>
    <w:rsid w:val="008640A2"/>
    <w:rsid w:val="008663BD"/>
    <w:rsid w:val="00883D41"/>
    <w:rsid w:val="00891D34"/>
    <w:rsid w:val="008A38E0"/>
    <w:rsid w:val="008A4CEE"/>
    <w:rsid w:val="008A4EC4"/>
    <w:rsid w:val="008A5F62"/>
    <w:rsid w:val="008B3512"/>
    <w:rsid w:val="008B3D13"/>
    <w:rsid w:val="008B46C2"/>
    <w:rsid w:val="008B54E3"/>
    <w:rsid w:val="008B56E8"/>
    <w:rsid w:val="008D47DF"/>
    <w:rsid w:val="008D60C2"/>
    <w:rsid w:val="008F0916"/>
    <w:rsid w:val="008F2F72"/>
    <w:rsid w:val="008F7B48"/>
    <w:rsid w:val="009059C4"/>
    <w:rsid w:val="00906C29"/>
    <w:rsid w:val="0092143A"/>
    <w:rsid w:val="009222F5"/>
    <w:rsid w:val="00923EB7"/>
    <w:rsid w:val="00925615"/>
    <w:rsid w:val="00930CE3"/>
    <w:rsid w:val="00931E88"/>
    <w:rsid w:val="009378A8"/>
    <w:rsid w:val="009427E0"/>
    <w:rsid w:val="0094566E"/>
    <w:rsid w:val="00956ECF"/>
    <w:rsid w:val="00962526"/>
    <w:rsid w:val="00965AA8"/>
    <w:rsid w:val="009702B4"/>
    <w:rsid w:val="00971A94"/>
    <w:rsid w:val="00981F3C"/>
    <w:rsid w:val="00984384"/>
    <w:rsid w:val="00985F86"/>
    <w:rsid w:val="0099013B"/>
    <w:rsid w:val="00990232"/>
    <w:rsid w:val="0099105A"/>
    <w:rsid w:val="009930BC"/>
    <w:rsid w:val="009A0484"/>
    <w:rsid w:val="009A69BB"/>
    <w:rsid w:val="009B1251"/>
    <w:rsid w:val="009B19AF"/>
    <w:rsid w:val="009B223D"/>
    <w:rsid w:val="009B2474"/>
    <w:rsid w:val="009B7CFF"/>
    <w:rsid w:val="009C0E5F"/>
    <w:rsid w:val="009C18A5"/>
    <w:rsid w:val="009C1B28"/>
    <w:rsid w:val="009C1D86"/>
    <w:rsid w:val="009D49C9"/>
    <w:rsid w:val="009E0A27"/>
    <w:rsid w:val="009E1935"/>
    <w:rsid w:val="009E5756"/>
    <w:rsid w:val="009F17B8"/>
    <w:rsid w:val="009F444B"/>
    <w:rsid w:val="009F4CA9"/>
    <w:rsid w:val="009F608C"/>
    <w:rsid w:val="00A0373A"/>
    <w:rsid w:val="00A202E7"/>
    <w:rsid w:val="00A27A12"/>
    <w:rsid w:val="00A32B84"/>
    <w:rsid w:val="00A41814"/>
    <w:rsid w:val="00A42B94"/>
    <w:rsid w:val="00A4507F"/>
    <w:rsid w:val="00A521CB"/>
    <w:rsid w:val="00A5434F"/>
    <w:rsid w:val="00A56C86"/>
    <w:rsid w:val="00A65F6C"/>
    <w:rsid w:val="00A6769F"/>
    <w:rsid w:val="00A727D3"/>
    <w:rsid w:val="00A75FB3"/>
    <w:rsid w:val="00A940E9"/>
    <w:rsid w:val="00A95406"/>
    <w:rsid w:val="00AA1E7D"/>
    <w:rsid w:val="00AA2E13"/>
    <w:rsid w:val="00AA4018"/>
    <w:rsid w:val="00AB1894"/>
    <w:rsid w:val="00AB5939"/>
    <w:rsid w:val="00AB5F6F"/>
    <w:rsid w:val="00AC17C9"/>
    <w:rsid w:val="00AD68B5"/>
    <w:rsid w:val="00AE0079"/>
    <w:rsid w:val="00AE5D7B"/>
    <w:rsid w:val="00AF7907"/>
    <w:rsid w:val="00B001D5"/>
    <w:rsid w:val="00B03A22"/>
    <w:rsid w:val="00B04E4B"/>
    <w:rsid w:val="00B103DA"/>
    <w:rsid w:val="00B1494F"/>
    <w:rsid w:val="00B17F4A"/>
    <w:rsid w:val="00B23202"/>
    <w:rsid w:val="00B3025A"/>
    <w:rsid w:val="00B30786"/>
    <w:rsid w:val="00B516E8"/>
    <w:rsid w:val="00B70D30"/>
    <w:rsid w:val="00B71660"/>
    <w:rsid w:val="00B74E14"/>
    <w:rsid w:val="00B81054"/>
    <w:rsid w:val="00B82D8C"/>
    <w:rsid w:val="00B858BA"/>
    <w:rsid w:val="00B85946"/>
    <w:rsid w:val="00B94A53"/>
    <w:rsid w:val="00B9743A"/>
    <w:rsid w:val="00B979B9"/>
    <w:rsid w:val="00BA6BD2"/>
    <w:rsid w:val="00BB0EA2"/>
    <w:rsid w:val="00BB62ED"/>
    <w:rsid w:val="00BC0308"/>
    <w:rsid w:val="00BC5141"/>
    <w:rsid w:val="00BC68D2"/>
    <w:rsid w:val="00BD634C"/>
    <w:rsid w:val="00BD6F65"/>
    <w:rsid w:val="00BE1E45"/>
    <w:rsid w:val="00BE3B3F"/>
    <w:rsid w:val="00BE4DFD"/>
    <w:rsid w:val="00BE5B36"/>
    <w:rsid w:val="00BE6C1B"/>
    <w:rsid w:val="00BF1D3A"/>
    <w:rsid w:val="00BF3794"/>
    <w:rsid w:val="00BF3831"/>
    <w:rsid w:val="00BF716B"/>
    <w:rsid w:val="00BF73D8"/>
    <w:rsid w:val="00C05077"/>
    <w:rsid w:val="00C0733C"/>
    <w:rsid w:val="00C147AE"/>
    <w:rsid w:val="00C153ED"/>
    <w:rsid w:val="00C26B41"/>
    <w:rsid w:val="00C34BEF"/>
    <w:rsid w:val="00C363D1"/>
    <w:rsid w:val="00C4304A"/>
    <w:rsid w:val="00C444C0"/>
    <w:rsid w:val="00C445F2"/>
    <w:rsid w:val="00C51B32"/>
    <w:rsid w:val="00C5735A"/>
    <w:rsid w:val="00C675EE"/>
    <w:rsid w:val="00C716B4"/>
    <w:rsid w:val="00C74D6A"/>
    <w:rsid w:val="00C8658A"/>
    <w:rsid w:val="00C902F4"/>
    <w:rsid w:val="00C903C0"/>
    <w:rsid w:val="00C948D6"/>
    <w:rsid w:val="00CA19DF"/>
    <w:rsid w:val="00CA4E88"/>
    <w:rsid w:val="00CB0506"/>
    <w:rsid w:val="00CC4A64"/>
    <w:rsid w:val="00CC5FE9"/>
    <w:rsid w:val="00CC7AC9"/>
    <w:rsid w:val="00CD664A"/>
    <w:rsid w:val="00CD698C"/>
    <w:rsid w:val="00CD7628"/>
    <w:rsid w:val="00CE5B95"/>
    <w:rsid w:val="00CF46D0"/>
    <w:rsid w:val="00CF4700"/>
    <w:rsid w:val="00CF5AD5"/>
    <w:rsid w:val="00D03FC3"/>
    <w:rsid w:val="00D03FCD"/>
    <w:rsid w:val="00D07B88"/>
    <w:rsid w:val="00D111BC"/>
    <w:rsid w:val="00D1586D"/>
    <w:rsid w:val="00D275C6"/>
    <w:rsid w:val="00D41128"/>
    <w:rsid w:val="00D5277F"/>
    <w:rsid w:val="00D60C16"/>
    <w:rsid w:val="00D61F63"/>
    <w:rsid w:val="00D650A9"/>
    <w:rsid w:val="00D67375"/>
    <w:rsid w:val="00D770E5"/>
    <w:rsid w:val="00D84020"/>
    <w:rsid w:val="00D90166"/>
    <w:rsid w:val="00D90E47"/>
    <w:rsid w:val="00D91877"/>
    <w:rsid w:val="00D93C61"/>
    <w:rsid w:val="00D947D0"/>
    <w:rsid w:val="00D964C9"/>
    <w:rsid w:val="00DB235F"/>
    <w:rsid w:val="00DB54B7"/>
    <w:rsid w:val="00DB6C64"/>
    <w:rsid w:val="00DB6FF5"/>
    <w:rsid w:val="00DC00E7"/>
    <w:rsid w:val="00DC7476"/>
    <w:rsid w:val="00DD2567"/>
    <w:rsid w:val="00DD6B39"/>
    <w:rsid w:val="00DD7AE3"/>
    <w:rsid w:val="00DE0600"/>
    <w:rsid w:val="00DE0DCB"/>
    <w:rsid w:val="00DE2E35"/>
    <w:rsid w:val="00DE2F73"/>
    <w:rsid w:val="00DE6CF9"/>
    <w:rsid w:val="00DF051D"/>
    <w:rsid w:val="00DF0830"/>
    <w:rsid w:val="00DF2F4D"/>
    <w:rsid w:val="00E11C73"/>
    <w:rsid w:val="00E15632"/>
    <w:rsid w:val="00E1583A"/>
    <w:rsid w:val="00E21EEE"/>
    <w:rsid w:val="00E26CFB"/>
    <w:rsid w:val="00E26D74"/>
    <w:rsid w:val="00E31A3B"/>
    <w:rsid w:val="00E3509E"/>
    <w:rsid w:val="00E47BA6"/>
    <w:rsid w:val="00E70C21"/>
    <w:rsid w:val="00E76CA5"/>
    <w:rsid w:val="00E77F70"/>
    <w:rsid w:val="00E83434"/>
    <w:rsid w:val="00E931D5"/>
    <w:rsid w:val="00EA0980"/>
    <w:rsid w:val="00EA37EF"/>
    <w:rsid w:val="00EB36E5"/>
    <w:rsid w:val="00EC0A64"/>
    <w:rsid w:val="00EC0AE9"/>
    <w:rsid w:val="00EC76EB"/>
    <w:rsid w:val="00ED21CA"/>
    <w:rsid w:val="00ED2652"/>
    <w:rsid w:val="00ED3332"/>
    <w:rsid w:val="00ED4C0A"/>
    <w:rsid w:val="00ED575A"/>
    <w:rsid w:val="00ED622C"/>
    <w:rsid w:val="00ED712D"/>
    <w:rsid w:val="00EE432A"/>
    <w:rsid w:val="00EE6CCF"/>
    <w:rsid w:val="00EF2C3A"/>
    <w:rsid w:val="00F04B49"/>
    <w:rsid w:val="00F16384"/>
    <w:rsid w:val="00F273F0"/>
    <w:rsid w:val="00F313A6"/>
    <w:rsid w:val="00F3250B"/>
    <w:rsid w:val="00F37714"/>
    <w:rsid w:val="00F41F61"/>
    <w:rsid w:val="00F4296A"/>
    <w:rsid w:val="00F57381"/>
    <w:rsid w:val="00F57AEB"/>
    <w:rsid w:val="00F83201"/>
    <w:rsid w:val="00F85CE4"/>
    <w:rsid w:val="00F87283"/>
    <w:rsid w:val="00F968CB"/>
    <w:rsid w:val="00FA08F5"/>
    <w:rsid w:val="00FA34B4"/>
    <w:rsid w:val="00FA3C6B"/>
    <w:rsid w:val="00FA4DF1"/>
    <w:rsid w:val="00FB1AAA"/>
    <w:rsid w:val="00FB2895"/>
    <w:rsid w:val="00FB5D18"/>
    <w:rsid w:val="00FC27E1"/>
    <w:rsid w:val="00FC37FC"/>
    <w:rsid w:val="00FD11CD"/>
    <w:rsid w:val="00FE2958"/>
    <w:rsid w:val="00FE4817"/>
    <w:rsid w:val="00FE6A3A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D1472C-943F-4C17-93FA-37351BEB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E88"/>
    <w:pPr>
      <w:jc w:val="center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E88"/>
    <w:pPr>
      <w:keepNext/>
      <w:numPr>
        <w:numId w:val="5"/>
      </w:numPr>
      <w:spacing w:before="240" w:after="240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basedOn w:val="a"/>
    <w:next w:val="a"/>
    <w:link w:val="20"/>
    <w:qFormat/>
    <w:rsid w:val="00931E88"/>
    <w:pPr>
      <w:numPr>
        <w:ilvl w:val="1"/>
        <w:numId w:val="5"/>
      </w:numPr>
      <w:spacing w:before="120" w:after="120"/>
      <w:outlineLvl w:val="1"/>
    </w:pPr>
    <w:rPr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qFormat/>
    <w:rsid w:val="00931E88"/>
    <w:pPr>
      <w:numPr>
        <w:ilvl w:val="2"/>
        <w:numId w:val="5"/>
      </w:numPr>
      <w:tabs>
        <w:tab w:val="left" w:pos="1560"/>
      </w:tabs>
      <w:spacing w:before="60" w:after="60"/>
      <w:outlineLvl w:val="2"/>
    </w:pPr>
    <w:rPr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931E88"/>
    <w:pPr>
      <w:keepNext/>
      <w:numPr>
        <w:ilvl w:val="3"/>
        <w:numId w:val="5"/>
      </w:numPr>
      <w:tabs>
        <w:tab w:val="left" w:pos="1701"/>
      </w:tabs>
      <w:spacing w:before="60" w:after="60"/>
      <w:outlineLvl w:val="3"/>
    </w:pPr>
    <w:rPr>
      <w:bC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 таблицу"/>
    <w:basedOn w:val="a"/>
    <w:link w:val="a4"/>
    <w:qFormat/>
    <w:rsid w:val="00931E88"/>
    <w:pPr>
      <w:jc w:val="both"/>
    </w:pPr>
    <w:rPr>
      <w:bCs/>
      <w:color w:val="000000"/>
      <w:sz w:val="22"/>
      <w:lang w:val="x-none" w:eastAsia="x-none"/>
    </w:rPr>
  </w:style>
  <w:style w:type="character" w:customStyle="1" w:styleId="a4">
    <w:name w:val="В таблицу Знак"/>
    <w:link w:val="a3"/>
    <w:rsid w:val="00931E88"/>
    <w:rPr>
      <w:bCs/>
      <w:color w:val="000000"/>
      <w:sz w:val="22"/>
      <w:szCs w:val="24"/>
      <w:lang w:val="x-none" w:eastAsia="x-none"/>
    </w:rPr>
  </w:style>
  <w:style w:type="character" w:customStyle="1" w:styleId="10">
    <w:name w:val="Заголовок 1 Знак"/>
    <w:link w:val="1"/>
    <w:rsid w:val="00931E88"/>
    <w:rPr>
      <w:b/>
      <w:bCs/>
      <w:caps/>
      <w:kern w:val="32"/>
      <w:sz w:val="28"/>
      <w:szCs w:val="32"/>
      <w:lang w:val="x-none"/>
    </w:rPr>
  </w:style>
  <w:style w:type="character" w:customStyle="1" w:styleId="20">
    <w:name w:val="Заголовок 2 Знак"/>
    <w:link w:val="2"/>
    <w:rsid w:val="00931E88"/>
    <w:rPr>
      <w:bCs/>
      <w:iCs/>
      <w:sz w:val="28"/>
      <w:szCs w:val="28"/>
      <w:lang w:val="x-none"/>
    </w:rPr>
  </w:style>
  <w:style w:type="character" w:customStyle="1" w:styleId="30">
    <w:name w:val="Заголовок 3 Знак"/>
    <w:link w:val="3"/>
    <w:rsid w:val="00931E88"/>
    <w:rPr>
      <w:bCs/>
      <w:sz w:val="28"/>
      <w:szCs w:val="26"/>
      <w:lang w:val="x-none" w:eastAsia="x-none"/>
    </w:rPr>
  </w:style>
  <w:style w:type="character" w:customStyle="1" w:styleId="40">
    <w:name w:val="Заголовок 4 Знак"/>
    <w:link w:val="4"/>
    <w:rsid w:val="00931E88"/>
    <w:rPr>
      <w:bCs/>
      <w:sz w:val="28"/>
      <w:szCs w:val="28"/>
      <w:lang w:val="x-none" w:eastAsia="x-none"/>
    </w:rPr>
  </w:style>
  <w:style w:type="paragraph" w:styleId="a5">
    <w:name w:val="caption"/>
    <w:basedOn w:val="a"/>
    <w:next w:val="a"/>
    <w:qFormat/>
    <w:rsid w:val="00931E88"/>
    <w:pPr>
      <w:keepNext/>
      <w:spacing w:before="120" w:after="120"/>
    </w:pPr>
    <w:rPr>
      <w:bCs/>
      <w:szCs w:val="28"/>
    </w:rPr>
  </w:style>
  <w:style w:type="character" w:styleId="a6">
    <w:name w:val="Emphasis"/>
    <w:qFormat/>
    <w:rsid w:val="00931E88"/>
    <w:rPr>
      <w:i/>
      <w:iCs/>
    </w:rPr>
  </w:style>
  <w:style w:type="paragraph" w:styleId="a7">
    <w:name w:val="List Paragraph"/>
    <w:basedOn w:val="a"/>
    <w:link w:val="a8"/>
    <w:uiPriority w:val="34"/>
    <w:qFormat/>
    <w:rsid w:val="00931E88"/>
    <w:pPr>
      <w:ind w:left="708"/>
    </w:pPr>
    <w:rPr>
      <w:lang w:eastAsia="en-US"/>
    </w:rPr>
  </w:style>
  <w:style w:type="character" w:customStyle="1" w:styleId="a8">
    <w:name w:val="Абзац списка Знак"/>
    <w:link w:val="a7"/>
    <w:uiPriority w:val="34"/>
    <w:locked/>
    <w:rsid w:val="00931E88"/>
    <w:rPr>
      <w:sz w:val="28"/>
      <w:szCs w:val="24"/>
    </w:rPr>
  </w:style>
  <w:style w:type="paragraph" w:styleId="a9">
    <w:name w:val="TOC Heading"/>
    <w:basedOn w:val="1"/>
    <w:next w:val="a"/>
    <w:uiPriority w:val="39"/>
    <w:qFormat/>
    <w:rsid w:val="00931E88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Cs w:val="28"/>
      <w:lang w:eastAsia="x-none"/>
    </w:rPr>
  </w:style>
  <w:style w:type="paragraph" w:styleId="aa">
    <w:name w:val="header"/>
    <w:basedOn w:val="a"/>
    <w:link w:val="ab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3D13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3D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3D13"/>
    <w:rPr>
      <w:sz w:val="28"/>
      <w:szCs w:val="24"/>
      <w:lang w:eastAsia="ru-RU"/>
    </w:rPr>
  </w:style>
  <w:style w:type="table" w:styleId="ae">
    <w:name w:val="Table Grid"/>
    <w:basedOn w:val="a1"/>
    <w:uiPriority w:val="59"/>
    <w:rsid w:val="00ED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804014"/>
    <w:rPr>
      <w:rFonts w:ascii="Arial" w:hAnsi="Arial" w:cs="Arial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04014"/>
    <w:rPr>
      <w:rFonts w:ascii="Arial" w:hAnsi="Arial" w:cs="Arial"/>
      <w:sz w:val="18"/>
      <w:szCs w:val="18"/>
      <w:lang w:eastAsia="ru-RU"/>
    </w:rPr>
  </w:style>
  <w:style w:type="character" w:customStyle="1" w:styleId="af1">
    <w:name w:val="Подпись к картинке_"/>
    <w:basedOn w:val="a0"/>
    <w:link w:val="af2"/>
    <w:rsid w:val="00BC68D2"/>
    <w:rPr>
      <w:sz w:val="26"/>
      <w:szCs w:val="26"/>
    </w:rPr>
  </w:style>
  <w:style w:type="character" w:customStyle="1" w:styleId="af3">
    <w:name w:val="Другое_"/>
    <w:basedOn w:val="a0"/>
    <w:link w:val="af4"/>
    <w:rsid w:val="00BC68D2"/>
    <w:rPr>
      <w:sz w:val="28"/>
      <w:szCs w:val="28"/>
    </w:rPr>
  </w:style>
  <w:style w:type="character" w:customStyle="1" w:styleId="af5">
    <w:name w:val="Основной текст_"/>
    <w:basedOn w:val="a0"/>
    <w:link w:val="11"/>
    <w:rsid w:val="00BC68D2"/>
    <w:rPr>
      <w:sz w:val="28"/>
      <w:szCs w:val="28"/>
    </w:rPr>
  </w:style>
  <w:style w:type="character" w:customStyle="1" w:styleId="31">
    <w:name w:val="Заголовок №3_"/>
    <w:basedOn w:val="a0"/>
    <w:link w:val="32"/>
    <w:rsid w:val="00BC68D2"/>
    <w:rPr>
      <w:b/>
      <w:bCs/>
      <w:i/>
      <w:iCs/>
      <w:sz w:val="28"/>
      <w:szCs w:val="28"/>
    </w:rPr>
  </w:style>
  <w:style w:type="character" w:customStyle="1" w:styleId="af6">
    <w:name w:val="Подпись к таблице_"/>
    <w:basedOn w:val="a0"/>
    <w:link w:val="af7"/>
    <w:rsid w:val="00BC68D2"/>
    <w:rPr>
      <w:b/>
      <w:bCs/>
      <w:sz w:val="28"/>
      <w:szCs w:val="28"/>
    </w:rPr>
  </w:style>
  <w:style w:type="paragraph" w:customStyle="1" w:styleId="af2">
    <w:name w:val="Подпись к картинке"/>
    <w:basedOn w:val="a"/>
    <w:link w:val="af1"/>
    <w:rsid w:val="00BC68D2"/>
    <w:pPr>
      <w:widowControl w:val="0"/>
      <w:jc w:val="left"/>
    </w:pPr>
    <w:rPr>
      <w:sz w:val="26"/>
      <w:szCs w:val="26"/>
      <w:lang w:eastAsia="en-US"/>
    </w:rPr>
  </w:style>
  <w:style w:type="paragraph" w:customStyle="1" w:styleId="af4">
    <w:name w:val="Другое"/>
    <w:basedOn w:val="a"/>
    <w:link w:val="af3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11">
    <w:name w:val="Основной текст1"/>
    <w:basedOn w:val="a"/>
    <w:link w:val="af5"/>
    <w:rsid w:val="00BC68D2"/>
    <w:pPr>
      <w:widowControl w:val="0"/>
      <w:ind w:firstLine="400"/>
      <w:jc w:val="left"/>
    </w:pPr>
    <w:rPr>
      <w:szCs w:val="28"/>
      <w:lang w:eastAsia="en-US"/>
    </w:rPr>
  </w:style>
  <w:style w:type="paragraph" w:customStyle="1" w:styleId="32">
    <w:name w:val="Заголовок №3"/>
    <w:basedOn w:val="a"/>
    <w:link w:val="31"/>
    <w:rsid w:val="00BC68D2"/>
    <w:pPr>
      <w:widowControl w:val="0"/>
      <w:spacing w:after="230"/>
      <w:outlineLvl w:val="2"/>
    </w:pPr>
    <w:rPr>
      <w:b/>
      <w:bCs/>
      <w:i/>
      <w:iCs/>
      <w:szCs w:val="28"/>
      <w:lang w:eastAsia="en-US"/>
    </w:rPr>
  </w:style>
  <w:style w:type="paragraph" w:customStyle="1" w:styleId="af7">
    <w:name w:val="Подпись к таблице"/>
    <w:basedOn w:val="a"/>
    <w:link w:val="af6"/>
    <w:rsid w:val="00BC68D2"/>
    <w:pPr>
      <w:widowControl w:val="0"/>
      <w:spacing w:line="262" w:lineRule="auto"/>
    </w:pPr>
    <w:rPr>
      <w:b/>
      <w:bCs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4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0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6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640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&#1064;&#1072;&#1073;&#1083;&#1086;&#1085;&#1099;\Doc_TimesNR_14_3&#108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D8539-BF5A-4878-8C48-C8A01617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Doc_TimesNR_14_3п.dotx</Template>
  <TotalTime>75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NNK</dc:creator>
  <cp:lastModifiedBy>Хазиев Нургаян</cp:lastModifiedBy>
  <cp:revision>22</cp:revision>
  <cp:lastPrinted>2021-09-14T14:09:00Z</cp:lastPrinted>
  <dcterms:created xsi:type="dcterms:W3CDTF">2021-11-23T13:33:00Z</dcterms:created>
  <dcterms:modified xsi:type="dcterms:W3CDTF">2022-12-07T09:55:00Z</dcterms:modified>
</cp:coreProperties>
</file>