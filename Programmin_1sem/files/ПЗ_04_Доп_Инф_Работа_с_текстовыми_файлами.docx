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337E12" w:rsidRDefault="00FE6A3A" w:rsidP="00AB1894">
      <w:pPr>
        <w:spacing w:after="60"/>
        <w:rPr>
          <w:rFonts w:ascii="Arial" w:hAnsi="Arial" w:cs="Arial"/>
          <w:sz w:val="22"/>
          <w:szCs w:val="22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337E12">
        <w:rPr>
          <w:rFonts w:ascii="Arial" w:hAnsi="Arial" w:cs="Arial"/>
        </w:rPr>
        <w:t>4</w:t>
      </w:r>
      <w:r w:rsidR="007675EE">
        <w:rPr>
          <w:rFonts w:ascii="Arial" w:hAnsi="Arial" w:cs="Arial"/>
        </w:rPr>
        <w:t xml:space="preserve">: </w:t>
      </w:r>
      <w:r w:rsidR="00337E12" w:rsidRPr="00337E12">
        <w:rPr>
          <w:rFonts w:ascii="Arial" w:hAnsi="Arial" w:cs="Arial"/>
          <w:b/>
        </w:rPr>
        <w:t>Работа с текстовыми файлами</w:t>
      </w:r>
      <w:r w:rsidR="00337E12">
        <w:rPr>
          <w:rFonts w:ascii="Arial" w:hAnsi="Arial" w:cs="Arial"/>
          <w:b/>
        </w:rPr>
        <w:t xml:space="preserve"> </w:t>
      </w:r>
      <w:r w:rsidR="00337E12" w:rsidRPr="00337E12">
        <w:rPr>
          <w:rFonts w:ascii="Arial" w:hAnsi="Arial" w:cs="Arial"/>
          <w:sz w:val="22"/>
          <w:szCs w:val="22"/>
        </w:rPr>
        <w:t>(4 ч.)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Работа с текстовым файлом похожа работу с </w:t>
      </w:r>
      <w:r w:rsidRPr="00424FDC">
        <w:rPr>
          <w:rFonts w:ascii="Arial" w:hAnsi="Arial" w:cs="Arial"/>
          <w:b/>
          <w:i/>
          <w:sz w:val="20"/>
          <w:szCs w:val="20"/>
        </w:rPr>
        <w:t>консолью</w:t>
      </w:r>
      <w:r w:rsidRPr="00424FDC">
        <w:rPr>
          <w:rFonts w:ascii="Arial" w:hAnsi="Arial" w:cs="Arial"/>
          <w:sz w:val="20"/>
          <w:szCs w:val="20"/>
        </w:rPr>
        <w:t xml:space="preserve">: с помощью функций форматированного ввода мы </w:t>
      </w:r>
      <w:r w:rsidRPr="00424FDC">
        <w:rPr>
          <w:rFonts w:ascii="Arial" w:hAnsi="Arial" w:cs="Arial"/>
          <w:i/>
          <w:sz w:val="20"/>
          <w:szCs w:val="20"/>
        </w:rPr>
        <w:t>сохраняем данные в файл</w:t>
      </w:r>
      <w:r w:rsidRPr="00424FDC">
        <w:rPr>
          <w:rFonts w:ascii="Arial" w:hAnsi="Arial" w:cs="Arial"/>
          <w:sz w:val="20"/>
          <w:szCs w:val="20"/>
        </w:rPr>
        <w:t xml:space="preserve">, с помощью функций форматированного вывода </w:t>
      </w:r>
      <w:r w:rsidRPr="00424FDC">
        <w:rPr>
          <w:rFonts w:ascii="Arial" w:hAnsi="Arial" w:cs="Arial"/>
          <w:i/>
          <w:sz w:val="20"/>
          <w:szCs w:val="20"/>
        </w:rPr>
        <w:t>считываем данные из файла</w:t>
      </w:r>
      <w:r w:rsidRPr="00424FDC">
        <w:rPr>
          <w:rFonts w:ascii="Arial" w:hAnsi="Arial" w:cs="Arial"/>
          <w:sz w:val="20"/>
          <w:szCs w:val="20"/>
        </w:rPr>
        <w:t>. Есть множество нюансов, которые мы рассмотрим</w:t>
      </w:r>
      <w:r>
        <w:rPr>
          <w:rFonts w:ascii="Arial" w:hAnsi="Arial" w:cs="Arial"/>
          <w:sz w:val="20"/>
          <w:szCs w:val="20"/>
        </w:rPr>
        <w:t xml:space="preserve"> ниже</w:t>
      </w:r>
      <w:r w:rsidRPr="00424FDC">
        <w:rPr>
          <w:rFonts w:ascii="Arial" w:hAnsi="Arial" w:cs="Arial"/>
          <w:sz w:val="20"/>
          <w:szCs w:val="20"/>
        </w:rPr>
        <w:t xml:space="preserve">. 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>Основные операции, которые необходимо проделать, это</w:t>
      </w:r>
      <w:r>
        <w:rPr>
          <w:rFonts w:ascii="Arial" w:hAnsi="Arial" w:cs="Arial"/>
          <w:sz w:val="20"/>
          <w:szCs w:val="20"/>
        </w:rPr>
        <w:t>:</w:t>
      </w:r>
    </w:p>
    <w:p w:rsidR="00424FDC" w:rsidRPr="00424FDC" w:rsidRDefault="00030B02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1. </w:t>
      </w:r>
      <w:r w:rsidR="00424FDC" w:rsidRPr="00424FDC">
        <w:rPr>
          <w:rFonts w:ascii="Arial" w:hAnsi="Arial" w:cs="Arial"/>
          <w:b/>
          <w:sz w:val="20"/>
          <w:szCs w:val="20"/>
        </w:rPr>
        <w:t>Открыть файл</w:t>
      </w:r>
      <w:r w:rsidR="00424FDC" w:rsidRPr="00424FDC">
        <w:rPr>
          <w:rFonts w:ascii="Arial" w:hAnsi="Arial" w:cs="Arial"/>
          <w:sz w:val="20"/>
          <w:szCs w:val="20"/>
        </w:rPr>
        <w:t>, для того, чтобы к нему можно было обращаться. Соответственно, открывать можно для чтения, записи, чтения и записи, переписывания или записи в конец файла и т.п. Когда вы открываете файл, может также произойти куча ошибок – файла может не существовать, это может быть файл не того типа, у вас может не быть прав на работу с файлом и т.д. Всё это необходимо учитывать.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b/>
          <w:sz w:val="20"/>
          <w:szCs w:val="20"/>
        </w:rPr>
        <w:t>2. Непосредственно работа с файлом</w:t>
      </w:r>
      <w:r w:rsidRPr="00424F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424FDC">
        <w:rPr>
          <w:rFonts w:ascii="Arial" w:hAnsi="Arial" w:cs="Arial"/>
          <w:sz w:val="20"/>
          <w:szCs w:val="20"/>
        </w:rPr>
        <w:t xml:space="preserve"> </w:t>
      </w:r>
      <w:r w:rsidRPr="00424FDC">
        <w:rPr>
          <w:rFonts w:ascii="Arial" w:hAnsi="Arial" w:cs="Arial"/>
          <w:b/>
          <w:i/>
          <w:sz w:val="20"/>
          <w:szCs w:val="20"/>
        </w:rPr>
        <w:t>запись</w:t>
      </w:r>
      <w:r w:rsidRPr="00424FDC">
        <w:rPr>
          <w:rFonts w:ascii="Arial" w:hAnsi="Arial" w:cs="Arial"/>
          <w:sz w:val="20"/>
          <w:szCs w:val="20"/>
        </w:rPr>
        <w:t xml:space="preserve"> и </w:t>
      </w:r>
      <w:r w:rsidRPr="00424FDC">
        <w:rPr>
          <w:rFonts w:ascii="Arial" w:hAnsi="Arial" w:cs="Arial"/>
          <w:b/>
          <w:i/>
          <w:sz w:val="20"/>
          <w:szCs w:val="20"/>
        </w:rPr>
        <w:t>чтение</w:t>
      </w:r>
      <w:r w:rsidRPr="00424FDC">
        <w:rPr>
          <w:rFonts w:ascii="Arial" w:hAnsi="Arial" w:cs="Arial"/>
          <w:sz w:val="20"/>
          <w:szCs w:val="20"/>
        </w:rPr>
        <w:t>. Здесь также нужно помнить, что мы работаем не с памятью с произвольным доступом, а с буферизированным потоком, что добавляет свою специфику.</w:t>
      </w: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b/>
          <w:sz w:val="20"/>
          <w:szCs w:val="20"/>
        </w:rPr>
        <w:t>3. Закрыть файл.</w:t>
      </w:r>
      <w:r w:rsidRPr="00424FDC">
        <w:rPr>
          <w:rFonts w:ascii="Arial" w:hAnsi="Arial" w:cs="Arial"/>
          <w:sz w:val="20"/>
          <w:szCs w:val="20"/>
        </w:rPr>
        <w:t xml:space="preserve"> Так как файл является внешним по отношению к программе ресурсом, то если его не закрыть, то он продолжит висеть в памяти, возможно, даже после закрытия программы (например, нельзя будет удалить открытый файл или внести изменения и т.п.). 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b/>
          <w:sz w:val="20"/>
          <w:szCs w:val="20"/>
        </w:rPr>
        <w:t>Кроме того</w:t>
      </w:r>
      <w:r w:rsidRPr="00424FDC">
        <w:rPr>
          <w:rFonts w:ascii="Arial" w:hAnsi="Arial" w:cs="Arial"/>
          <w:sz w:val="20"/>
          <w:szCs w:val="20"/>
        </w:rPr>
        <w:t>, иногда необходимо не закрывать, а "</w:t>
      </w:r>
      <w:r w:rsidRPr="00424FDC">
        <w:rPr>
          <w:rFonts w:ascii="Arial" w:hAnsi="Arial" w:cs="Arial"/>
          <w:b/>
          <w:sz w:val="20"/>
          <w:szCs w:val="20"/>
        </w:rPr>
        <w:t>переоткрывать</w:t>
      </w:r>
      <w:r w:rsidRPr="00424FDC">
        <w:rPr>
          <w:rFonts w:ascii="Arial" w:hAnsi="Arial" w:cs="Arial"/>
          <w:sz w:val="20"/>
          <w:szCs w:val="20"/>
        </w:rPr>
        <w:t>" файл для того, чтобы, например, изменить режим доступа.</w:t>
      </w: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b/>
          <w:sz w:val="20"/>
          <w:szCs w:val="20"/>
        </w:rPr>
        <w:t>Кроме того</w:t>
      </w:r>
      <w:r w:rsidRPr="00424FDC">
        <w:rPr>
          <w:rFonts w:ascii="Arial" w:hAnsi="Arial" w:cs="Arial"/>
          <w:sz w:val="20"/>
          <w:szCs w:val="20"/>
        </w:rPr>
        <w:t xml:space="preserve">, существует ряд задач, когда нам не нужно обращаться к содержимому файла: </w:t>
      </w:r>
      <w:r w:rsidRPr="00424FDC">
        <w:rPr>
          <w:rFonts w:ascii="Arial" w:hAnsi="Arial" w:cs="Arial"/>
          <w:b/>
          <w:sz w:val="20"/>
          <w:szCs w:val="20"/>
        </w:rPr>
        <w:t>переименование, перемещение, копирование</w:t>
      </w:r>
      <w:r w:rsidRPr="00424FDC">
        <w:rPr>
          <w:rFonts w:ascii="Arial" w:hAnsi="Arial" w:cs="Arial"/>
          <w:sz w:val="20"/>
          <w:szCs w:val="20"/>
        </w:rPr>
        <w:t xml:space="preserve"> и т.д. </w:t>
      </w: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В </w:t>
      </w:r>
      <w:r w:rsidRPr="00424FDC">
        <w:rPr>
          <w:rFonts w:ascii="Arial" w:hAnsi="Arial" w:cs="Arial"/>
          <w:sz w:val="20"/>
          <w:szCs w:val="20"/>
        </w:rPr>
        <w:t xml:space="preserve">стандарте </w:t>
      </w:r>
      <w:r w:rsidRPr="00424FDC">
        <w:rPr>
          <w:rFonts w:ascii="Arial" w:hAnsi="Arial" w:cs="Arial"/>
          <w:b/>
          <w:sz w:val="20"/>
          <w:szCs w:val="20"/>
        </w:rPr>
        <w:t>Си</w:t>
      </w:r>
      <w:r w:rsidRPr="00424FDC">
        <w:rPr>
          <w:rFonts w:ascii="Arial" w:hAnsi="Arial" w:cs="Arial"/>
          <w:sz w:val="20"/>
          <w:szCs w:val="20"/>
        </w:rPr>
        <w:t xml:space="preserve"> </w:t>
      </w:r>
      <w:r w:rsidRPr="00424FDC">
        <w:rPr>
          <w:rFonts w:ascii="Arial" w:hAnsi="Arial" w:cs="Arial"/>
          <w:sz w:val="20"/>
          <w:szCs w:val="20"/>
        </w:rPr>
        <w:t xml:space="preserve">нет описания функций для этих нужд. </w:t>
      </w: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Они, безусловно, имеются для каждой из реализаций компилятора. 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Считывание содержимого каталога (папки, директории) – это тоже обращение к файлу, потому что </w:t>
      </w:r>
      <w:r>
        <w:rPr>
          <w:rFonts w:ascii="Arial" w:hAnsi="Arial" w:cs="Arial"/>
          <w:sz w:val="20"/>
          <w:szCs w:val="20"/>
        </w:rPr>
        <w:t>каталог</w:t>
      </w:r>
      <w:r w:rsidRPr="00424FDC">
        <w:rPr>
          <w:rFonts w:ascii="Arial" w:hAnsi="Arial" w:cs="Arial"/>
          <w:sz w:val="20"/>
          <w:szCs w:val="20"/>
        </w:rPr>
        <w:t xml:space="preserve"> сам по себе является файлом с метаинформацией.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Иногда необходимо выполнять некоторые </w:t>
      </w:r>
      <w:r w:rsidRPr="00424FDC">
        <w:rPr>
          <w:rFonts w:ascii="Arial" w:hAnsi="Arial" w:cs="Arial"/>
          <w:i/>
          <w:sz w:val="20"/>
          <w:szCs w:val="20"/>
        </w:rPr>
        <w:t>вспомогательные операции</w:t>
      </w:r>
      <w:r w:rsidRPr="00424FDC">
        <w:rPr>
          <w:rFonts w:ascii="Arial" w:hAnsi="Arial" w:cs="Arial"/>
          <w:sz w:val="20"/>
          <w:szCs w:val="20"/>
        </w:rPr>
        <w:t xml:space="preserve">: </w:t>
      </w:r>
      <w:r w:rsidRPr="00424FDC">
        <w:rPr>
          <w:rFonts w:ascii="Arial" w:hAnsi="Arial" w:cs="Arial"/>
          <w:b/>
          <w:sz w:val="20"/>
          <w:szCs w:val="20"/>
        </w:rPr>
        <w:t>переместиться в нужное место файла</w:t>
      </w:r>
      <w:r w:rsidRPr="00424FDC">
        <w:rPr>
          <w:rFonts w:ascii="Arial" w:hAnsi="Arial" w:cs="Arial"/>
          <w:sz w:val="20"/>
          <w:szCs w:val="20"/>
        </w:rPr>
        <w:t xml:space="preserve">, </w:t>
      </w:r>
      <w:r w:rsidRPr="00424FDC">
        <w:rPr>
          <w:rFonts w:ascii="Arial" w:hAnsi="Arial" w:cs="Arial"/>
          <w:b/>
          <w:sz w:val="20"/>
          <w:szCs w:val="20"/>
        </w:rPr>
        <w:t>запомнить текущее положение</w:t>
      </w:r>
      <w:r w:rsidRPr="00424FDC">
        <w:rPr>
          <w:rFonts w:ascii="Arial" w:hAnsi="Arial" w:cs="Arial"/>
          <w:sz w:val="20"/>
          <w:szCs w:val="20"/>
        </w:rPr>
        <w:t xml:space="preserve">, </w:t>
      </w:r>
      <w:r w:rsidRPr="00424FDC">
        <w:rPr>
          <w:rFonts w:ascii="Arial" w:hAnsi="Arial" w:cs="Arial"/>
          <w:b/>
          <w:sz w:val="20"/>
          <w:szCs w:val="20"/>
        </w:rPr>
        <w:t>определить длину файла</w:t>
      </w:r>
      <w:r w:rsidRPr="00424FDC">
        <w:rPr>
          <w:rFonts w:ascii="Arial" w:hAnsi="Arial" w:cs="Arial"/>
          <w:sz w:val="20"/>
          <w:szCs w:val="20"/>
        </w:rPr>
        <w:t xml:space="preserve"> и т.д.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Для работы с файлом необходим объект </w:t>
      </w:r>
      <w:r w:rsidRPr="00424FDC">
        <w:rPr>
          <w:rFonts w:ascii="Arial" w:hAnsi="Arial" w:cs="Arial"/>
          <w:b/>
          <w:sz w:val="20"/>
          <w:szCs w:val="20"/>
        </w:rPr>
        <w:t>FILE</w:t>
      </w:r>
      <w:r w:rsidRPr="00424FDC">
        <w:rPr>
          <w:rFonts w:ascii="Arial" w:hAnsi="Arial" w:cs="Arial"/>
          <w:sz w:val="20"/>
          <w:szCs w:val="20"/>
        </w:rPr>
        <w:t xml:space="preserve">. Этот объект хранит </w:t>
      </w:r>
      <w:r w:rsidRPr="00424FDC">
        <w:rPr>
          <w:rFonts w:ascii="Arial" w:hAnsi="Arial" w:cs="Arial"/>
          <w:b/>
          <w:i/>
          <w:sz w:val="20"/>
          <w:szCs w:val="20"/>
        </w:rPr>
        <w:t>идентификатор</w:t>
      </w:r>
      <w:r w:rsidRPr="00424FDC">
        <w:rPr>
          <w:rFonts w:ascii="Arial" w:hAnsi="Arial" w:cs="Arial"/>
          <w:i/>
          <w:sz w:val="20"/>
          <w:szCs w:val="20"/>
        </w:rPr>
        <w:t xml:space="preserve"> файлового потока</w:t>
      </w:r>
      <w:r w:rsidRPr="00424FDC">
        <w:rPr>
          <w:rFonts w:ascii="Arial" w:hAnsi="Arial" w:cs="Arial"/>
          <w:sz w:val="20"/>
          <w:szCs w:val="20"/>
        </w:rPr>
        <w:t xml:space="preserve"> и информацию, которая нужна, чтобы им управлять, включая указатель на его буфер, индикатор позиции в файле и индикаторы состояния.</w:t>
      </w:r>
    </w:p>
    <w:p w:rsidR="00424FDC" w:rsidRP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Объект </w:t>
      </w:r>
      <w:r w:rsidRPr="00424FDC">
        <w:rPr>
          <w:rFonts w:ascii="Arial" w:hAnsi="Arial" w:cs="Arial"/>
          <w:b/>
          <w:sz w:val="20"/>
          <w:szCs w:val="20"/>
        </w:rPr>
        <w:t>FILE</w:t>
      </w:r>
      <w:r w:rsidRPr="00424FDC">
        <w:rPr>
          <w:rFonts w:ascii="Arial" w:hAnsi="Arial" w:cs="Arial"/>
          <w:sz w:val="20"/>
          <w:szCs w:val="20"/>
        </w:rPr>
        <w:t xml:space="preserve"> сам по себе является </w:t>
      </w:r>
      <w:r w:rsidRPr="00424FDC">
        <w:rPr>
          <w:rFonts w:ascii="Arial" w:hAnsi="Arial" w:cs="Arial"/>
          <w:b/>
          <w:sz w:val="20"/>
          <w:szCs w:val="20"/>
        </w:rPr>
        <w:t>структурой</w:t>
      </w:r>
      <w:r w:rsidRPr="00424FDC">
        <w:rPr>
          <w:rFonts w:ascii="Arial" w:hAnsi="Arial" w:cs="Arial"/>
          <w:sz w:val="20"/>
          <w:szCs w:val="20"/>
        </w:rPr>
        <w:t>, но к его полям не должно быть доступа. Переносимая программа должна работать с файлом как с абстрактным объектом, позволяющим получить доступ до файлового потока.</w:t>
      </w:r>
    </w:p>
    <w:p w:rsidR="00424FDC" w:rsidRDefault="00424FDC" w:rsidP="00424FD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24FDC">
        <w:rPr>
          <w:rFonts w:ascii="Arial" w:hAnsi="Arial" w:cs="Arial"/>
          <w:sz w:val="20"/>
          <w:szCs w:val="20"/>
        </w:rPr>
        <w:t xml:space="preserve">Создание и выделение памяти под объект типа </w:t>
      </w:r>
      <w:r w:rsidRPr="00424FDC">
        <w:rPr>
          <w:rFonts w:ascii="Arial" w:hAnsi="Arial" w:cs="Arial"/>
          <w:b/>
          <w:sz w:val="20"/>
          <w:szCs w:val="20"/>
        </w:rPr>
        <w:t>FILE</w:t>
      </w:r>
      <w:r w:rsidRPr="00424FDC">
        <w:rPr>
          <w:rFonts w:ascii="Arial" w:hAnsi="Arial" w:cs="Arial"/>
          <w:sz w:val="20"/>
          <w:szCs w:val="20"/>
        </w:rPr>
        <w:t xml:space="preserve"> осуществляется с помощью функции </w:t>
      </w:r>
      <w:r w:rsidRPr="00424FDC">
        <w:rPr>
          <w:rFonts w:ascii="Arial" w:hAnsi="Arial" w:cs="Arial"/>
          <w:b/>
          <w:sz w:val="20"/>
          <w:szCs w:val="20"/>
        </w:rPr>
        <w:t>fopen</w:t>
      </w:r>
      <w:r w:rsidRPr="00424FDC">
        <w:rPr>
          <w:rFonts w:ascii="Arial" w:hAnsi="Arial" w:cs="Arial"/>
          <w:sz w:val="20"/>
          <w:szCs w:val="20"/>
        </w:rPr>
        <w:t xml:space="preserve"> или </w:t>
      </w:r>
      <w:r w:rsidRPr="00424FDC">
        <w:rPr>
          <w:rFonts w:ascii="Arial" w:hAnsi="Arial" w:cs="Arial"/>
          <w:b/>
          <w:sz w:val="20"/>
          <w:szCs w:val="20"/>
        </w:rPr>
        <w:t>tmpfile</w:t>
      </w:r>
      <w:r w:rsidRPr="00424FDC">
        <w:rPr>
          <w:rFonts w:ascii="Arial" w:hAnsi="Arial" w:cs="Arial"/>
          <w:sz w:val="20"/>
          <w:szCs w:val="20"/>
        </w:rPr>
        <w:t xml:space="preserve"> (есть и другие, но мы остановимся только на этих).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927"/>
      </w:tblGrid>
      <w:tr w:rsidR="00ED3332" w:rsidTr="006367FB">
        <w:tc>
          <w:tcPr>
            <w:tcW w:w="6345" w:type="dxa"/>
            <w:tcBorders>
              <w:right w:val="nil"/>
            </w:tcBorders>
          </w:tcPr>
          <w:p w:rsidR="00ED3332" w:rsidRDefault="00ED3332" w:rsidP="00ED333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FDC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r w:rsidRPr="00424FDC">
              <w:rPr>
                <w:rFonts w:ascii="Arial" w:hAnsi="Arial" w:cs="Arial"/>
                <w:b/>
                <w:sz w:val="20"/>
                <w:szCs w:val="20"/>
              </w:rPr>
              <w:t>fopen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 открывает </w:t>
            </w:r>
            <w:r w:rsidRPr="005F0490">
              <w:rPr>
                <w:rFonts w:ascii="Arial" w:hAnsi="Arial" w:cs="Arial"/>
                <w:b/>
                <w:sz w:val="20"/>
                <w:szCs w:val="20"/>
              </w:rPr>
              <w:t>файл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. Она получает </w:t>
            </w:r>
            <w:r w:rsidRPr="005F0490">
              <w:rPr>
                <w:rFonts w:ascii="Arial" w:hAnsi="Arial" w:cs="Arial"/>
                <w:b/>
                <w:sz w:val="20"/>
                <w:szCs w:val="20"/>
              </w:rPr>
              <w:t>два аргумента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D3332" w:rsidRDefault="00ED3332" w:rsidP="00ED3332">
            <w:pPr>
              <w:spacing w:line="216" w:lineRule="auto"/>
              <w:ind w:left="142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FDC">
              <w:rPr>
                <w:rFonts w:ascii="Arial" w:hAnsi="Arial" w:cs="Arial"/>
                <w:sz w:val="20"/>
                <w:szCs w:val="20"/>
              </w:rPr>
              <w:t xml:space="preserve">– строку с адресом файла </w:t>
            </w:r>
          </w:p>
          <w:p w:rsidR="00ED3332" w:rsidRDefault="00ED3332" w:rsidP="00ED3332">
            <w:pPr>
              <w:spacing w:line="216" w:lineRule="auto"/>
              <w:ind w:left="142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строку с режимом доступа к файлу. </w:t>
            </w:r>
          </w:p>
          <w:p w:rsidR="00ED3332" w:rsidRDefault="00ED3332" w:rsidP="00ED333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FDC">
              <w:rPr>
                <w:rFonts w:ascii="Arial" w:hAnsi="Arial" w:cs="Arial"/>
                <w:sz w:val="20"/>
                <w:szCs w:val="20"/>
              </w:rPr>
              <w:t>Имя файла может быть</w:t>
            </w:r>
            <w:r>
              <w:rPr>
                <w:rFonts w:ascii="Arial" w:hAnsi="Arial" w:cs="Arial"/>
                <w:sz w:val="20"/>
                <w:szCs w:val="20"/>
              </w:rPr>
              <w:t xml:space="preserve"> (м.б.)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, как абсолютным, так и относительным. </w:t>
            </w:r>
          </w:p>
          <w:p w:rsidR="00ED3332" w:rsidRDefault="00ED3332" w:rsidP="00ED333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1877">
              <w:rPr>
                <w:rFonts w:ascii="Arial" w:hAnsi="Arial" w:cs="Arial"/>
                <w:b/>
                <w:sz w:val="20"/>
                <w:szCs w:val="20"/>
              </w:rPr>
              <w:t>fopen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 возвращает </w:t>
            </w:r>
            <w:r w:rsidRPr="00D91877">
              <w:rPr>
                <w:rFonts w:ascii="Arial" w:hAnsi="Arial" w:cs="Arial"/>
                <w:b/>
                <w:sz w:val="20"/>
                <w:szCs w:val="20"/>
              </w:rPr>
              <w:t>указатель</w:t>
            </w:r>
            <w:r w:rsidRPr="00424FDC">
              <w:rPr>
                <w:rFonts w:ascii="Arial" w:hAnsi="Arial" w:cs="Arial"/>
                <w:sz w:val="20"/>
                <w:szCs w:val="20"/>
              </w:rPr>
              <w:t xml:space="preserve"> на объект </w:t>
            </w:r>
            <w:r w:rsidRPr="00D91877">
              <w:rPr>
                <w:rFonts w:ascii="Arial" w:hAnsi="Arial" w:cs="Arial"/>
                <w:b/>
                <w:sz w:val="20"/>
                <w:szCs w:val="20"/>
              </w:rPr>
              <w:t>FILE</w:t>
            </w:r>
            <w:r w:rsidRPr="00424FDC">
              <w:rPr>
                <w:rFonts w:ascii="Arial" w:hAnsi="Arial" w:cs="Arial"/>
                <w:sz w:val="20"/>
                <w:szCs w:val="20"/>
              </w:rPr>
              <w:t>, с помощью которого далее можно осуществлять доступ к файлу.</w:t>
            </w:r>
          </w:p>
          <w:p w:rsidR="00ED3332" w:rsidRDefault="00ED3332" w:rsidP="00ED3332">
            <w:pPr>
              <w:spacing w:before="120" w:after="60" w:line="216" w:lineRule="auto"/>
              <w:ind w:left="709" w:hanging="42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D333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FILE* fopen(const char* filename, </w:t>
            </w:r>
          </w:p>
          <w:p w:rsidR="00ED3332" w:rsidRPr="00807634" w:rsidRDefault="00ED3332" w:rsidP="00ED3332">
            <w:pPr>
              <w:spacing w:before="60" w:after="60" w:line="216" w:lineRule="auto"/>
              <w:ind w:left="708" w:hanging="42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</w:t>
            </w:r>
            <w:r w:rsidRPr="00ED3332">
              <w:rPr>
                <w:rFonts w:ascii="Arial" w:hAnsi="Arial" w:cs="Arial"/>
                <w:b/>
                <w:sz w:val="20"/>
                <w:szCs w:val="20"/>
                <w:lang w:val="en-US"/>
              </w:rPr>
              <w:t>const</w:t>
            </w:r>
            <w:r w:rsidRPr="008076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D3332">
              <w:rPr>
                <w:rFonts w:ascii="Arial" w:hAnsi="Arial" w:cs="Arial"/>
                <w:b/>
                <w:sz w:val="20"/>
                <w:szCs w:val="20"/>
                <w:lang w:val="en-US"/>
              </w:rPr>
              <w:t>char</w:t>
            </w:r>
            <w:r w:rsidRPr="00807634">
              <w:rPr>
                <w:rFonts w:ascii="Arial" w:hAnsi="Arial" w:cs="Arial"/>
                <w:b/>
                <w:sz w:val="20"/>
                <w:szCs w:val="20"/>
              </w:rPr>
              <w:t xml:space="preserve">* </w:t>
            </w:r>
            <w:r w:rsidRPr="00ED3332">
              <w:rPr>
                <w:rFonts w:ascii="Arial" w:hAnsi="Arial" w:cs="Arial"/>
                <w:b/>
                <w:sz w:val="20"/>
                <w:szCs w:val="20"/>
                <w:lang w:val="en-US"/>
              </w:rPr>
              <w:t>mode</w:t>
            </w:r>
            <w:r w:rsidRPr="00807634">
              <w:rPr>
                <w:rFonts w:ascii="Arial" w:hAnsi="Arial" w:cs="Arial"/>
                <w:b/>
                <w:sz w:val="20"/>
                <w:szCs w:val="20"/>
              </w:rPr>
              <w:t>);</w:t>
            </w:r>
          </w:p>
          <w:p w:rsidR="00ED3332" w:rsidRPr="001D4E75" w:rsidRDefault="00807634" w:rsidP="00807634">
            <w:pPr>
              <w:spacing w:line="216" w:lineRule="auto"/>
              <w:ind w:firstLine="284"/>
              <w:jc w:val="both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1D4E75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Схожая функция </w:t>
            </w:r>
            <w:r w:rsidRPr="001D4E75"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  <w:lang w:val="en-US"/>
              </w:rPr>
              <w:t>freopen</w:t>
            </w:r>
            <w:r w:rsidRPr="001D4E75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 библиотеки </w:t>
            </w:r>
            <w:r w:rsidRPr="001D4E75"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</w:rPr>
              <w:t>Си</w:t>
            </w:r>
            <w:r w:rsidRPr="001D4E75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 выполняет аналогичную операцию после первого закрытия любого открытого потока, связанного с её параметрами</w:t>
            </w:r>
            <w:r w:rsidRPr="001D4E75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:</w:t>
            </w:r>
          </w:p>
          <w:p w:rsidR="00A41814" w:rsidRPr="001D4E75" w:rsidRDefault="00A41814" w:rsidP="00A41814">
            <w:pPr>
              <w:spacing w:before="60" w:line="216" w:lineRule="auto"/>
              <w:ind w:firstLine="284"/>
              <w:jc w:val="both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 w:rsidRPr="001D4E75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FILE*</w:t>
            </w:r>
            <w:r w:rsidR="00B04E4B" w:rsidRPr="001D4E75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1D4E75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freopen(const char *path, const char *mode, FILE *fp);</w:t>
            </w:r>
          </w:p>
          <w:p w:rsidR="001D4E75" w:rsidRPr="001D4E75" w:rsidRDefault="001D4E75" w:rsidP="001D4E75">
            <w:pPr>
              <w:spacing w:before="6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E75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r w:rsidRPr="001D4E75">
              <w:rPr>
                <w:rFonts w:ascii="Arial" w:hAnsi="Arial" w:cs="Arial"/>
                <w:b/>
                <w:sz w:val="20"/>
                <w:szCs w:val="20"/>
                <w:lang w:val="en-US"/>
              </w:rPr>
              <w:t>fopen</w:t>
            </w:r>
            <w:r w:rsidRPr="001D4E75">
              <w:rPr>
                <w:rFonts w:ascii="Arial" w:hAnsi="Arial" w:cs="Arial"/>
                <w:sz w:val="20"/>
                <w:szCs w:val="20"/>
              </w:rPr>
              <w:t xml:space="preserve"> сама выделяет память под объект, очистка проводится функцией </w:t>
            </w:r>
            <w:r w:rsidRPr="001D4E75">
              <w:rPr>
                <w:rFonts w:ascii="Arial" w:hAnsi="Arial" w:cs="Arial"/>
                <w:b/>
                <w:sz w:val="20"/>
                <w:szCs w:val="20"/>
                <w:lang w:val="en-US"/>
              </w:rPr>
              <w:t>fclose</w:t>
            </w:r>
            <w:r w:rsidRPr="001D4E75">
              <w:rPr>
                <w:rFonts w:ascii="Arial" w:hAnsi="Arial" w:cs="Arial"/>
                <w:sz w:val="20"/>
                <w:szCs w:val="20"/>
              </w:rPr>
              <w:t>. Закрывать файл обязательно, самостоятельно он не закроется.</w:t>
            </w:r>
          </w:p>
          <w:p w:rsidR="001D4E75" w:rsidRDefault="001D4E75" w:rsidP="001D4E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E75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r w:rsidRPr="001D4E75">
              <w:rPr>
                <w:rFonts w:ascii="Arial" w:hAnsi="Arial" w:cs="Arial"/>
                <w:b/>
                <w:sz w:val="20"/>
                <w:szCs w:val="20"/>
                <w:lang w:val="en-US"/>
              </w:rPr>
              <w:t>fopen</w:t>
            </w:r>
            <w:r w:rsidRPr="001D4E75">
              <w:rPr>
                <w:rFonts w:ascii="Arial" w:hAnsi="Arial" w:cs="Arial"/>
                <w:sz w:val="20"/>
                <w:szCs w:val="20"/>
              </w:rPr>
              <w:t xml:space="preserve"> может открывать файл в текстовом или бинарном режиме. </w:t>
            </w:r>
          </w:p>
          <w:p w:rsidR="00A41814" w:rsidRPr="001D4E75" w:rsidRDefault="001D4E75" w:rsidP="001D4E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E75">
              <w:rPr>
                <w:rFonts w:ascii="Arial" w:hAnsi="Arial" w:cs="Arial"/>
                <w:i/>
                <w:sz w:val="20"/>
                <w:szCs w:val="20"/>
              </w:rPr>
              <w:t>По умолчанию</w:t>
            </w:r>
            <w:r w:rsidRPr="001D4E75">
              <w:rPr>
                <w:rFonts w:ascii="Arial" w:hAnsi="Arial" w:cs="Arial"/>
                <w:sz w:val="20"/>
                <w:szCs w:val="20"/>
              </w:rPr>
              <w:t xml:space="preserve"> используется </w:t>
            </w:r>
            <w:r w:rsidRPr="001D4E75">
              <w:rPr>
                <w:rFonts w:ascii="Arial" w:hAnsi="Arial" w:cs="Arial"/>
                <w:b/>
                <w:sz w:val="20"/>
                <w:szCs w:val="20"/>
              </w:rPr>
              <w:t>текстовый</w:t>
            </w:r>
            <w:r w:rsidRPr="001D4E7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F2F2F2" w:themeFill="background1" w:themeFillShade="F2"/>
          </w:tcPr>
          <w:p w:rsidR="00ED3332" w:rsidRPr="006A5BFA" w:rsidRDefault="00ED3332" w:rsidP="00ED3332">
            <w:pPr>
              <w:spacing w:line="216" w:lineRule="auto"/>
              <w:jc w:val="both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6A5BFA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Например, откроем файл и запишем в него </w:t>
            </w:r>
            <w:r w:rsidRPr="006A5BF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Hello</w:t>
            </w:r>
            <w:r w:rsidRPr="006A5BF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A5BF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World</w:t>
            </w:r>
            <w:r w:rsidR="007B5E2A" w:rsidRPr="006A5BFA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: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int main() 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A41814" w:rsidRPr="007B5E2A" w:rsidRDefault="00A41814" w:rsidP="00A41814">
            <w:pPr>
              <w:spacing w:line="216" w:lineRule="auto"/>
              <w:jc w:val="both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FILE *fp; </w:t>
            </w:r>
            <w:r w:rsidRPr="007B5E2A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 xml:space="preserve">// </w:t>
            </w:r>
            <w:r w:rsidRPr="007B5E2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Declaring a variable of the FILE type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char name[</w:t>
            </w:r>
            <w:r w:rsidR="003A52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] = "test.txt";</w:t>
            </w:r>
          </w:p>
          <w:p w:rsidR="00A41814" w:rsidRPr="007B5E2A" w:rsidRDefault="00A41814" w:rsidP="00A41814">
            <w:pPr>
              <w:spacing w:line="216" w:lineRule="auto"/>
              <w:jc w:val="both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7B5E2A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//</w:t>
            </w: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B5E2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Checking for an error when opening a stream: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if ((fp = fopen(name, "w")) == NULL)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{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printf("Could not open the file");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  getchar();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0;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}</w:t>
            </w:r>
          </w:p>
          <w:p w:rsidR="00A41814" w:rsidRPr="007B5E2A" w:rsidRDefault="00A41814" w:rsidP="00A41814">
            <w:pPr>
              <w:spacing w:line="216" w:lineRule="auto"/>
              <w:jc w:val="both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7B5E2A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//</w:t>
            </w: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B5E2A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  <w:lang w:val="en-US"/>
              </w:rPr>
              <w:t>The file was opened successfully: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printf("Managed to open the file");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fprintf(</w:t>
            </w:r>
            <w:proofErr w:type="gramEnd"/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fp, "Hello, World!");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fclose(fp);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getchar();</w:t>
            </w:r>
          </w:p>
          <w:p w:rsidR="00A41814" w:rsidRPr="00A41814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 xml:space="preserve">  return 0;</w:t>
            </w:r>
          </w:p>
          <w:p w:rsidR="00ED3332" w:rsidRDefault="00A41814" w:rsidP="00A41814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181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D91877" w:rsidRPr="001D4E75" w:rsidRDefault="001D4E75" w:rsidP="001D4E75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D4E75">
        <w:rPr>
          <w:rFonts w:ascii="Arial" w:hAnsi="Arial" w:cs="Arial"/>
          <w:sz w:val="20"/>
          <w:szCs w:val="20"/>
        </w:rPr>
        <w:t>Режим доступа может быть следующим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a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17"/>
        <w:gridCol w:w="10455"/>
      </w:tblGrid>
      <w:tr w:rsidR="00EA0980" w:rsidRPr="00EA0980" w:rsidTr="00EA0980">
        <w:tc>
          <w:tcPr>
            <w:tcW w:w="817" w:type="dxa"/>
          </w:tcPr>
          <w:p w:rsidR="00EA0980" w:rsidRPr="00EA0980" w:rsidRDefault="00EA0980" w:rsidP="00EA0980">
            <w:pPr>
              <w:spacing w:before="20" w:after="2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Тип</w:t>
            </w:r>
          </w:p>
        </w:tc>
        <w:tc>
          <w:tcPr>
            <w:tcW w:w="10455" w:type="dxa"/>
          </w:tcPr>
          <w:p w:rsidR="00EA0980" w:rsidRPr="00EA0980" w:rsidRDefault="00EA0980" w:rsidP="00EA0980">
            <w:pPr>
              <w:spacing w:before="20" w:after="2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0455" w:type="dxa"/>
          </w:tcPr>
          <w:p w:rsid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 xml:space="preserve">Чтение. </w:t>
            </w:r>
          </w:p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Файл должен существовать.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w</w:t>
            </w:r>
          </w:p>
        </w:tc>
        <w:tc>
          <w:tcPr>
            <w:tcW w:w="10455" w:type="dxa"/>
          </w:tcPr>
          <w:p w:rsid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 xml:space="preserve">Запись нового файла. </w:t>
            </w:r>
          </w:p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Если файл с таким именем уже существует, то его содержимое будет потеряно.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455" w:type="dxa"/>
          </w:tcPr>
          <w:p w:rsid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Запись в конец файла. Операции позиционирования (</w:t>
            </w:r>
            <w:proofErr w:type="spellStart"/>
            <w:r w:rsidRPr="00EA0980">
              <w:rPr>
                <w:rFonts w:ascii="Arial" w:hAnsi="Arial" w:cs="Arial"/>
                <w:b/>
                <w:sz w:val="20"/>
                <w:szCs w:val="20"/>
              </w:rPr>
              <w:t>fseek</w:t>
            </w:r>
            <w:proofErr w:type="spellEnd"/>
            <w:r w:rsidRPr="00EA09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A0980">
              <w:rPr>
                <w:rFonts w:ascii="Arial" w:hAnsi="Arial" w:cs="Arial"/>
                <w:b/>
                <w:sz w:val="20"/>
                <w:szCs w:val="20"/>
              </w:rPr>
              <w:t>fsetpos</w:t>
            </w:r>
            <w:proofErr w:type="spellEnd"/>
            <w:r w:rsidRPr="00EA09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A0980">
              <w:rPr>
                <w:rFonts w:ascii="Arial" w:hAnsi="Arial" w:cs="Arial"/>
                <w:b/>
                <w:sz w:val="20"/>
                <w:szCs w:val="20"/>
              </w:rPr>
              <w:t>frewind</w:t>
            </w:r>
            <w:proofErr w:type="spellEnd"/>
            <w:r w:rsidRPr="00EA0980">
              <w:rPr>
                <w:rFonts w:ascii="Arial" w:hAnsi="Arial" w:cs="Arial"/>
                <w:sz w:val="20"/>
                <w:szCs w:val="20"/>
              </w:rPr>
              <w:t xml:space="preserve">) игнорируются. </w:t>
            </w:r>
          </w:p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Файл создаётся, если не существовал.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r+</w:t>
            </w:r>
          </w:p>
        </w:tc>
        <w:tc>
          <w:tcPr>
            <w:tcW w:w="10455" w:type="dxa"/>
          </w:tcPr>
          <w:p w:rsid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 xml:space="preserve">Чтение и обновление. Можно как читать, так и писать. </w:t>
            </w:r>
          </w:p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Файл должен существовать.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w+</w:t>
            </w:r>
          </w:p>
        </w:tc>
        <w:tc>
          <w:tcPr>
            <w:tcW w:w="10455" w:type="dxa"/>
          </w:tcPr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Запись и обновление. Создаётся новый файл. Если файл с таким именем уже существует, то его содержимое будет потеряно. Можно как писать, так и читать.</w:t>
            </w:r>
          </w:p>
        </w:tc>
      </w:tr>
      <w:tr w:rsidR="00EA0980" w:rsidRPr="00EA0980" w:rsidTr="00EA0980">
        <w:tc>
          <w:tcPr>
            <w:tcW w:w="817" w:type="dxa"/>
          </w:tcPr>
          <w:p w:rsidR="00EA0980" w:rsidRPr="00EA0980" w:rsidRDefault="00EA0980" w:rsidP="00565012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0980">
              <w:rPr>
                <w:rFonts w:ascii="Arial" w:hAnsi="Arial" w:cs="Arial"/>
                <w:b/>
                <w:sz w:val="20"/>
                <w:szCs w:val="20"/>
              </w:rPr>
              <w:t>a+</w:t>
            </w:r>
          </w:p>
        </w:tc>
        <w:tc>
          <w:tcPr>
            <w:tcW w:w="10455" w:type="dxa"/>
          </w:tcPr>
          <w:p w:rsidR="00EA0980" w:rsidRPr="00EA0980" w:rsidRDefault="00EA0980" w:rsidP="00EA0980">
            <w:pPr>
              <w:spacing w:line="192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A0980">
              <w:rPr>
                <w:rFonts w:ascii="Arial" w:hAnsi="Arial" w:cs="Arial"/>
                <w:sz w:val="20"/>
                <w:szCs w:val="20"/>
              </w:rPr>
              <w:t>Запись в конец и обновление. Операции позиционирования работают только для чтения, для записи игнорируются. Если файл не существовал, то будет создан новый.</w:t>
            </w:r>
          </w:p>
        </w:tc>
      </w:tr>
    </w:tbl>
    <w:p w:rsidR="00D91877" w:rsidRPr="001D4E75" w:rsidRDefault="00601E67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1E67">
        <w:rPr>
          <w:rFonts w:ascii="Arial" w:hAnsi="Arial" w:cs="Arial"/>
          <w:sz w:val="20"/>
          <w:szCs w:val="20"/>
        </w:rPr>
        <w:t xml:space="preserve">Если необходимо открыть файл в </w:t>
      </w:r>
      <w:r w:rsidRPr="00601E67">
        <w:rPr>
          <w:rFonts w:ascii="Arial" w:hAnsi="Arial" w:cs="Arial"/>
          <w:b/>
          <w:sz w:val="20"/>
          <w:szCs w:val="20"/>
        </w:rPr>
        <w:t>бинарном режиме</w:t>
      </w:r>
      <w:r w:rsidRPr="00601E67">
        <w:rPr>
          <w:rFonts w:ascii="Arial" w:hAnsi="Arial" w:cs="Arial"/>
          <w:sz w:val="20"/>
          <w:szCs w:val="20"/>
        </w:rPr>
        <w:t xml:space="preserve">, то в конец строки добавляется буква </w:t>
      </w:r>
      <w:r w:rsidRPr="00601E67">
        <w:rPr>
          <w:rFonts w:ascii="Arial" w:hAnsi="Arial" w:cs="Arial"/>
          <w:b/>
          <w:sz w:val="20"/>
          <w:szCs w:val="20"/>
        </w:rPr>
        <w:t>b</w:t>
      </w:r>
      <w:r w:rsidRPr="00601E6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601E67">
        <w:rPr>
          <w:rFonts w:ascii="Arial" w:hAnsi="Arial" w:cs="Arial"/>
          <w:sz w:val="20"/>
          <w:szCs w:val="20"/>
        </w:rPr>
        <w:t>например</w:t>
      </w:r>
      <w:proofErr w:type="gramEnd"/>
      <w:r w:rsidRPr="00601E67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rb</w:t>
      </w:r>
      <w:proofErr w:type="spellEnd"/>
      <w:r w:rsidRPr="00601E67">
        <w:rPr>
          <w:rFonts w:ascii="Arial" w:hAnsi="Arial" w:cs="Arial"/>
          <w:sz w:val="20"/>
          <w:szCs w:val="20"/>
        </w:rPr>
        <w:t>”, 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wb</w:t>
      </w:r>
      <w:proofErr w:type="spellEnd"/>
      <w:r w:rsidRPr="00601E67">
        <w:rPr>
          <w:rFonts w:ascii="Arial" w:hAnsi="Arial" w:cs="Arial"/>
          <w:sz w:val="20"/>
          <w:szCs w:val="20"/>
        </w:rPr>
        <w:t>”, 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ab</w:t>
      </w:r>
      <w:proofErr w:type="spellEnd"/>
      <w:r w:rsidRPr="00601E67">
        <w:rPr>
          <w:rFonts w:ascii="Arial" w:hAnsi="Arial" w:cs="Arial"/>
          <w:sz w:val="20"/>
          <w:szCs w:val="20"/>
        </w:rPr>
        <w:t>”, или, для смешанного режима 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ab</w:t>
      </w:r>
      <w:proofErr w:type="spellEnd"/>
      <w:r w:rsidRPr="00601E67">
        <w:rPr>
          <w:rFonts w:ascii="Arial" w:hAnsi="Arial" w:cs="Arial"/>
          <w:b/>
          <w:sz w:val="20"/>
          <w:szCs w:val="20"/>
        </w:rPr>
        <w:t>+</w:t>
      </w:r>
      <w:r w:rsidRPr="00601E67">
        <w:rPr>
          <w:rFonts w:ascii="Arial" w:hAnsi="Arial" w:cs="Arial"/>
          <w:sz w:val="20"/>
          <w:szCs w:val="20"/>
        </w:rPr>
        <w:t>”, 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wb</w:t>
      </w:r>
      <w:proofErr w:type="spellEnd"/>
      <w:r w:rsidRPr="00601E67">
        <w:rPr>
          <w:rFonts w:ascii="Arial" w:hAnsi="Arial" w:cs="Arial"/>
          <w:b/>
          <w:sz w:val="20"/>
          <w:szCs w:val="20"/>
        </w:rPr>
        <w:t xml:space="preserve">+”, </w:t>
      </w:r>
      <w:r w:rsidRPr="00601E67">
        <w:rPr>
          <w:rFonts w:ascii="Arial" w:hAnsi="Arial" w:cs="Arial"/>
          <w:sz w:val="20"/>
          <w:szCs w:val="20"/>
        </w:rPr>
        <w:t>“</w:t>
      </w:r>
      <w:proofErr w:type="spellStart"/>
      <w:r w:rsidRPr="00601E67">
        <w:rPr>
          <w:rFonts w:ascii="Arial" w:hAnsi="Arial" w:cs="Arial"/>
          <w:b/>
          <w:sz w:val="20"/>
          <w:szCs w:val="20"/>
        </w:rPr>
        <w:t>ab</w:t>
      </w:r>
      <w:proofErr w:type="spellEnd"/>
      <w:r w:rsidRPr="00601E67">
        <w:rPr>
          <w:rFonts w:ascii="Arial" w:hAnsi="Arial" w:cs="Arial"/>
          <w:b/>
          <w:sz w:val="20"/>
          <w:szCs w:val="20"/>
        </w:rPr>
        <w:t>+</w:t>
      </w:r>
      <w:r w:rsidRPr="00601E67">
        <w:rPr>
          <w:rFonts w:ascii="Arial" w:hAnsi="Arial" w:cs="Arial"/>
          <w:sz w:val="20"/>
          <w:szCs w:val="20"/>
        </w:rPr>
        <w:t xml:space="preserve">”. Вместо </w:t>
      </w:r>
      <w:r w:rsidRPr="00601E67">
        <w:rPr>
          <w:rFonts w:ascii="Arial" w:hAnsi="Arial" w:cs="Arial"/>
          <w:b/>
          <w:sz w:val="20"/>
          <w:szCs w:val="20"/>
        </w:rPr>
        <w:t>b</w:t>
      </w:r>
      <w:r w:rsidRPr="00601E67">
        <w:rPr>
          <w:rFonts w:ascii="Arial" w:hAnsi="Arial" w:cs="Arial"/>
          <w:sz w:val="20"/>
          <w:szCs w:val="20"/>
        </w:rPr>
        <w:t xml:space="preserve"> можно добавлять букву </w:t>
      </w:r>
      <w:r w:rsidRPr="00601E67">
        <w:rPr>
          <w:rFonts w:ascii="Arial" w:hAnsi="Arial" w:cs="Arial"/>
          <w:b/>
          <w:sz w:val="20"/>
          <w:szCs w:val="20"/>
        </w:rPr>
        <w:t>t</w:t>
      </w:r>
      <w:r w:rsidRPr="00601E67">
        <w:rPr>
          <w:rFonts w:ascii="Arial" w:hAnsi="Arial" w:cs="Arial"/>
          <w:sz w:val="20"/>
          <w:szCs w:val="20"/>
        </w:rPr>
        <w:t xml:space="preserve">, тогда файл будет открываться в текстовом режиме. Это зависит от реализации. В новом стандарте </w:t>
      </w:r>
      <w:r w:rsidRPr="00601E67">
        <w:rPr>
          <w:rFonts w:ascii="Arial" w:hAnsi="Arial" w:cs="Arial"/>
          <w:b/>
          <w:sz w:val="20"/>
          <w:szCs w:val="20"/>
        </w:rPr>
        <w:t>си</w:t>
      </w:r>
      <w:r w:rsidRPr="00601E67">
        <w:rPr>
          <w:rFonts w:ascii="Arial" w:hAnsi="Arial" w:cs="Arial"/>
          <w:sz w:val="20"/>
          <w:szCs w:val="20"/>
        </w:rPr>
        <w:t xml:space="preserve"> (2011) буква </w:t>
      </w:r>
      <w:r w:rsidRPr="00601E67">
        <w:rPr>
          <w:rFonts w:ascii="Arial" w:hAnsi="Arial" w:cs="Arial"/>
          <w:b/>
          <w:sz w:val="20"/>
          <w:szCs w:val="20"/>
        </w:rPr>
        <w:t>x</w:t>
      </w:r>
      <w:r w:rsidRPr="00601E67">
        <w:rPr>
          <w:rFonts w:ascii="Arial" w:hAnsi="Arial" w:cs="Arial"/>
          <w:sz w:val="20"/>
          <w:szCs w:val="20"/>
        </w:rPr>
        <w:t xml:space="preserve"> означает, что функция </w:t>
      </w:r>
      <w:r w:rsidRPr="00601E67">
        <w:rPr>
          <w:rFonts w:ascii="Arial" w:hAnsi="Arial" w:cs="Arial"/>
          <w:b/>
          <w:sz w:val="20"/>
          <w:szCs w:val="20"/>
        </w:rPr>
        <w:t>fopen</w:t>
      </w:r>
      <w:r w:rsidRPr="00601E67">
        <w:rPr>
          <w:rFonts w:ascii="Arial" w:hAnsi="Arial" w:cs="Arial"/>
          <w:sz w:val="20"/>
          <w:szCs w:val="20"/>
        </w:rPr>
        <w:t xml:space="preserve"> должна завершиться с ошибкой, если файл уже существует. Дополним нашу старую программу: заново откроем файл и считаем, что мы туда записали.</w:t>
      </w:r>
    </w:p>
    <w:p w:rsidR="00371A6E" w:rsidRPr="004C6A47" w:rsidRDefault="00371A6E" w:rsidP="00371A6E">
      <w:pPr>
        <w:spacing w:line="216" w:lineRule="auto"/>
        <w:ind w:firstLine="318"/>
        <w:jc w:val="both"/>
        <w:rPr>
          <w:rFonts w:ascii="Arial" w:hAnsi="Arial" w:cs="Arial"/>
          <w:b/>
          <w:sz w:val="20"/>
          <w:szCs w:val="20"/>
        </w:rPr>
      </w:pPr>
      <w:r w:rsidRPr="004C6A47">
        <w:rPr>
          <w:rFonts w:ascii="Arial" w:hAnsi="Arial" w:cs="Arial"/>
          <w:sz w:val="20"/>
          <w:szCs w:val="20"/>
        </w:rPr>
        <w:t xml:space="preserve">Вместо функции </w:t>
      </w:r>
      <w:r w:rsidRPr="004C6A47">
        <w:rPr>
          <w:rFonts w:ascii="Arial" w:hAnsi="Arial" w:cs="Arial"/>
          <w:b/>
          <w:sz w:val="20"/>
          <w:szCs w:val="20"/>
        </w:rPr>
        <w:t>fgets</w:t>
      </w:r>
      <w:r w:rsidRPr="004C6A47">
        <w:rPr>
          <w:rFonts w:ascii="Arial" w:hAnsi="Arial" w:cs="Arial"/>
          <w:sz w:val="20"/>
          <w:szCs w:val="20"/>
        </w:rPr>
        <w:t xml:space="preserve"> можно было использовать </w:t>
      </w:r>
      <w:proofErr w:type="spellStart"/>
      <w:r w:rsidRPr="004C6A47">
        <w:rPr>
          <w:rFonts w:ascii="Arial" w:hAnsi="Arial" w:cs="Arial"/>
          <w:b/>
          <w:sz w:val="20"/>
          <w:szCs w:val="20"/>
        </w:rPr>
        <w:t>fscanf</w:t>
      </w:r>
      <w:proofErr w:type="spellEnd"/>
      <w:r w:rsidRPr="004C6A47">
        <w:rPr>
          <w:rFonts w:ascii="Arial" w:hAnsi="Arial" w:cs="Arial"/>
          <w:sz w:val="20"/>
          <w:szCs w:val="20"/>
        </w:rPr>
        <w:t>, но нужно помнить, что она может считать с</w:t>
      </w:r>
      <w:r>
        <w:rPr>
          <w:rFonts w:ascii="Arial" w:hAnsi="Arial" w:cs="Arial"/>
          <w:sz w:val="20"/>
          <w:szCs w:val="20"/>
        </w:rPr>
        <w:t xml:space="preserve">троку только до первого </w:t>
      </w:r>
      <w:proofErr w:type="gramStart"/>
      <w:r>
        <w:rPr>
          <w:rFonts w:ascii="Arial" w:hAnsi="Arial" w:cs="Arial"/>
          <w:sz w:val="20"/>
          <w:szCs w:val="20"/>
        </w:rPr>
        <w:t xml:space="preserve">пробела: </w:t>
      </w:r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4C6A47">
        <w:rPr>
          <w:rFonts w:ascii="Arial" w:hAnsi="Arial" w:cs="Arial"/>
          <w:b/>
          <w:sz w:val="20"/>
          <w:szCs w:val="20"/>
        </w:rPr>
        <w:t>fscanf</w:t>
      </w:r>
      <w:proofErr w:type="spellEnd"/>
      <w:r w:rsidRPr="004C6A47">
        <w:rPr>
          <w:rFonts w:ascii="Arial" w:hAnsi="Arial" w:cs="Arial"/>
          <w:b/>
          <w:sz w:val="20"/>
          <w:szCs w:val="20"/>
        </w:rPr>
        <w:t xml:space="preserve">(file, "%127s", </w:t>
      </w:r>
      <w:proofErr w:type="spellStart"/>
      <w:r w:rsidRPr="004C6A47">
        <w:rPr>
          <w:rFonts w:ascii="Arial" w:hAnsi="Arial" w:cs="Arial"/>
          <w:b/>
          <w:sz w:val="20"/>
          <w:szCs w:val="20"/>
        </w:rPr>
        <w:t>buffer</w:t>
      </w:r>
      <w:proofErr w:type="spellEnd"/>
      <w:r w:rsidRPr="004C6A47">
        <w:rPr>
          <w:rFonts w:ascii="Arial" w:hAnsi="Arial" w:cs="Arial"/>
          <w:b/>
          <w:sz w:val="20"/>
          <w:szCs w:val="20"/>
        </w:rPr>
        <w:t>);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195"/>
      </w:tblGrid>
      <w:tr w:rsidR="004C6A47" w:rsidTr="006367FB">
        <w:tc>
          <w:tcPr>
            <w:tcW w:w="4077" w:type="dxa"/>
            <w:shd w:val="clear" w:color="auto" w:fill="F2F2F2" w:themeFill="background1" w:themeFillShade="F2"/>
          </w:tcPr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*fp;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buffer[128];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name[</w:t>
            </w:r>
            <w:r w:rsidR="006367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] = "test.txt";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((fp = fopen(name, "w")) == NULL)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{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printf("Could not open the file");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getchar();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return 0;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// The file was opened successfully: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printf("Managed to open the file");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ab/>
              <w:t>fp = fopen(name, "w");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fprintf(</w:t>
            </w:r>
            <w:proofErr w:type="gramEnd"/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fp, "Hello, World!");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fclose(fp);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// Reading from a file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fp = fopen(name, "r");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fgets(buffer, 127, fp);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fclose(fp);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ab/>
              <w:t>printf("\</w:t>
            </w:r>
            <w:proofErr w:type="spellStart"/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n%s</w:t>
            </w:r>
            <w:proofErr w:type="spellEnd"/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>", buffer);</w:t>
            </w:r>
          </w:p>
          <w:p w:rsidR="004C6A47" w:rsidRPr="00601E6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1E67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01E67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601E67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4C6A47" w:rsidRDefault="004C6A47" w:rsidP="004C6A47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1E6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195" w:type="dxa"/>
          </w:tcPr>
          <w:p w:rsidR="004C6A47" w:rsidRDefault="004C6A47" w:rsidP="004C6A47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6A47">
              <w:rPr>
                <w:rFonts w:ascii="Arial" w:hAnsi="Arial" w:cs="Arial"/>
                <w:sz w:val="20"/>
                <w:szCs w:val="20"/>
              </w:rPr>
              <w:t xml:space="preserve">Также, вместо того, чтобы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открывать</w:t>
            </w:r>
            <w:r w:rsidRPr="004C6A47"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закрывать</w:t>
            </w:r>
            <w:r w:rsidRPr="004C6A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файл</w:t>
            </w:r>
            <w:r w:rsidRPr="004C6A47">
              <w:rPr>
                <w:rFonts w:ascii="Arial" w:hAnsi="Arial" w:cs="Arial"/>
                <w:sz w:val="20"/>
                <w:szCs w:val="20"/>
              </w:rPr>
              <w:t xml:space="preserve"> можно воспользоваться функцией </w:t>
            </w:r>
            <w:r w:rsidRPr="004C6A47">
              <w:rPr>
                <w:rFonts w:ascii="Arial" w:hAnsi="Arial" w:cs="Arial"/>
                <w:b/>
                <w:sz w:val="20"/>
                <w:szCs w:val="20"/>
              </w:rPr>
              <w:t>freopen</w:t>
            </w:r>
            <w:r w:rsidRPr="004C6A47">
              <w:rPr>
                <w:rFonts w:ascii="Arial" w:hAnsi="Arial" w:cs="Arial"/>
                <w:sz w:val="20"/>
                <w:szCs w:val="20"/>
              </w:rPr>
              <w:t>, которая «</w:t>
            </w:r>
            <w:r w:rsidRPr="00A4507F">
              <w:rPr>
                <w:rFonts w:ascii="Arial" w:hAnsi="Arial" w:cs="Arial"/>
                <w:b/>
                <w:sz w:val="20"/>
                <w:szCs w:val="20"/>
              </w:rPr>
              <w:t>переоткрывает</w:t>
            </w:r>
            <w:r w:rsidR="00A4507F">
              <w:rPr>
                <w:rFonts w:ascii="Arial" w:hAnsi="Arial" w:cs="Arial"/>
                <w:sz w:val="20"/>
                <w:szCs w:val="20"/>
              </w:rPr>
              <w:t>» файл с новыми правами доступа:</w:t>
            </w:r>
          </w:p>
          <w:p w:rsidR="00371A6E" w:rsidRPr="00C26B41" w:rsidRDefault="00C26B41" w:rsidP="00C26B41">
            <w:pPr>
              <w:pStyle w:val="a7"/>
              <w:spacing w:line="216" w:lineRule="auto"/>
              <w:ind w:left="6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* * * </w:t>
            </w:r>
          </w:p>
          <w:p w:rsidR="00C26B41" w:rsidRP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fp = fopen(name</w:t>
            </w: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>, "w");</w:t>
            </w:r>
          </w:p>
          <w:p w:rsidR="00C26B41" w:rsidRP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>fprintf(</w:t>
            </w:r>
            <w:proofErr w:type="gramEnd"/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>file, "Hello, World!");</w:t>
            </w:r>
          </w:p>
          <w:p w:rsidR="00C26B41" w:rsidRP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freopen(name</w:t>
            </w: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, "r",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fp</w:t>
            </w: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:rsidR="00C26B41" w:rsidRP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    fgets(buffer, 127,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fp</w:t>
            </w: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>);</w:t>
            </w:r>
          </w:p>
          <w:p w:rsidR="00C26B41" w:rsidRP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    printf("%s", buffer);</w:t>
            </w:r>
          </w:p>
          <w:p w:rsidR="00C26B41" w:rsidRDefault="00C26B41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6B4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C26B41">
              <w:rPr>
                <w:rFonts w:ascii="Arial" w:hAnsi="Arial" w:cs="Arial"/>
                <w:sz w:val="20"/>
                <w:szCs w:val="20"/>
              </w:rPr>
              <w:t>fclose(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fp</w:t>
            </w:r>
            <w:r w:rsidRPr="00C26B41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C26B41" w:rsidRPr="0031275A" w:rsidRDefault="00C26B41" w:rsidP="00C26B41">
            <w:pPr>
              <w:pStyle w:val="a7"/>
              <w:spacing w:line="216" w:lineRule="auto"/>
              <w:ind w:left="6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75A">
              <w:rPr>
                <w:rFonts w:ascii="Arial" w:hAnsi="Arial" w:cs="Arial"/>
                <w:sz w:val="20"/>
                <w:szCs w:val="20"/>
              </w:rPr>
              <w:t xml:space="preserve">* * * </w:t>
            </w:r>
          </w:p>
          <w:p w:rsidR="0031275A" w:rsidRDefault="0031275A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75A">
              <w:rPr>
                <w:rFonts w:ascii="Arial" w:hAnsi="Arial" w:cs="Arial"/>
                <w:sz w:val="20"/>
                <w:szCs w:val="20"/>
              </w:rPr>
              <w:t xml:space="preserve">Функции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fprintf</w:t>
            </w:r>
            <w:r w:rsidRPr="0031275A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31275A">
              <w:rPr>
                <w:rFonts w:ascii="Arial" w:hAnsi="Arial" w:cs="Arial"/>
                <w:b/>
                <w:sz w:val="20"/>
                <w:szCs w:val="20"/>
              </w:rPr>
              <w:t>fscanf</w:t>
            </w:r>
            <w:proofErr w:type="spellEnd"/>
            <w:r w:rsidRPr="0031275A">
              <w:rPr>
                <w:rFonts w:ascii="Arial" w:hAnsi="Arial" w:cs="Arial"/>
                <w:sz w:val="20"/>
                <w:szCs w:val="20"/>
              </w:rPr>
              <w:t xml:space="preserve"> отличаются от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printf</w:t>
            </w:r>
            <w:r w:rsidRPr="0031275A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31275A">
              <w:rPr>
                <w:rFonts w:ascii="Arial" w:hAnsi="Arial" w:cs="Arial"/>
                <w:b/>
                <w:sz w:val="20"/>
                <w:szCs w:val="20"/>
              </w:rPr>
              <w:t>scanf</w:t>
            </w:r>
            <w:proofErr w:type="spellEnd"/>
            <w:r w:rsidRPr="0031275A">
              <w:rPr>
                <w:rFonts w:ascii="Arial" w:hAnsi="Arial" w:cs="Arial"/>
                <w:sz w:val="20"/>
                <w:szCs w:val="20"/>
              </w:rPr>
              <w:t xml:space="preserve"> только тем, что принимают в качестве первого аргумента указатель на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FILE</w:t>
            </w:r>
            <w:r w:rsidRPr="0031275A">
              <w:rPr>
                <w:rFonts w:ascii="Arial" w:hAnsi="Arial" w:cs="Arial"/>
                <w:sz w:val="20"/>
                <w:szCs w:val="20"/>
              </w:rPr>
              <w:t xml:space="preserve">, в который они будут выводить или из которого они будут читать данные. </w:t>
            </w:r>
          </w:p>
          <w:p w:rsidR="0031275A" w:rsidRDefault="0031275A" w:rsidP="00C26B41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75A">
              <w:rPr>
                <w:rFonts w:ascii="Arial" w:hAnsi="Arial" w:cs="Arial"/>
                <w:sz w:val="20"/>
                <w:szCs w:val="20"/>
              </w:rPr>
              <w:t xml:space="preserve">Здесь стоит сразу же добавить, что функции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printf</w:t>
            </w:r>
            <w:r w:rsidRPr="0031275A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31275A">
              <w:rPr>
                <w:rFonts w:ascii="Arial" w:hAnsi="Arial" w:cs="Arial"/>
                <w:b/>
                <w:sz w:val="20"/>
                <w:szCs w:val="20"/>
              </w:rPr>
              <w:t>scanf</w:t>
            </w:r>
            <w:proofErr w:type="spellEnd"/>
            <w:r w:rsidRPr="0031275A">
              <w:rPr>
                <w:rFonts w:ascii="Arial" w:hAnsi="Arial" w:cs="Arial"/>
                <w:sz w:val="20"/>
                <w:szCs w:val="20"/>
              </w:rPr>
              <w:t xml:space="preserve"> могут быть без проблем заменены функциями </w:t>
            </w:r>
            <w:r w:rsidRPr="0031275A">
              <w:rPr>
                <w:rFonts w:ascii="Arial" w:hAnsi="Arial" w:cs="Arial"/>
                <w:b/>
                <w:sz w:val="20"/>
                <w:szCs w:val="20"/>
              </w:rPr>
              <w:t>fprintf</w:t>
            </w:r>
            <w:r w:rsidRPr="0031275A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31275A">
              <w:rPr>
                <w:rFonts w:ascii="Arial" w:hAnsi="Arial" w:cs="Arial"/>
                <w:b/>
                <w:sz w:val="20"/>
                <w:szCs w:val="20"/>
              </w:rPr>
              <w:t>fscanf</w:t>
            </w:r>
            <w:proofErr w:type="spellEnd"/>
            <w:r w:rsidRPr="0031275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26B41" w:rsidRDefault="00C26B41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5B6B" w:rsidRPr="00345B6B" w:rsidRDefault="00345B6B" w:rsidP="00345B6B">
            <w:pPr>
              <w:spacing w:line="216" w:lineRule="auto"/>
              <w:ind w:firstLine="318"/>
              <w:jc w:val="both"/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345B6B"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</w:rPr>
              <w:t>Ошибка открытия файла</w:t>
            </w:r>
          </w:p>
          <w:p w:rsidR="00345B6B" w:rsidRPr="00345B6B" w:rsidRDefault="00345B6B" w:rsidP="00345B6B">
            <w:pPr>
              <w:spacing w:line="216" w:lineRule="auto"/>
              <w:ind w:firstLine="318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Если вызов функции </w:t>
            </w:r>
            <w:r w:rsidRPr="00345B6B"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</w:rPr>
              <w:t>fopen</w:t>
            </w: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 прошёл неудачно, то она возвратит </w:t>
            </w:r>
            <w:r w:rsidRPr="00345B6B">
              <w:rPr>
                <w:rFonts w:ascii="Arial" w:hAnsi="Arial" w:cs="Arial"/>
                <w:b/>
                <w:i/>
                <w:color w:val="808080" w:themeColor="background1" w:themeShade="80"/>
                <w:sz w:val="20"/>
                <w:szCs w:val="20"/>
              </w:rPr>
              <w:t>NULL</w:t>
            </w: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. Ошибки во время работы с файлами встречаются достаточно часто, поэтому каждый раз, когда мы </w:t>
            </w: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открываем</w:t>
            </w: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 xml:space="preserve"> файл, необходимо проверять результат работы</w:t>
            </w:r>
            <w:r w:rsidRPr="00345B6B"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2E1D1A" w:rsidTr="006367FB">
        <w:tc>
          <w:tcPr>
            <w:tcW w:w="4077" w:type="dxa"/>
          </w:tcPr>
          <w:p w:rsidR="002E1D1A" w:rsidRPr="002E1D1A" w:rsidRDefault="002E1D1A" w:rsidP="002E1D1A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 xml:space="preserve">В ОС (рассматриваем самые распространённые ОС) существует три стандартных потока: </w:t>
            </w:r>
          </w:p>
          <w:p w:rsidR="002E1D1A" w:rsidRPr="002E1D1A" w:rsidRDefault="002E1D1A" w:rsidP="002E1D1A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>1.</w:t>
            </w:r>
            <w:r w:rsidRPr="002E1D1A">
              <w:rPr>
                <w:rFonts w:ascii="Arial" w:hAnsi="Arial" w:cs="Arial"/>
                <w:sz w:val="20"/>
                <w:szCs w:val="20"/>
              </w:rPr>
              <w:tab/>
              <w:t xml:space="preserve">стандартный поток вывода </w:t>
            </w: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stdout</w:t>
            </w:r>
            <w:r w:rsidRPr="002E1D1A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E1D1A" w:rsidRPr="002E1D1A" w:rsidRDefault="002E1D1A" w:rsidP="002E1D1A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>2.</w:t>
            </w:r>
            <w:r w:rsidRPr="002E1D1A">
              <w:rPr>
                <w:rFonts w:ascii="Arial" w:hAnsi="Arial" w:cs="Arial"/>
                <w:sz w:val="20"/>
                <w:szCs w:val="20"/>
              </w:rPr>
              <w:tab/>
              <w:t xml:space="preserve">стандартный поток ввода </w:t>
            </w: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stdin</w:t>
            </w:r>
            <w:r w:rsidRPr="002E1D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E1D1A" w:rsidRPr="002E1D1A" w:rsidRDefault="002E1D1A" w:rsidP="002E1D1A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>3.</w:t>
            </w:r>
            <w:r w:rsidRPr="002E1D1A">
              <w:rPr>
                <w:rFonts w:ascii="Arial" w:hAnsi="Arial" w:cs="Arial"/>
                <w:sz w:val="20"/>
                <w:szCs w:val="20"/>
              </w:rPr>
              <w:tab/>
              <w:t xml:space="preserve">стандартный поток вывода ошибок </w:t>
            </w: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stderr</w:t>
            </w:r>
            <w:r w:rsidRPr="002E1D1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2E1D1A" w:rsidRPr="002E1D1A" w:rsidRDefault="002E1D1A" w:rsidP="002E1D1A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>Они автоматически открываются во время запуска приложения и связаны с консолью.</w:t>
            </w:r>
          </w:p>
        </w:tc>
        <w:tc>
          <w:tcPr>
            <w:tcW w:w="7195" w:type="dxa"/>
            <w:shd w:val="clear" w:color="auto" w:fill="F2F2F2" w:themeFill="background1" w:themeFillShade="F2"/>
          </w:tcPr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int a, b;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fprintf(stdout, "Enter two numbers\n");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fscanf</w:t>
            </w:r>
            <w:proofErr w:type="spellEnd"/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(stdin, "%d", &amp;a);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fscanf</w:t>
            </w:r>
            <w:proofErr w:type="spellEnd"/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(stdin, "%d", &amp;b);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(b == 0) 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fprintf(stderr, "Error: divide by zero");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} else 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fprintf(stdout, "%.3f", (float) a / (float) b);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2E1D1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2E1D1A" w:rsidRPr="002E1D1A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2E1D1A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2E1D1A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2E1D1A" w:rsidRPr="004C6A47" w:rsidRDefault="002E1D1A" w:rsidP="002E1D1A">
            <w:pPr>
              <w:spacing w:line="216" w:lineRule="auto"/>
              <w:ind w:firstLine="3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1D1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D91877" w:rsidRPr="001D4E75" w:rsidRDefault="00D91877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C37FC" w:rsidRPr="00FC37FC" w:rsidRDefault="00FC37FC" w:rsidP="00FC37FC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C37FC">
        <w:rPr>
          <w:rFonts w:ascii="Arial" w:hAnsi="Arial" w:cs="Arial"/>
          <w:b/>
          <w:sz w:val="20"/>
          <w:szCs w:val="20"/>
        </w:rPr>
        <w:t>Буферизация данных</w:t>
      </w:r>
    </w:p>
    <w:p w:rsidR="007533E7" w:rsidRDefault="00FC37FC" w:rsidP="00FC37F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 xml:space="preserve">Как уже говорилось ранее, когда мы выводим данные, они сначала помещаются в буфер. </w:t>
      </w:r>
    </w:p>
    <w:p w:rsidR="00FC37FC" w:rsidRPr="00FC37FC" w:rsidRDefault="00FC37FC" w:rsidP="00FC37F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>Очистка буфера осуществляется</w:t>
      </w:r>
      <w:r w:rsidR="007533E7">
        <w:rPr>
          <w:rFonts w:ascii="Arial" w:hAnsi="Arial" w:cs="Arial"/>
          <w:sz w:val="20"/>
          <w:szCs w:val="20"/>
        </w:rPr>
        <w:t>:</w:t>
      </w:r>
    </w:p>
    <w:p w:rsidR="00FC37FC" w:rsidRPr="00FC37FC" w:rsidRDefault="00FC37FC" w:rsidP="007533E7">
      <w:pPr>
        <w:spacing w:line="216" w:lineRule="auto"/>
        <w:ind w:left="284" w:firstLine="284"/>
        <w:jc w:val="left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>1) Если он заполнен</w:t>
      </w:r>
    </w:p>
    <w:p w:rsidR="00FC37FC" w:rsidRPr="00FC37FC" w:rsidRDefault="00FC37FC" w:rsidP="007533E7">
      <w:pPr>
        <w:spacing w:line="216" w:lineRule="auto"/>
        <w:ind w:left="284" w:firstLine="284"/>
        <w:jc w:val="left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>2) Если поток закрывается</w:t>
      </w:r>
    </w:p>
    <w:p w:rsidR="00FC37FC" w:rsidRPr="00FC37FC" w:rsidRDefault="00FC37FC" w:rsidP="007533E7">
      <w:pPr>
        <w:spacing w:line="216" w:lineRule="auto"/>
        <w:ind w:left="284" w:firstLine="284"/>
        <w:jc w:val="left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>3) Если мы явно указываем, что необходимо очистить буфер (здесь тоже есть исключения:)).</w:t>
      </w:r>
    </w:p>
    <w:p w:rsidR="00FC37FC" w:rsidRPr="00FC37FC" w:rsidRDefault="00FC37FC" w:rsidP="007533E7">
      <w:pPr>
        <w:spacing w:line="216" w:lineRule="auto"/>
        <w:ind w:left="851" w:hanging="283"/>
        <w:jc w:val="left"/>
        <w:rPr>
          <w:rFonts w:ascii="Arial" w:hAnsi="Arial" w:cs="Arial"/>
          <w:sz w:val="20"/>
          <w:szCs w:val="20"/>
        </w:rPr>
      </w:pPr>
      <w:r w:rsidRPr="00FC37FC">
        <w:rPr>
          <w:rFonts w:ascii="Arial" w:hAnsi="Arial" w:cs="Arial"/>
          <w:sz w:val="20"/>
          <w:szCs w:val="20"/>
        </w:rPr>
        <w:t>4) Также очищается, если программа завершилась удачно. Вместе с этим закрываются и все файлы. В случае ошибки выполнения этого может не произойти.</w:t>
      </w:r>
    </w:p>
    <w:p w:rsidR="00FC37FC" w:rsidRDefault="00FC37FC" w:rsidP="001F4084">
      <w:pPr>
        <w:spacing w:before="12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C5141">
        <w:rPr>
          <w:rFonts w:ascii="Arial" w:hAnsi="Arial" w:cs="Arial"/>
          <w:b/>
          <w:sz w:val="20"/>
          <w:szCs w:val="20"/>
        </w:rPr>
        <w:t>Форсировать выгрузку буфера</w:t>
      </w:r>
      <w:r w:rsidRPr="00FC37FC">
        <w:rPr>
          <w:rFonts w:ascii="Arial" w:hAnsi="Arial" w:cs="Arial"/>
          <w:sz w:val="20"/>
          <w:szCs w:val="20"/>
        </w:rPr>
        <w:t xml:space="preserve"> можно с помощью вызова функции </w:t>
      </w:r>
      <w:proofErr w:type="spellStart"/>
      <w:proofErr w:type="gramStart"/>
      <w:r w:rsidRPr="002058D2">
        <w:rPr>
          <w:rFonts w:ascii="Arial" w:hAnsi="Arial" w:cs="Arial"/>
          <w:b/>
          <w:sz w:val="20"/>
          <w:szCs w:val="20"/>
        </w:rPr>
        <w:t>fflush</w:t>
      </w:r>
      <w:proofErr w:type="spellEnd"/>
      <w:r w:rsidRPr="002058D2">
        <w:rPr>
          <w:rFonts w:ascii="Arial" w:hAnsi="Arial" w:cs="Arial"/>
          <w:b/>
          <w:sz w:val="20"/>
          <w:szCs w:val="20"/>
        </w:rPr>
        <w:t>(</w:t>
      </w:r>
      <w:proofErr w:type="gramEnd"/>
      <w:r w:rsidRPr="002058D2">
        <w:rPr>
          <w:rFonts w:ascii="Arial" w:hAnsi="Arial" w:cs="Arial"/>
          <w:b/>
          <w:sz w:val="20"/>
          <w:szCs w:val="20"/>
        </w:rPr>
        <w:t>File *)</w:t>
      </w:r>
      <w:r w:rsidRPr="00FC37FC">
        <w:rPr>
          <w:rFonts w:ascii="Arial" w:hAnsi="Arial" w:cs="Arial"/>
          <w:sz w:val="20"/>
          <w:szCs w:val="20"/>
        </w:rPr>
        <w:t xml:space="preserve">. </w:t>
      </w:r>
    </w:p>
    <w:p w:rsidR="00D91877" w:rsidRPr="001F4084" w:rsidRDefault="00FC37FC" w:rsidP="001F4084">
      <w:pPr>
        <w:spacing w:line="216" w:lineRule="auto"/>
        <w:ind w:firstLine="284"/>
        <w:jc w:val="left"/>
        <w:rPr>
          <w:rFonts w:ascii="Arial" w:hAnsi="Arial" w:cs="Arial"/>
          <w:sz w:val="20"/>
          <w:szCs w:val="20"/>
          <w:u w:val="single"/>
        </w:rPr>
      </w:pPr>
      <w:r w:rsidRPr="001F4084">
        <w:rPr>
          <w:rFonts w:ascii="Arial" w:hAnsi="Arial" w:cs="Arial"/>
          <w:sz w:val="20"/>
          <w:szCs w:val="20"/>
          <w:u w:val="single"/>
        </w:rPr>
        <w:t>Рассмотрим два примера – с очисткой и без.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927"/>
      </w:tblGrid>
      <w:tr w:rsidR="004D31AB" w:rsidTr="006367FB">
        <w:tc>
          <w:tcPr>
            <w:tcW w:w="6345" w:type="dxa"/>
          </w:tcPr>
          <w:p w:rsid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Раскомментируйте вызов </w:t>
            </w:r>
            <w:proofErr w:type="spellStart"/>
            <w:r w:rsidRPr="0014679D">
              <w:rPr>
                <w:rFonts w:ascii="Arial" w:hAnsi="Arial" w:cs="Arial"/>
                <w:b/>
                <w:sz w:val="20"/>
                <w:szCs w:val="20"/>
              </w:rPr>
              <w:t>fflush</w:t>
            </w:r>
            <w:proofErr w:type="spellEnd"/>
            <w:r w:rsidRPr="0014679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1F4084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>Во время выполнения откройте текстовый файл и посмотрите на поведение.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Буфер файла можно назначить самостоятельно, задав свой размер. </w:t>
            </w:r>
          </w:p>
          <w:p w:rsidR="0014679D" w:rsidRP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>Делается это при помощи функции</w:t>
            </w:r>
            <w:r w:rsidR="00CC7AC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4679D" w:rsidRPr="0014679D" w:rsidRDefault="0014679D" w:rsidP="00CC7AC9">
            <w:pPr>
              <w:spacing w:before="60" w:after="60" w:line="216" w:lineRule="auto"/>
              <w:ind w:firstLine="284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>void setbuf (FILE * stream, char * buffer);</w:t>
            </w:r>
          </w:p>
          <w:p w:rsidR="0014679D" w:rsidRDefault="0014679D" w:rsidP="0014679D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которая принимает уже открытый </w:t>
            </w:r>
            <w:r w:rsidRPr="0014679D">
              <w:rPr>
                <w:rFonts w:ascii="Arial" w:hAnsi="Arial" w:cs="Arial"/>
                <w:b/>
                <w:sz w:val="20"/>
                <w:szCs w:val="20"/>
              </w:rPr>
              <w:t>FILE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 и указатель на новый буфер. </w:t>
            </w:r>
          </w:p>
          <w:p w:rsid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Размер нового буфера должен быть не меньше чем </w:t>
            </w:r>
            <w:r w:rsidRPr="0014679D">
              <w:rPr>
                <w:rFonts w:ascii="Arial" w:hAnsi="Arial" w:cs="Arial"/>
                <w:b/>
                <w:sz w:val="20"/>
                <w:szCs w:val="20"/>
              </w:rPr>
              <w:t>BUFSIZ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 (к примеру, на текущей рабочей станции </w:t>
            </w:r>
            <w:r w:rsidRPr="0014679D">
              <w:rPr>
                <w:rFonts w:ascii="Arial" w:hAnsi="Arial" w:cs="Arial"/>
                <w:b/>
                <w:sz w:val="20"/>
                <w:szCs w:val="20"/>
              </w:rPr>
              <w:t>BUFSIZ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 равен </w:t>
            </w:r>
            <w:r w:rsidRPr="0014679D">
              <w:rPr>
                <w:rFonts w:ascii="Arial" w:hAnsi="Arial" w:cs="Arial"/>
                <w:b/>
                <w:sz w:val="20"/>
                <w:szCs w:val="20"/>
              </w:rPr>
              <w:t>512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 байт). </w:t>
            </w:r>
          </w:p>
          <w:p w:rsid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Если передать в качестве буфера </w:t>
            </w:r>
            <w:r w:rsidRPr="0014679D">
              <w:rPr>
                <w:rFonts w:ascii="Arial" w:hAnsi="Arial" w:cs="Arial"/>
                <w:b/>
                <w:sz w:val="20"/>
                <w:szCs w:val="20"/>
              </w:rPr>
              <w:t>NULL</w:t>
            </w:r>
            <w:r w:rsidRPr="0014679D">
              <w:rPr>
                <w:rFonts w:ascii="Arial" w:hAnsi="Arial" w:cs="Arial"/>
                <w:sz w:val="20"/>
                <w:szCs w:val="20"/>
              </w:rPr>
              <w:t xml:space="preserve">, то поток станет небуферизированным. </w:t>
            </w:r>
          </w:p>
          <w:p w:rsidR="0014679D" w:rsidRPr="0014679D" w:rsidRDefault="0014679D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>Можно</w:t>
            </w:r>
            <w:r w:rsidRPr="0014679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679D">
              <w:rPr>
                <w:rFonts w:ascii="Arial" w:hAnsi="Arial" w:cs="Arial"/>
                <w:sz w:val="20"/>
                <w:szCs w:val="20"/>
              </w:rPr>
              <w:t>также</w:t>
            </w:r>
            <w:r w:rsidRPr="0014679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679D">
              <w:rPr>
                <w:rFonts w:ascii="Arial" w:hAnsi="Arial" w:cs="Arial"/>
                <w:sz w:val="20"/>
                <w:szCs w:val="20"/>
              </w:rPr>
              <w:t>воспользоваться</w:t>
            </w:r>
            <w:r w:rsidRPr="0014679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679D">
              <w:rPr>
                <w:rFonts w:ascii="Arial" w:hAnsi="Arial" w:cs="Arial"/>
                <w:sz w:val="20"/>
                <w:szCs w:val="20"/>
              </w:rPr>
              <w:t>функцией</w:t>
            </w:r>
            <w:r w:rsidR="00CC7AC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4679D" w:rsidRPr="0014679D" w:rsidRDefault="0014679D" w:rsidP="0014679D">
            <w:pPr>
              <w:spacing w:before="60" w:after="60" w:line="216" w:lineRule="auto"/>
              <w:jc w:val="lef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>setvbuf</w:t>
            </w:r>
            <w:proofErr w:type="spellEnd"/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 FILE * stream, char * buffer, int mode, </w:t>
            </w:r>
            <w:proofErr w:type="spellStart"/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>size_t</w:t>
            </w:r>
            <w:proofErr w:type="spellEnd"/>
            <w:r w:rsidRPr="0014679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size );</w:t>
            </w:r>
          </w:p>
          <w:p w:rsidR="004D31AB" w:rsidRDefault="0014679D" w:rsidP="0014679D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4679D">
              <w:rPr>
                <w:rFonts w:ascii="Arial" w:hAnsi="Arial" w:cs="Arial"/>
                <w:sz w:val="20"/>
                <w:szCs w:val="20"/>
              </w:rPr>
              <w:t xml:space="preserve">которая принимает буфер произвольного размера </w:t>
            </w:r>
            <w:r w:rsidRPr="001F4084">
              <w:rPr>
                <w:rFonts w:ascii="Arial" w:hAnsi="Arial" w:cs="Arial"/>
                <w:b/>
                <w:sz w:val="20"/>
                <w:szCs w:val="20"/>
              </w:rPr>
              <w:t>size</w:t>
            </w:r>
            <w:r w:rsidRPr="0014679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30786" w:rsidRDefault="00B30786" w:rsidP="0014679D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7" w:type="dxa"/>
            <w:shd w:val="clear" w:color="auto" w:fill="F2F2F2" w:themeFill="background1" w:themeFillShade="F2"/>
          </w:tcPr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*fp;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c;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name[</w:t>
            </w:r>
            <w:r w:rsidR="003A52D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>] = "test.txt";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fp = fopen(name, "w");</w:t>
            </w:r>
          </w:p>
          <w:p w:rsidR="0014679D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fprintf(stdout, "Enter any characters (Enter); </w:t>
            </w:r>
          </w:p>
          <w:p w:rsidR="004D31AB" w:rsidRPr="004D31AB" w:rsidRDefault="0014679D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    </w:t>
            </w:r>
            <w:r w:rsidR="004D31AB" w:rsidRPr="004D31AB">
              <w:rPr>
                <w:rFonts w:ascii="Arial" w:hAnsi="Arial" w:cs="Arial"/>
                <w:sz w:val="20"/>
                <w:szCs w:val="20"/>
                <w:lang w:val="en-US"/>
              </w:rPr>
              <w:t>q = exit</w:t>
            </w:r>
            <w:proofErr w:type="gramStart"/>
            <w:r w:rsidR="004D31AB" w:rsidRPr="004D31AB">
              <w:rPr>
                <w:rFonts w:ascii="Arial" w:hAnsi="Arial" w:cs="Arial"/>
                <w:sz w:val="20"/>
                <w:szCs w:val="20"/>
                <w:lang w:val="en-US"/>
              </w:rPr>
              <w:t>!!!</w:t>
            </w:r>
            <w:proofErr w:type="gramEnd"/>
            <w:r w:rsidR="004D31AB" w:rsidRPr="004D31AB">
              <w:rPr>
                <w:rFonts w:ascii="Arial" w:hAnsi="Arial" w:cs="Arial"/>
                <w:sz w:val="20"/>
                <w:szCs w:val="20"/>
                <w:lang w:val="en-US"/>
              </w:rPr>
              <w:t>\n");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do {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 = getchar();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fprintf(fp, "%c", c);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fprintf(stdout, "%c", c);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4D31AB">
              <w:rPr>
                <w:rFonts w:ascii="Arial" w:hAnsi="Arial" w:cs="Arial"/>
                <w:b/>
                <w:sz w:val="20"/>
                <w:szCs w:val="20"/>
                <w:lang w:val="en-US"/>
              </w:rPr>
              <w:t>//</w:t>
            </w:r>
            <w:proofErr w:type="spellStart"/>
            <w:r w:rsidRPr="004D31AB">
              <w:rPr>
                <w:rFonts w:ascii="Arial" w:hAnsi="Arial" w:cs="Arial"/>
                <w:b/>
                <w:sz w:val="20"/>
                <w:szCs w:val="20"/>
                <w:lang w:val="en-US"/>
              </w:rPr>
              <w:t>fflush</w:t>
            </w:r>
            <w:proofErr w:type="spellEnd"/>
            <w:r w:rsidRPr="004D31AB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="00EC0A64">
              <w:rPr>
                <w:rFonts w:ascii="Arial" w:hAnsi="Arial" w:cs="Arial"/>
                <w:b/>
                <w:sz w:val="20"/>
                <w:szCs w:val="20"/>
                <w:lang w:val="en-US"/>
              </w:rPr>
              <w:t>fp</w:t>
            </w:r>
            <w:r w:rsidRPr="004D31AB">
              <w:rPr>
                <w:rFonts w:ascii="Arial" w:hAnsi="Arial" w:cs="Arial"/>
                <w:b/>
                <w:sz w:val="20"/>
                <w:szCs w:val="20"/>
                <w:lang w:val="en-US"/>
              </w:rPr>
              <w:t>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} while(c != 'q');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fclose(fp);</w:t>
            </w:r>
          </w:p>
          <w:p w:rsidR="004D31AB" w:rsidRP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31AB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D31AB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4D31AB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4D31AB" w:rsidRDefault="004D31AB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31A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F4084" w:rsidRPr="001F4084" w:rsidTr="006367FB">
        <w:tc>
          <w:tcPr>
            <w:tcW w:w="6345" w:type="dxa"/>
          </w:tcPr>
          <w:p w:rsidR="001F4084" w:rsidRDefault="001F4084" w:rsidP="0014679D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1F4084" w:rsidRDefault="001F4084" w:rsidP="001F4084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4084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proofErr w:type="spellStart"/>
            <w:r w:rsidRPr="001F4084">
              <w:rPr>
                <w:rFonts w:ascii="Arial" w:hAnsi="Arial" w:cs="Arial"/>
                <w:b/>
                <w:sz w:val="20"/>
                <w:szCs w:val="20"/>
              </w:rPr>
              <w:t>fflush</w:t>
            </w:r>
            <w:proofErr w:type="spellEnd"/>
            <w:r w:rsidRPr="001F408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«</w:t>
            </w:r>
            <w:r w:rsidRPr="001F4084">
              <w:rPr>
                <w:rFonts w:ascii="Arial" w:hAnsi="Arial" w:cs="Arial"/>
                <w:sz w:val="20"/>
                <w:szCs w:val="20"/>
              </w:rPr>
              <w:t>сбрасывает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  <w:r w:rsidRPr="001F4084">
              <w:rPr>
                <w:rFonts w:ascii="Arial" w:hAnsi="Arial" w:cs="Arial"/>
                <w:sz w:val="20"/>
                <w:szCs w:val="20"/>
              </w:rPr>
              <w:t xml:space="preserve"> накопленные данные в поток данных. </w:t>
            </w:r>
          </w:p>
          <w:p w:rsidR="001F4084" w:rsidRPr="0014679D" w:rsidRDefault="001F4084" w:rsidP="00371CDE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084">
              <w:rPr>
                <w:rFonts w:ascii="Arial" w:hAnsi="Arial" w:cs="Arial"/>
                <w:b/>
                <w:sz w:val="20"/>
                <w:szCs w:val="20"/>
              </w:rPr>
              <w:t>fflush</w:t>
            </w:r>
            <w:proofErr w:type="spellEnd"/>
            <w:r w:rsidRPr="001F408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«</w:t>
            </w:r>
            <w:r w:rsidRPr="001F4084">
              <w:rPr>
                <w:rFonts w:ascii="Arial" w:hAnsi="Arial" w:cs="Arial"/>
                <w:sz w:val="20"/>
                <w:szCs w:val="20"/>
              </w:rPr>
              <w:t>проталкивание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  <w:r w:rsidRPr="001F4084">
              <w:rPr>
                <w:rFonts w:ascii="Arial" w:hAnsi="Arial" w:cs="Arial"/>
                <w:sz w:val="20"/>
                <w:szCs w:val="20"/>
              </w:rPr>
              <w:t xml:space="preserve"> накопленных данных в поток данных. </w:t>
            </w:r>
          </w:p>
        </w:tc>
        <w:tc>
          <w:tcPr>
            <w:tcW w:w="4927" w:type="dxa"/>
          </w:tcPr>
          <w:p w:rsidR="001F4084" w:rsidRPr="001F4084" w:rsidRDefault="001F4084" w:rsidP="004D31A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F4084" w:rsidRPr="006367FB" w:rsidRDefault="001F4084" w:rsidP="001F4084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highlight w:val="lightGray"/>
                <w:u w:val="single"/>
                <w:lang w:val="en-US"/>
              </w:rPr>
            </w:pPr>
            <w:r w:rsidRPr="006367FB">
              <w:rPr>
                <w:rFonts w:ascii="Arial" w:hAnsi="Arial" w:cs="Arial"/>
                <w:sz w:val="20"/>
                <w:szCs w:val="20"/>
                <w:highlight w:val="lightGray"/>
                <w:u w:val="single"/>
              </w:rPr>
              <w:t>Синтаксис</w:t>
            </w:r>
            <w:r w:rsidRPr="006367FB">
              <w:rPr>
                <w:rFonts w:ascii="Arial" w:hAnsi="Arial" w:cs="Arial"/>
                <w:sz w:val="20"/>
                <w:szCs w:val="20"/>
                <w:highlight w:val="lightGray"/>
                <w:u w:val="single"/>
              </w:rPr>
              <w:t xml:space="preserve"> </w:t>
            </w:r>
            <w:proofErr w:type="spellStart"/>
            <w:r w:rsidRPr="006367FB">
              <w:rPr>
                <w:rFonts w:ascii="Arial" w:hAnsi="Arial" w:cs="Arial"/>
                <w:b/>
                <w:sz w:val="20"/>
                <w:szCs w:val="20"/>
                <w:highlight w:val="lightGray"/>
                <w:u w:val="single"/>
              </w:rPr>
              <w:t>fflush</w:t>
            </w:r>
            <w:proofErr w:type="spellEnd"/>
            <w:r w:rsidRPr="006367FB">
              <w:rPr>
                <w:rFonts w:ascii="Arial" w:hAnsi="Arial" w:cs="Arial"/>
                <w:sz w:val="20"/>
                <w:szCs w:val="20"/>
                <w:highlight w:val="lightGray"/>
                <w:u w:val="single"/>
                <w:lang w:val="en-US"/>
              </w:rPr>
              <w:t xml:space="preserve">: </w:t>
            </w:r>
          </w:p>
          <w:p w:rsidR="001F4084" w:rsidRPr="006367FB" w:rsidRDefault="001F4084" w:rsidP="001F4084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6367FB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 xml:space="preserve">#include &lt; stdio.h &gt; </w:t>
            </w:r>
          </w:p>
          <w:p w:rsidR="001F4084" w:rsidRPr="004D31AB" w:rsidRDefault="001F4084" w:rsidP="00371CDE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67FB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 xml:space="preserve">int </w:t>
            </w:r>
            <w:proofErr w:type="spellStart"/>
            <w:r w:rsidRPr="006367FB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fflush</w:t>
            </w:r>
            <w:proofErr w:type="spellEnd"/>
            <w:r w:rsidRPr="006367FB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 xml:space="preserve"> (FILE *stream);</w:t>
            </w:r>
            <w:r w:rsidRPr="001F408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ED21CA" w:rsidRDefault="001F408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i/>
          <w:sz w:val="20"/>
          <w:szCs w:val="20"/>
          <w:u w:val="single"/>
        </w:rPr>
        <w:t>Аргументы</w:t>
      </w:r>
      <w:r w:rsidRPr="001F4084">
        <w:rPr>
          <w:rFonts w:ascii="Arial" w:hAnsi="Arial" w:cs="Arial"/>
          <w:sz w:val="20"/>
          <w:szCs w:val="20"/>
        </w:rPr>
        <w:t xml:space="preserve">: </w:t>
      </w:r>
      <w:r w:rsidRPr="00ED21CA">
        <w:rPr>
          <w:rFonts w:ascii="Arial" w:hAnsi="Arial" w:cs="Arial"/>
          <w:b/>
          <w:sz w:val="20"/>
          <w:szCs w:val="20"/>
        </w:rPr>
        <w:t>stream</w:t>
      </w:r>
      <w:r w:rsidRPr="001F4084">
        <w:rPr>
          <w:rFonts w:ascii="Arial" w:hAnsi="Arial" w:cs="Arial"/>
          <w:sz w:val="20"/>
          <w:szCs w:val="20"/>
        </w:rPr>
        <w:t xml:space="preserve"> – указатель на управляющую таблицу потока данных. </w:t>
      </w:r>
    </w:p>
    <w:p w:rsidR="00ED21CA" w:rsidRDefault="001F408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F4084">
        <w:rPr>
          <w:rFonts w:ascii="Arial" w:hAnsi="Arial" w:cs="Arial"/>
          <w:sz w:val="20"/>
          <w:szCs w:val="20"/>
        </w:rPr>
        <w:lastRenderedPageBreak/>
        <w:t xml:space="preserve">Возвращаемое значение: 0 – при успешном завершении работы функции. </w:t>
      </w:r>
    </w:p>
    <w:p w:rsidR="00ED21CA" w:rsidRDefault="001F408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F4084">
        <w:rPr>
          <w:rFonts w:ascii="Arial" w:hAnsi="Arial" w:cs="Arial"/>
          <w:sz w:val="20"/>
          <w:szCs w:val="20"/>
        </w:rPr>
        <w:t xml:space="preserve">EOF (обычно -1) – в случаи ошибки. </w:t>
      </w:r>
    </w:p>
    <w:p w:rsidR="00D91877" w:rsidRPr="001D4E75" w:rsidRDefault="001F4084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F4084">
        <w:rPr>
          <w:rFonts w:ascii="Arial" w:hAnsi="Arial" w:cs="Arial"/>
          <w:sz w:val="20"/>
          <w:szCs w:val="20"/>
        </w:rPr>
        <w:t xml:space="preserve">Описание: Функция </w:t>
      </w:r>
      <w:proofErr w:type="spellStart"/>
      <w:r w:rsidRPr="00ED21CA">
        <w:rPr>
          <w:rFonts w:ascii="Arial" w:hAnsi="Arial" w:cs="Arial"/>
          <w:b/>
          <w:sz w:val="20"/>
          <w:szCs w:val="20"/>
        </w:rPr>
        <w:t>fflush</w:t>
      </w:r>
      <w:proofErr w:type="spellEnd"/>
      <w:r w:rsidRPr="001F4084">
        <w:rPr>
          <w:rFonts w:ascii="Arial" w:hAnsi="Arial" w:cs="Arial"/>
          <w:sz w:val="20"/>
          <w:szCs w:val="20"/>
        </w:rPr>
        <w:t xml:space="preserve"> сбрасывает в связанный с потоком данных файл данные, находящиеся в буфере.</w:t>
      </w:r>
    </w:p>
    <w:p w:rsidR="00ED21CA" w:rsidRPr="00ED21CA" w:rsidRDefault="00ED21CA" w:rsidP="00ED21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sz w:val="20"/>
          <w:szCs w:val="20"/>
        </w:rPr>
        <w:t xml:space="preserve">Режим </w:t>
      </w:r>
      <w:r w:rsidRPr="00ED21CA">
        <w:rPr>
          <w:rFonts w:ascii="Arial" w:hAnsi="Arial" w:cs="Arial"/>
          <w:b/>
          <w:sz w:val="20"/>
          <w:szCs w:val="20"/>
        </w:rPr>
        <w:t>mode</w:t>
      </w:r>
      <w:r w:rsidRPr="00ED21CA">
        <w:rPr>
          <w:rFonts w:ascii="Arial" w:hAnsi="Arial" w:cs="Arial"/>
          <w:sz w:val="20"/>
          <w:szCs w:val="20"/>
        </w:rPr>
        <w:t xml:space="preserve"> может принимать следующие значения</w:t>
      </w:r>
    </w:p>
    <w:p w:rsidR="00ED21CA" w:rsidRPr="00ED21CA" w:rsidRDefault="00ED21CA" w:rsidP="00ED21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b/>
          <w:sz w:val="20"/>
          <w:szCs w:val="20"/>
        </w:rPr>
        <w:t>_IOFBF</w:t>
      </w:r>
      <w:r w:rsidRPr="00ED21CA">
        <w:rPr>
          <w:rFonts w:ascii="Arial" w:hAnsi="Arial" w:cs="Arial"/>
          <w:sz w:val="20"/>
          <w:szCs w:val="20"/>
        </w:rPr>
        <w:t xml:space="preserve"> - полная буферизация. Данные записываются в файл, когда он заполняется. На считывание, буфер считается заполненным, когда запрашивается операция ввода и буфер пуст.</w:t>
      </w:r>
    </w:p>
    <w:p w:rsidR="00ED21CA" w:rsidRPr="00ED21CA" w:rsidRDefault="00ED21CA" w:rsidP="00ED21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b/>
          <w:sz w:val="20"/>
          <w:szCs w:val="20"/>
        </w:rPr>
        <w:t>_IOLBF</w:t>
      </w:r>
      <w:r w:rsidRPr="00ED21CA">
        <w:rPr>
          <w:rFonts w:ascii="Arial" w:hAnsi="Arial" w:cs="Arial"/>
          <w:sz w:val="20"/>
          <w:szCs w:val="20"/>
        </w:rPr>
        <w:t xml:space="preserve"> - линейная буферизация. Данные записываются в </w:t>
      </w:r>
      <w:r w:rsidRPr="00ED21CA">
        <w:rPr>
          <w:rFonts w:ascii="Arial" w:hAnsi="Arial" w:cs="Arial"/>
          <w:sz w:val="20"/>
          <w:szCs w:val="20"/>
        </w:rPr>
        <w:t>файл,</w:t>
      </w:r>
      <w:r w:rsidRPr="00ED21CA">
        <w:rPr>
          <w:rFonts w:ascii="Arial" w:hAnsi="Arial" w:cs="Arial"/>
          <w:sz w:val="20"/>
          <w:szCs w:val="20"/>
        </w:rPr>
        <w:t xml:space="preserve"> когда он заполняется, </w:t>
      </w:r>
      <w:r w:rsidRPr="00ED21CA">
        <w:rPr>
          <w:rFonts w:ascii="Arial" w:hAnsi="Arial" w:cs="Arial"/>
          <w:sz w:val="20"/>
          <w:szCs w:val="20"/>
        </w:rPr>
        <w:t>либо,</w:t>
      </w:r>
      <w:r w:rsidRPr="00ED21CA">
        <w:rPr>
          <w:rFonts w:ascii="Arial" w:hAnsi="Arial" w:cs="Arial"/>
          <w:sz w:val="20"/>
          <w:szCs w:val="20"/>
        </w:rPr>
        <w:t xml:space="preserve"> когда встречается символ новой строки. На считывание, буфер заполняется до символа новой строки, когда запрашивается операция ввода и буфер пуст.</w:t>
      </w:r>
    </w:p>
    <w:p w:rsidR="00ED21CA" w:rsidRPr="00ED21CA" w:rsidRDefault="00ED21CA" w:rsidP="00ED21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b/>
          <w:sz w:val="20"/>
          <w:szCs w:val="20"/>
        </w:rPr>
        <w:t>_IONBF</w:t>
      </w:r>
      <w:r w:rsidRPr="00ED21CA">
        <w:rPr>
          <w:rFonts w:ascii="Arial" w:hAnsi="Arial" w:cs="Arial"/>
          <w:sz w:val="20"/>
          <w:szCs w:val="20"/>
        </w:rPr>
        <w:t xml:space="preserve"> – без буферизации. В этом случае параметры </w:t>
      </w:r>
      <w:r w:rsidRPr="00ED21CA">
        <w:rPr>
          <w:rFonts w:ascii="Arial" w:hAnsi="Arial" w:cs="Arial"/>
          <w:b/>
          <w:sz w:val="20"/>
          <w:szCs w:val="20"/>
        </w:rPr>
        <w:t>size</w:t>
      </w:r>
      <w:r w:rsidRPr="00ED21CA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ED21CA">
        <w:rPr>
          <w:rFonts w:ascii="Arial" w:hAnsi="Arial" w:cs="Arial"/>
          <w:b/>
          <w:sz w:val="20"/>
          <w:szCs w:val="20"/>
        </w:rPr>
        <w:t>buffer</w:t>
      </w:r>
      <w:proofErr w:type="spellEnd"/>
      <w:r w:rsidRPr="00ED21CA">
        <w:rPr>
          <w:rFonts w:ascii="Arial" w:hAnsi="Arial" w:cs="Arial"/>
          <w:sz w:val="20"/>
          <w:szCs w:val="20"/>
        </w:rPr>
        <w:t xml:space="preserve"> игнорируются.</w:t>
      </w:r>
    </w:p>
    <w:p w:rsidR="00D91877" w:rsidRPr="001D4E75" w:rsidRDefault="00ED21CA" w:rsidP="00ED21C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D21CA">
        <w:rPr>
          <w:rFonts w:ascii="Arial" w:hAnsi="Arial" w:cs="Arial"/>
          <w:sz w:val="20"/>
          <w:szCs w:val="20"/>
        </w:rPr>
        <w:t>В случае удачного выполнения функция возвращает 0.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1130"/>
        <w:gridCol w:w="2410"/>
        <w:gridCol w:w="3509"/>
      </w:tblGrid>
      <w:tr w:rsidR="005549F5" w:rsidTr="00295BDB">
        <w:tc>
          <w:tcPr>
            <w:tcW w:w="5353" w:type="dxa"/>
            <w:gridSpan w:val="2"/>
          </w:tcPr>
          <w:p w:rsidR="005549F5" w:rsidRDefault="005549F5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9F5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 w:rsidRPr="005549F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5549F5" w:rsidRDefault="005549F5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9F5">
              <w:rPr>
                <w:rFonts w:ascii="Arial" w:hAnsi="Arial" w:cs="Arial"/>
                <w:sz w:val="20"/>
                <w:szCs w:val="20"/>
              </w:rPr>
              <w:t xml:space="preserve">Зададим свой буфер и посмотрим, как осуществляется чтение из файла. </w:t>
            </w:r>
          </w:p>
          <w:p w:rsidR="005549F5" w:rsidRDefault="005549F5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9F5">
              <w:rPr>
                <w:rFonts w:ascii="Arial" w:hAnsi="Arial" w:cs="Arial"/>
                <w:sz w:val="20"/>
                <w:szCs w:val="20"/>
              </w:rPr>
              <w:t>Пусть файл короткий (что-нибудь, типа Hello, World!), и считываем мы его посимвольно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549F5" w:rsidRDefault="005549F5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9F5">
              <w:rPr>
                <w:rFonts w:ascii="Arial" w:hAnsi="Arial" w:cs="Arial"/>
                <w:sz w:val="20"/>
                <w:szCs w:val="20"/>
              </w:rPr>
              <w:t xml:space="preserve">Видно, что данные уже находятся в буфере. </w:t>
            </w:r>
          </w:p>
          <w:p w:rsidR="005549F5" w:rsidRDefault="005549F5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9F5">
              <w:rPr>
                <w:rFonts w:ascii="Arial" w:hAnsi="Arial" w:cs="Arial"/>
                <w:sz w:val="20"/>
                <w:szCs w:val="20"/>
              </w:rPr>
              <w:t>Считывание посимвольно производится уже из буфера.</w:t>
            </w:r>
          </w:p>
        </w:tc>
        <w:tc>
          <w:tcPr>
            <w:tcW w:w="5919" w:type="dxa"/>
            <w:gridSpan w:val="2"/>
            <w:shd w:val="clear" w:color="auto" w:fill="F2F2F2" w:themeFill="background1" w:themeFillShade="F2"/>
          </w:tcPr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*input = NULL; 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c;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buffer[BUFSIZ * 2] = {0};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input = fopen("test.txt", "</w:t>
            </w:r>
            <w:proofErr w:type="spellStart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rt</w:t>
            </w:r>
            <w:proofErr w:type="spellEnd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"); // </w:t>
            </w: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файл</w:t>
            </w: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короткий</w:t>
            </w: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(Hello, World!)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setbuf(input, buffer);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(!</w:t>
            </w:r>
            <w:proofErr w:type="spellStart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feof</w:t>
            </w:r>
            <w:proofErr w:type="spellEnd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(input)) </w:t>
            </w:r>
          </w:p>
          <w:p w:rsidR="005549F5" w:rsidRPr="005549F5" w:rsidRDefault="00BB62ED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="005549F5" w:rsidRPr="005549F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 = </w:t>
            </w:r>
            <w:proofErr w:type="spellStart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fgetc</w:t>
            </w:r>
            <w:proofErr w:type="spellEnd"/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>(input);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printf("%c\n", c);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printf("%s\n", buffer);</w:t>
            </w:r>
          </w:p>
          <w:p w:rsidR="005549F5" w:rsidRPr="005549F5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getchar();</w:t>
            </w:r>
          </w:p>
          <w:p w:rsidR="005549F5" w:rsidRPr="00295BDB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49F5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5549F5" w:rsidRPr="00295BDB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fclose(input);</w:t>
            </w:r>
          </w:p>
          <w:p w:rsidR="00295BDB" w:rsidRPr="00295BDB" w:rsidRDefault="005549F5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95BDB" w:rsidTr="00295BDB">
        <w:tc>
          <w:tcPr>
            <w:tcW w:w="5353" w:type="dxa"/>
            <w:gridSpan w:val="2"/>
            <w:shd w:val="clear" w:color="auto" w:fill="FFFFFF" w:themeFill="background1"/>
          </w:tcPr>
          <w:p w:rsidR="00295BDB" w:rsidRPr="005549F5" w:rsidRDefault="00295BDB" w:rsidP="005549F5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19" w:type="dxa"/>
            <w:gridSpan w:val="2"/>
            <w:shd w:val="clear" w:color="auto" w:fill="FFFFFF" w:themeFill="background1"/>
          </w:tcPr>
          <w:p w:rsidR="00295BDB" w:rsidRPr="005549F5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273F0" w:rsidTr="008B46C2">
        <w:tc>
          <w:tcPr>
            <w:tcW w:w="7763" w:type="dxa"/>
            <w:gridSpan w:val="3"/>
          </w:tcPr>
          <w:p w:rsidR="00295BDB" w:rsidRPr="00F273F0" w:rsidRDefault="00295BDB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273F0">
              <w:rPr>
                <w:rFonts w:ascii="Arial" w:hAnsi="Arial" w:cs="Arial"/>
                <w:b/>
                <w:sz w:val="20"/>
                <w:szCs w:val="20"/>
              </w:rPr>
              <w:t>feof</w:t>
            </w:r>
            <w:proofErr w:type="spellEnd"/>
          </w:p>
          <w:p w:rsidR="00295BDB" w:rsidRDefault="00295BDB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273F0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r w:rsidRPr="00F273F0">
              <w:rPr>
                <w:rFonts w:ascii="Arial" w:hAnsi="Arial" w:cs="Arial"/>
                <w:b/>
                <w:sz w:val="20"/>
                <w:szCs w:val="20"/>
              </w:rPr>
              <w:t xml:space="preserve">int </w:t>
            </w:r>
            <w:proofErr w:type="spellStart"/>
            <w:r w:rsidRPr="00F273F0">
              <w:rPr>
                <w:rFonts w:ascii="Arial" w:hAnsi="Arial" w:cs="Arial"/>
                <w:b/>
                <w:sz w:val="20"/>
                <w:szCs w:val="20"/>
              </w:rPr>
              <w:t>feof</w:t>
            </w:r>
            <w:proofErr w:type="spellEnd"/>
            <w:r w:rsidRPr="00F273F0">
              <w:rPr>
                <w:rFonts w:ascii="Arial" w:hAnsi="Arial" w:cs="Arial"/>
                <w:b/>
                <w:sz w:val="20"/>
                <w:szCs w:val="20"/>
              </w:rPr>
              <w:t xml:space="preserve"> (FILE * stream);</w:t>
            </w:r>
            <w:r w:rsidRPr="00F273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95BDB" w:rsidRDefault="00295BDB" w:rsidP="0076121C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273F0">
              <w:rPr>
                <w:rFonts w:ascii="Arial" w:hAnsi="Arial" w:cs="Arial"/>
                <w:sz w:val="20"/>
                <w:szCs w:val="20"/>
              </w:rPr>
              <w:t xml:space="preserve">возвращает истину, если конец файла достигнут. </w:t>
            </w:r>
          </w:p>
          <w:p w:rsidR="00295BDB" w:rsidRDefault="00295BDB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273F0">
              <w:rPr>
                <w:rFonts w:ascii="Arial" w:hAnsi="Arial" w:cs="Arial"/>
                <w:sz w:val="20"/>
                <w:szCs w:val="20"/>
              </w:rPr>
              <w:t xml:space="preserve">Функцию удобно использовать, когда необходимо пройти весь файл от начала до конца. </w:t>
            </w:r>
          </w:p>
          <w:p w:rsidR="00295BDB" w:rsidRDefault="00295BDB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273F0">
              <w:rPr>
                <w:rFonts w:ascii="Arial" w:hAnsi="Arial" w:cs="Arial"/>
                <w:sz w:val="20"/>
                <w:szCs w:val="20"/>
              </w:rPr>
              <w:t xml:space="preserve">Пусть есть файл с текстовым содержимым </w:t>
            </w:r>
            <w:proofErr w:type="spellStart"/>
            <w:r w:rsidRPr="00295BDB">
              <w:rPr>
                <w:rFonts w:ascii="Arial" w:hAnsi="Arial" w:cs="Arial"/>
                <w:b/>
                <w:sz w:val="20"/>
                <w:szCs w:val="20"/>
              </w:rPr>
              <w:t>te</w:t>
            </w:r>
            <w:proofErr w:type="spellEnd"/>
            <w:r w:rsidRPr="00295BDB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Pr="00295BDB">
              <w:rPr>
                <w:rFonts w:ascii="Arial" w:hAnsi="Arial" w:cs="Arial"/>
                <w:b/>
                <w:sz w:val="20"/>
                <w:szCs w:val="20"/>
              </w:rPr>
              <w:t>t.txt</w:t>
            </w:r>
            <w:r w:rsidRPr="00F273F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F273F0" w:rsidRDefault="00295BDB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273F0">
              <w:rPr>
                <w:rFonts w:ascii="Arial" w:hAnsi="Arial" w:cs="Arial"/>
                <w:sz w:val="20"/>
                <w:szCs w:val="20"/>
              </w:rPr>
              <w:t>Считаем посимвольно файл и выведем на экран.</w:t>
            </w:r>
          </w:p>
          <w:p w:rsidR="0076121C" w:rsidRDefault="0076121C" w:rsidP="0076121C">
            <w:pPr>
              <w:spacing w:before="60"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6121C">
              <w:rPr>
                <w:rFonts w:ascii="Arial" w:hAnsi="Arial" w:cs="Arial"/>
                <w:sz w:val="20"/>
                <w:szCs w:val="20"/>
              </w:rPr>
              <w:t xml:space="preserve">Всё бы ничего, только функция </w:t>
            </w:r>
            <w:proofErr w:type="spellStart"/>
            <w:r w:rsidRPr="0076121C">
              <w:rPr>
                <w:rFonts w:ascii="Arial" w:hAnsi="Arial" w:cs="Arial"/>
                <w:b/>
                <w:sz w:val="20"/>
                <w:szCs w:val="20"/>
              </w:rPr>
              <w:t>feof</w:t>
            </w:r>
            <w:proofErr w:type="spellEnd"/>
            <w:r w:rsidRPr="0076121C">
              <w:rPr>
                <w:rFonts w:ascii="Arial" w:hAnsi="Arial" w:cs="Arial"/>
                <w:sz w:val="20"/>
                <w:szCs w:val="20"/>
              </w:rPr>
              <w:t xml:space="preserve"> работает неправильно... </w:t>
            </w:r>
          </w:p>
          <w:p w:rsidR="0076121C" w:rsidRDefault="0076121C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6121C">
              <w:rPr>
                <w:rFonts w:ascii="Arial" w:hAnsi="Arial" w:cs="Arial"/>
                <w:sz w:val="20"/>
                <w:szCs w:val="20"/>
              </w:rPr>
              <w:t xml:space="preserve">Это связано с тем, что понятие "конец файла" не определено. </w:t>
            </w:r>
          </w:p>
          <w:p w:rsidR="0076121C" w:rsidRDefault="0076121C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6121C">
              <w:rPr>
                <w:rFonts w:ascii="Arial" w:hAnsi="Arial" w:cs="Arial"/>
                <w:sz w:val="20"/>
                <w:szCs w:val="20"/>
              </w:rPr>
              <w:t xml:space="preserve">При использовании </w:t>
            </w:r>
            <w:proofErr w:type="spellStart"/>
            <w:r w:rsidRPr="0076121C">
              <w:rPr>
                <w:rFonts w:ascii="Arial" w:hAnsi="Arial" w:cs="Arial"/>
                <w:b/>
                <w:sz w:val="20"/>
                <w:szCs w:val="20"/>
              </w:rPr>
              <w:t>feof</w:t>
            </w:r>
            <w:proofErr w:type="spellEnd"/>
            <w:r w:rsidRPr="0076121C">
              <w:rPr>
                <w:rFonts w:ascii="Arial" w:hAnsi="Arial" w:cs="Arial"/>
                <w:sz w:val="20"/>
                <w:szCs w:val="20"/>
              </w:rPr>
              <w:t xml:space="preserve"> часто возникает ошибка, когда последние считанные данные выводятся два раза. </w:t>
            </w:r>
          </w:p>
          <w:p w:rsidR="00295BDB" w:rsidRDefault="0076121C" w:rsidP="0076121C">
            <w:pPr>
              <w:spacing w:line="216" w:lineRule="auto"/>
              <w:ind w:firstLine="284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6121C">
              <w:rPr>
                <w:rFonts w:ascii="Arial" w:hAnsi="Arial" w:cs="Arial"/>
                <w:sz w:val="20"/>
                <w:szCs w:val="20"/>
              </w:rPr>
              <w:t>Это связано с тем, что данные записывается в буфер ввода, последнее считывание происходит с ошибкой и функция возвращает старое считанное значение.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*input = NULL;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c;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input = fopen("test.txt", "</w:t>
            </w:r>
            <w:proofErr w:type="spellStart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rt</w:t>
            </w:r>
            <w:proofErr w:type="spellEnd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");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(input == NULL) </w:t>
            </w:r>
          </w:p>
          <w:p w:rsidR="00295BDB" w:rsidRPr="00295BDB" w:rsidRDefault="0076121C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295BDB" w:rsidRPr="00295BDB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printf("Error opening file");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getchar();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exit(0);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(!</w:t>
            </w:r>
            <w:proofErr w:type="spellStart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feof</w:t>
            </w:r>
            <w:proofErr w:type="spellEnd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(input)) </w:t>
            </w:r>
          </w:p>
          <w:p w:rsidR="00295BDB" w:rsidRPr="00295BDB" w:rsidRDefault="0076121C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295BDB" w:rsidRPr="00295BDB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 = </w:t>
            </w:r>
            <w:proofErr w:type="spellStart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fgetc</w:t>
            </w:r>
            <w:proofErr w:type="spellEnd"/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>(input);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fprintf(stdout, "%c", c);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BDB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295BD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BDB">
              <w:rPr>
                <w:rFonts w:ascii="Arial" w:hAnsi="Arial" w:cs="Arial"/>
                <w:sz w:val="20"/>
                <w:szCs w:val="20"/>
              </w:rPr>
              <w:t xml:space="preserve">    fclose(input);</w:t>
            </w:r>
          </w:p>
          <w:p w:rsidR="00295BDB" w:rsidRPr="00295BDB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BDB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295BDB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295BDB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F273F0" w:rsidRDefault="00295BDB" w:rsidP="00295BD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BD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B46C2" w:rsidTr="00676F4A">
        <w:tc>
          <w:tcPr>
            <w:tcW w:w="11272" w:type="dxa"/>
            <w:gridSpan w:val="4"/>
          </w:tcPr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Этот пример </w:t>
            </w:r>
            <w:r>
              <w:rPr>
                <w:rFonts w:ascii="Arial" w:hAnsi="Arial" w:cs="Arial"/>
                <w:sz w:val="20"/>
                <w:szCs w:val="20"/>
              </w:rPr>
              <w:t xml:space="preserve">(справа-ниже) </w:t>
            </w:r>
            <w:r w:rsidRPr="008B46C2">
              <w:rPr>
                <w:rFonts w:ascii="Arial" w:hAnsi="Arial" w:cs="Arial"/>
                <w:sz w:val="20"/>
                <w:szCs w:val="20"/>
              </w:rPr>
              <w:t>сработает с ошибкой (скорее всего) и выведет последний символ файла два раза.</w:t>
            </w:r>
          </w:p>
        </w:tc>
      </w:tr>
      <w:tr w:rsidR="008B46C2" w:rsidTr="008B46C2">
        <w:tc>
          <w:tcPr>
            <w:tcW w:w="4223" w:type="dxa"/>
            <w:shd w:val="clear" w:color="auto" w:fill="F2F2F2" w:themeFill="background1" w:themeFillShade="F2"/>
          </w:tcPr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*input = NULL;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c;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input = fopen("test.txt", "</w:t>
            </w:r>
            <w:proofErr w:type="spellStart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rt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");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(input == NULL) 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printf("Error opening file");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getchar();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exit(0);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fscanf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(input, "%c", &amp;c) == 1) 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fprintf(stdout, "%c", c);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fclose(input);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B46C2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8B46C2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B46C2" w:rsidRPr="008B46C2" w:rsidRDefault="008B46C2" w:rsidP="008B46C2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40" w:type="dxa"/>
            <w:gridSpan w:val="2"/>
          </w:tcPr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Решение </w:t>
            </w:r>
            <w:r>
              <w:rPr>
                <w:rFonts w:ascii="Arial" w:hAnsi="Arial" w:cs="Arial"/>
                <w:sz w:val="20"/>
                <w:szCs w:val="20"/>
              </w:rPr>
              <w:t xml:space="preserve">(слева) </w:t>
            </w:r>
            <w:r w:rsidRPr="008B46C2">
              <w:rPr>
                <w:rFonts w:ascii="Arial" w:hAnsi="Arial" w:cs="Arial"/>
                <w:sz w:val="20"/>
                <w:szCs w:val="20"/>
              </w:rPr>
              <w:t xml:space="preserve">– </w:t>
            </w: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не использовать </w:t>
            </w:r>
            <w:proofErr w:type="spellStart"/>
            <w:r w:rsidRPr="008B46C2">
              <w:rPr>
                <w:rFonts w:ascii="Arial" w:hAnsi="Arial" w:cs="Arial"/>
                <w:b/>
                <w:sz w:val="20"/>
                <w:szCs w:val="20"/>
              </w:rPr>
              <w:t>feof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Например, хранить общее количество записей или использовать тот факт, что функции </w:t>
            </w:r>
            <w:proofErr w:type="spellStart"/>
            <w:r w:rsidRPr="008B46C2">
              <w:rPr>
                <w:rFonts w:ascii="Arial" w:hAnsi="Arial" w:cs="Arial"/>
                <w:b/>
                <w:sz w:val="20"/>
                <w:szCs w:val="20"/>
              </w:rPr>
              <w:t>fscanf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</w:rPr>
              <w:t xml:space="preserve"> и пр. обычно возвращают число верно считанных и сопоставленных значений.</w:t>
            </w: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B46C2" w:rsidRDefault="008B46C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9" w:type="dxa"/>
            <w:shd w:val="clear" w:color="auto" w:fill="F2F2F2" w:themeFill="background1" w:themeFillShade="F2"/>
          </w:tcPr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void main() 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FILE *input = NULL;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char c;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input = fopen("test.txt", "</w:t>
            </w:r>
            <w:proofErr w:type="spellStart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rt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");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if (input == NULL) 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printf("Error opening file");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getchar();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exit(0);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(!</w:t>
            </w:r>
            <w:proofErr w:type="spellStart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feof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(input)) 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ab/>
              <w:t>{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fscanf</w:t>
            </w:r>
            <w:proofErr w:type="spellEnd"/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>(input, "%c", &amp;c);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fprintf(stdout, "%c", c);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8B46C2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    fclose(input);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Start"/>
            <w:r w:rsidRPr="008B46C2">
              <w:rPr>
                <w:rFonts w:ascii="Arial" w:hAnsi="Arial" w:cs="Arial"/>
                <w:sz w:val="20"/>
                <w:szCs w:val="20"/>
              </w:rPr>
              <w:t>getchar(</w:t>
            </w:r>
            <w:proofErr w:type="gramEnd"/>
            <w:r w:rsidRPr="008B46C2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B46C2" w:rsidRPr="008B46C2" w:rsidRDefault="008B46C2" w:rsidP="008B46C2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6C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D91877" w:rsidRPr="008B46C2" w:rsidRDefault="00D91877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74632E">
        <w:rPr>
          <w:rFonts w:ascii="Arial" w:hAnsi="Arial" w:cs="Arial"/>
          <w:i/>
          <w:sz w:val="20"/>
          <w:szCs w:val="20"/>
        </w:rPr>
        <w:t>Чтение символа из файла: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4632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 xml:space="preserve">char </w:t>
      </w:r>
      <w:proofErr w:type="spellStart"/>
      <w:r w:rsidRPr="0074632E">
        <w:rPr>
          <w:rFonts w:ascii="Arial" w:hAnsi="Arial" w:cs="Arial"/>
          <w:b/>
          <w:sz w:val="20"/>
          <w:szCs w:val="20"/>
        </w:rPr>
        <w:t>fgetc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(поток);</w:t>
      </w:r>
    </w:p>
    <w:p w:rsid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 xml:space="preserve">Аргументом функции является указатель на поток типа </w:t>
      </w:r>
      <w:r w:rsidRPr="0074632E">
        <w:rPr>
          <w:rFonts w:ascii="Arial" w:hAnsi="Arial" w:cs="Arial"/>
          <w:b/>
          <w:sz w:val="20"/>
          <w:szCs w:val="20"/>
        </w:rPr>
        <w:t>FILE</w:t>
      </w:r>
      <w:r w:rsidRPr="0074632E">
        <w:rPr>
          <w:rFonts w:ascii="Arial" w:hAnsi="Arial" w:cs="Arial"/>
          <w:sz w:val="20"/>
          <w:szCs w:val="20"/>
        </w:rPr>
        <w:t xml:space="preserve">. Функция возвращает код считанного символа. 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 xml:space="preserve">Если достигнут конец файла или возникла ошибка, возвращается константа </w:t>
      </w:r>
      <w:r w:rsidRPr="0074632E">
        <w:rPr>
          <w:rFonts w:ascii="Arial" w:hAnsi="Arial" w:cs="Arial"/>
          <w:b/>
          <w:sz w:val="20"/>
          <w:szCs w:val="20"/>
        </w:rPr>
        <w:t>EOF</w:t>
      </w:r>
      <w:r w:rsidRPr="0074632E">
        <w:rPr>
          <w:rFonts w:ascii="Arial" w:hAnsi="Arial" w:cs="Arial"/>
          <w:sz w:val="20"/>
          <w:szCs w:val="20"/>
        </w:rPr>
        <w:t>.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74632E">
        <w:rPr>
          <w:rFonts w:ascii="Arial" w:hAnsi="Arial" w:cs="Arial"/>
          <w:i/>
          <w:sz w:val="20"/>
          <w:szCs w:val="20"/>
        </w:rPr>
        <w:lastRenderedPageBreak/>
        <w:t>Запись символа в файл:</w:t>
      </w:r>
    </w:p>
    <w:p w:rsidR="0074632E" w:rsidRPr="0074632E" w:rsidRDefault="0074632E" w:rsidP="0074632E">
      <w:pPr>
        <w:spacing w:before="60" w:after="6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4632E">
        <w:rPr>
          <w:rFonts w:ascii="Arial" w:hAnsi="Arial" w:cs="Arial"/>
          <w:b/>
          <w:sz w:val="20"/>
          <w:szCs w:val="20"/>
        </w:rPr>
        <w:t xml:space="preserve"> </w:t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74632E">
        <w:rPr>
          <w:rFonts w:ascii="Arial" w:hAnsi="Arial" w:cs="Arial"/>
          <w:b/>
          <w:sz w:val="20"/>
          <w:szCs w:val="20"/>
        </w:rPr>
        <w:t>fputc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(</w:t>
      </w:r>
      <w:proofErr w:type="gramEnd"/>
      <w:r w:rsidRPr="0074632E">
        <w:rPr>
          <w:rFonts w:ascii="Arial" w:hAnsi="Arial" w:cs="Arial"/>
          <w:b/>
          <w:sz w:val="20"/>
          <w:szCs w:val="20"/>
        </w:rPr>
        <w:t>символ,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4632E">
        <w:rPr>
          <w:rFonts w:ascii="Arial" w:hAnsi="Arial" w:cs="Arial"/>
          <w:b/>
          <w:sz w:val="20"/>
          <w:szCs w:val="20"/>
        </w:rPr>
        <w:t>поток);</w:t>
      </w:r>
    </w:p>
    <w:p w:rsid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 xml:space="preserve">Аргументами функции являются символ и указатель на поток типа FILE. 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>Функция возвращает код считанного символа.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i/>
          <w:sz w:val="20"/>
          <w:szCs w:val="20"/>
        </w:rPr>
        <w:t>Функции</w:t>
      </w:r>
      <w:r w:rsidRPr="007463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4632E">
        <w:rPr>
          <w:rFonts w:ascii="Arial" w:hAnsi="Arial" w:cs="Arial"/>
          <w:b/>
          <w:sz w:val="20"/>
          <w:szCs w:val="20"/>
        </w:rPr>
        <w:t>fscanf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(</w:t>
      </w:r>
      <w:proofErr w:type="gramEnd"/>
      <w:r w:rsidRPr="0074632E">
        <w:rPr>
          <w:rFonts w:ascii="Arial" w:hAnsi="Arial" w:cs="Arial"/>
          <w:b/>
          <w:sz w:val="20"/>
          <w:szCs w:val="20"/>
        </w:rPr>
        <w:t>)</w:t>
      </w:r>
      <w:r w:rsidRPr="0074632E">
        <w:rPr>
          <w:rFonts w:ascii="Arial" w:hAnsi="Arial" w:cs="Arial"/>
          <w:sz w:val="20"/>
          <w:szCs w:val="20"/>
        </w:rPr>
        <w:t xml:space="preserve"> и </w:t>
      </w:r>
      <w:r w:rsidRPr="0074632E">
        <w:rPr>
          <w:rFonts w:ascii="Arial" w:hAnsi="Arial" w:cs="Arial"/>
          <w:b/>
          <w:sz w:val="20"/>
          <w:szCs w:val="20"/>
        </w:rPr>
        <w:t>fprintf()</w:t>
      </w:r>
      <w:r w:rsidRPr="0074632E">
        <w:rPr>
          <w:rFonts w:ascii="Arial" w:hAnsi="Arial" w:cs="Arial"/>
          <w:sz w:val="20"/>
          <w:szCs w:val="20"/>
        </w:rPr>
        <w:t xml:space="preserve"> аналогичны функциям </w:t>
      </w:r>
      <w:proofErr w:type="spellStart"/>
      <w:r w:rsidRPr="0074632E">
        <w:rPr>
          <w:rFonts w:ascii="Arial" w:hAnsi="Arial" w:cs="Arial"/>
          <w:b/>
          <w:sz w:val="20"/>
          <w:szCs w:val="20"/>
        </w:rPr>
        <w:t>scanf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()</w:t>
      </w:r>
      <w:r w:rsidRPr="0074632E">
        <w:rPr>
          <w:rFonts w:ascii="Arial" w:hAnsi="Arial" w:cs="Arial"/>
          <w:sz w:val="20"/>
          <w:szCs w:val="20"/>
        </w:rPr>
        <w:t xml:space="preserve"> и </w:t>
      </w:r>
      <w:r w:rsidRPr="0074632E">
        <w:rPr>
          <w:rFonts w:ascii="Arial" w:hAnsi="Arial" w:cs="Arial"/>
          <w:b/>
          <w:sz w:val="20"/>
          <w:szCs w:val="20"/>
        </w:rPr>
        <w:t>print</w:t>
      </w:r>
      <w:r w:rsidRPr="0074632E">
        <w:rPr>
          <w:rFonts w:ascii="Arial" w:hAnsi="Arial" w:cs="Arial"/>
          <w:sz w:val="20"/>
          <w:szCs w:val="20"/>
        </w:rPr>
        <w:t>f</w:t>
      </w:r>
      <w:r w:rsidRPr="0074632E">
        <w:rPr>
          <w:rFonts w:ascii="Arial" w:hAnsi="Arial" w:cs="Arial"/>
          <w:b/>
          <w:sz w:val="20"/>
          <w:szCs w:val="20"/>
        </w:rPr>
        <w:t>()</w:t>
      </w:r>
      <w:r w:rsidRPr="0074632E">
        <w:rPr>
          <w:rFonts w:ascii="Arial" w:hAnsi="Arial" w:cs="Arial"/>
          <w:sz w:val="20"/>
          <w:szCs w:val="20"/>
        </w:rPr>
        <w:t>, но работают с файлами данных, и имеют первый аргумент — указатель на файл.</w:t>
      </w:r>
    </w:p>
    <w:p w:rsidR="0074632E" w:rsidRPr="0074632E" w:rsidRDefault="0074632E" w:rsidP="0074632E">
      <w:pPr>
        <w:spacing w:before="60" w:line="216" w:lineRule="auto"/>
        <w:ind w:left="2410" w:firstLine="284"/>
        <w:jc w:val="both"/>
        <w:rPr>
          <w:rFonts w:ascii="Arial" w:hAnsi="Arial" w:cs="Arial"/>
          <w:b/>
          <w:sz w:val="20"/>
          <w:szCs w:val="20"/>
        </w:rPr>
      </w:pPr>
      <w:r w:rsidRPr="0074632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74632E">
        <w:rPr>
          <w:rFonts w:ascii="Arial" w:hAnsi="Arial" w:cs="Arial"/>
          <w:b/>
          <w:sz w:val="20"/>
          <w:szCs w:val="20"/>
        </w:rPr>
        <w:t>fscanf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(</w:t>
      </w:r>
      <w:proofErr w:type="gramEnd"/>
      <w:r w:rsidRPr="0074632E">
        <w:rPr>
          <w:rFonts w:ascii="Arial" w:hAnsi="Arial" w:cs="Arial"/>
          <w:b/>
          <w:sz w:val="20"/>
          <w:szCs w:val="20"/>
        </w:rPr>
        <w:t>поток, "</w:t>
      </w:r>
      <w:proofErr w:type="spellStart"/>
      <w:r w:rsidRPr="0074632E">
        <w:rPr>
          <w:rFonts w:ascii="Arial" w:hAnsi="Arial" w:cs="Arial"/>
          <w:b/>
          <w:sz w:val="20"/>
          <w:szCs w:val="20"/>
        </w:rPr>
        <w:t>ФорматВвода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", аргументы);</w:t>
      </w:r>
    </w:p>
    <w:p w:rsidR="0074632E" w:rsidRPr="0074632E" w:rsidRDefault="0074632E" w:rsidP="0074632E">
      <w:pPr>
        <w:spacing w:after="60" w:line="216" w:lineRule="auto"/>
        <w:ind w:left="2410"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4632E">
        <w:rPr>
          <w:rFonts w:ascii="Arial" w:hAnsi="Arial" w:cs="Arial"/>
          <w:b/>
          <w:sz w:val="20"/>
          <w:szCs w:val="20"/>
        </w:rPr>
        <w:t>fprintf(</w:t>
      </w:r>
      <w:proofErr w:type="gramEnd"/>
      <w:r w:rsidRPr="0074632E">
        <w:rPr>
          <w:rFonts w:ascii="Arial" w:hAnsi="Arial" w:cs="Arial"/>
          <w:b/>
          <w:sz w:val="20"/>
          <w:szCs w:val="20"/>
        </w:rPr>
        <w:t>поток, "</w:t>
      </w:r>
      <w:proofErr w:type="spellStart"/>
      <w:r w:rsidRPr="0074632E">
        <w:rPr>
          <w:rFonts w:ascii="Arial" w:hAnsi="Arial" w:cs="Arial"/>
          <w:b/>
          <w:sz w:val="20"/>
          <w:szCs w:val="20"/>
        </w:rPr>
        <w:t>ФорматВывода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", аргументы);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i/>
          <w:sz w:val="20"/>
          <w:szCs w:val="20"/>
        </w:rPr>
        <w:t>Функции</w:t>
      </w:r>
      <w:r w:rsidRPr="0074632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4632E">
        <w:rPr>
          <w:rFonts w:ascii="Arial" w:hAnsi="Arial" w:cs="Arial"/>
          <w:sz w:val="20"/>
          <w:szCs w:val="20"/>
        </w:rPr>
        <w:t>fgets(</w:t>
      </w:r>
      <w:proofErr w:type="gramEnd"/>
      <w:r w:rsidRPr="0074632E">
        <w:rPr>
          <w:rFonts w:ascii="Arial" w:hAnsi="Arial" w:cs="Arial"/>
          <w:sz w:val="20"/>
          <w:szCs w:val="20"/>
        </w:rPr>
        <w:t xml:space="preserve">) и </w:t>
      </w:r>
      <w:proofErr w:type="spellStart"/>
      <w:r w:rsidRPr="0074632E">
        <w:rPr>
          <w:rFonts w:ascii="Arial" w:hAnsi="Arial" w:cs="Arial"/>
          <w:sz w:val="20"/>
          <w:szCs w:val="20"/>
        </w:rPr>
        <w:t>fputs</w:t>
      </w:r>
      <w:proofErr w:type="spellEnd"/>
      <w:r w:rsidRPr="0074632E">
        <w:rPr>
          <w:rFonts w:ascii="Arial" w:hAnsi="Arial" w:cs="Arial"/>
          <w:sz w:val="20"/>
          <w:szCs w:val="20"/>
        </w:rPr>
        <w:t xml:space="preserve">() предназначены для ввода-вывода строк, они являются аналогами функций </w:t>
      </w:r>
      <w:proofErr w:type="spellStart"/>
      <w:r w:rsidRPr="0074632E">
        <w:rPr>
          <w:rFonts w:ascii="Arial" w:hAnsi="Arial" w:cs="Arial"/>
          <w:sz w:val="20"/>
          <w:szCs w:val="20"/>
        </w:rPr>
        <w:t>gets</w:t>
      </w:r>
      <w:proofErr w:type="spellEnd"/>
      <w:r w:rsidRPr="0074632E">
        <w:rPr>
          <w:rFonts w:ascii="Arial" w:hAnsi="Arial" w:cs="Arial"/>
          <w:sz w:val="20"/>
          <w:szCs w:val="20"/>
        </w:rPr>
        <w:t xml:space="preserve">() и </w:t>
      </w:r>
      <w:proofErr w:type="spellStart"/>
      <w:r w:rsidRPr="0074632E">
        <w:rPr>
          <w:rFonts w:ascii="Arial" w:hAnsi="Arial" w:cs="Arial"/>
          <w:sz w:val="20"/>
          <w:szCs w:val="20"/>
        </w:rPr>
        <w:t>puts</w:t>
      </w:r>
      <w:proofErr w:type="spellEnd"/>
      <w:r w:rsidRPr="0074632E">
        <w:rPr>
          <w:rFonts w:ascii="Arial" w:hAnsi="Arial" w:cs="Arial"/>
          <w:sz w:val="20"/>
          <w:szCs w:val="20"/>
        </w:rPr>
        <w:t>() для работы с файлами.</w:t>
      </w:r>
    </w:p>
    <w:p w:rsidR="0074632E" w:rsidRPr="0074632E" w:rsidRDefault="0074632E" w:rsidP="0074632E">
      <w:pPr>
        <w:spacing w:before="60" w:after="6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74632E">
        <w:rPr>
          <w:rFonts w:ascii="Arial" w:hAnsi="Arial" w:cs="Arial"/>
          <w:b/>
          <w:sz w:val="20"/>
          <w:szCs w:val="20"/>
        </w:rPr>
        <w:t xml:space="preserve"> </w:t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r w:rsidRPr="0074632E">
        <w:rPr>
          <w:rFonts w:ascii="Arial" w:hAnsi="Arial" w:cs="Arial"/>
          <w:b/>
          <w:sz w:val="20"/>
          <w:szCs w:val="20"/>
        </w:rPr>
        <w:tab/>
      </w:r>
      <w:proofErr w:type="gramStart"/>
      <w:r w:rsidRPr="0074632E">
        <w:rPr>
          <w:rFonts w:ascii="Arial" w:hAnsi="Arial" w:cs="Arial"/>
          <w:b/>
          <w:sz w:val="20"/>
          <w:szCs w:val="20"/>
        </w:rPr>
        <w:t>fgets(</w:t>
      </w:r>
      <w:proofErr w:type="spellStart"/>
      <w:proofErr w:type="gramEnd"/>
      <w:r w:rsidRPr="0074632E">
        <w:rPr>
          <w:rFonts w:ascii="Arial" w:hAnsi="Arial" w:cs="Arial"/>
          <w:b/>
          <w:sz w:val="20"/>
          <w:szCs w:val="20"/>
        </w:rPr>
        <w:t>УказательНаСтроку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74632E">
        <w:rPr>
          <w:rFonts w:ascii="Arial" w:hAnsi="Arial" w:cs="Arial"/>
          <w:b/>
          <w:sz w:val="20"/>
          <w:szCs w:val="20"/>
        </w:rPr>
        <w:t>КоличествоСимволов</w:t>
      </w:r>
      <w:proofErr w:type="spellEnd"/>
      <w:r w:rsidRPr="0074632E">
        <w:rPr>
          <w:rFonts w:ascii="Arial" w:hAnsi="Arial" w:cs="Arial"/>
          <w:b/>
          <w:sz w:val="20"/>
          <w:szCs w:val="20"/>
        </w:rPr>
        <w:t>, поток);</w:t>
      </w:r>
    </w:p>
    <w:p w:rsid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>Символы читаются из потока до тех пор, пока не будет прочитан символ новой строки ‘</w:t>
      </w:r>
      <w:r w:rsidRPr="0074632E">
        <w:rPr>
          <w:rFonts w:ascii="Arial" w:hAnsi="Arial" w:cs="Arial"/>
          <w:b/>
          <w:sz w:val="20"/>
          <w:szCs w:val="20"/>
        </w:rPr>
        <w:t>\n</w:t>
      </w:r>
      <w:r w:rsidRPr="0074632E">
        <w:rPr>
          <w:rFonts w:ascii="Arial" w:hAnsi="Arial" w:cs="Arial"/>
          <w:sz w:val="20"/>
          <w:szCs w:val="20"/>
        </w:rPr>
        <w:t xml:space="preserve">’, который включается в строку, или пока не наступит конец потока </w:t>
      </w:r>
      <w:r w:rsidRPr="0074632E">
        <w:rPr>
          <w:rFonts w:ascii="Arial" w:hAnsi="Arial" w:cs="Arial"/>
          <w:b/>
          <w:sz w:val="20"/>
          <w:szCs w:val="20"/>
        </w:rPr>
        <w:t>EOF</w:t>
      </w:r>
      <w:r w:rsidRPr="0074632E">
        <w:rPr>
          <w:rFonts w:ascii="Arial" w:hAnsi="Arial" w:cs="Arial"/>
          <w:sz w:val="20"/>
          <w:szCs w:val="20"/>
        </w:rPr>
        <w:t xml:space="preserve"> или не будет прочитано максимальное количество символов. </w:t>
      </w:r>
    </w:p>
    <w:p w:rsid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>Результат помещается в указатель на строку и заканчивается нуль- символом ‘</w:t>
      </w:r>
      <w:r w:rsidRPr="0074632E">
        <w:rPr>
          <w:rFonts w:ascii="Arial" w:hAnsi="Arial" w:cs="Arial"/>
          <w:b/>
          <w:sz w:val="20"/>
          <w:szCs w:val="20"/>
        </w:rPr>
        <w:t>\0</w:t>
      </w:r>
      <w:r w:rsidRPr="0074632E">
        <w:rPr>
          <w:rFonts w:ascii="Arial" w:hAnsi="Arial" w:cs="Arial"/>
          <w:sz w:val="20"/>
          <w:szCs w:val="20"/>
        </w:rPr>
        <w:t xml:space="preserve">’. </w:t>
      </w:r>
    </w:p>
    <w:p w:rsidR="0074632E" w:rsidRPr="0074632E" w:rsidRDefault="0074632E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4632E">
        <w:rPr>
          <w:rFonts w:ascii="Arial" w:hAnsi="Arial" w:cs="Arial"/>
          <w:sz w:val="20"/>
          <w:szCs w:val="20"/>
        </w:rPr>
        <w:t>Функция возвращает адрес строки.</w:t>
      </w:r>
    </w:p>
    <w:p w:rsidR="00D91877" w:rsidRDefault="00D91877" w:rsidP="0074632E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2942"/>
      </w:tblGrid>
      <w:tr w:rsidR="00D67375" w:rsidTr="00055BB5">
        <w:tc>
          <w:tcPr>
            <w:tcW w:w="8330" w:type="dxa"/>
          </w:tcPr>
          <w:p w:rsidR="00D67375" w:rsidRDefault="00D67375" w:rsidP="00D67375">
            <w:pPr>
              <w:spacing w:before="120" w:after="60" w:line="216" w:lineRule="auto"/>
              <w:ind w:firstLine="284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74632E">
              <w:rPr>
                <w:rFonts w:ascii="Arial" w:hAnsi="Arial" w:cs="Arial"/>
                <w:i/>
                <w:sz w:val="20"/>
                <w:szCs w:val="20"/>
              </w:rPr>
              <w:t>Функция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67375" w:rsidRPr="0074632E" w:rsidRDefault="00D67375" w:rsidP="00D67375">
            <w:pPr>
              <w:spacing w:before="60" w:after="6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74632E">
              <w:rPr>
                <w:rFonts w:ascii="Arial" w:hAnsi="Arial" w:cs="Arial"/>
                <w:b/>
                <w:sz w:val="20"/>
                <w:szCs w:val="20"/>
              </w:rPr>
              <w:t>fputs</w:t>
            </w:r>
            <w:proofErr w:type="spellEnd"/>
            <w:r w:rsidRPr="0074632E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proofErr w:type="gramEnd"/>
            <w:r w:rsidRPr="0074632E">
              <w:rPr>
                <w:rFonts w:ascii="Arial" w:hAnsi="Arial" w:cs="Arial"/>
                <w:b/>
                <w:sz w:val="20"/>
                <w:szCs w:val="20"/>
              </w:rPr>
              <w:t>УказательНаСтроку</w:t>
            </w:r>
            <w:proofErr w:type="spellEnd"/>
            <w:r w:rsidRPr="0074632E">
              <w:rPr>
                <w:rFonts w:ascii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4632E">
              <w:rPr>
                <w:rFonts w:ascii="Arial" w:hAnsi="Arial" w:cs="Arial"/>
                <w:b/>
                <w:sz w:val="20"/>
                <w:szCs w:val="20"/>
              </w:rPr>
              <w:t>поток);</w:t>
            </w:r>
          </w:p>
          <w:p w:rsid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632E">
              <w:rPr>
                <w:rFonts w:ascii="Arial" w:hAnsi="Arial" w:cs="Arial"/>
                <w:sz w:val="20"/>
                <w:szCs w:val="20"/>
              </w:rPr>
              <w:t xml:space="preserve">Копирует строку в поток с текущей позиции. </w:t>
            </w:r>
          </w:p>
          <w:p w:rsid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4632E">
              <w:rPr>
                <w:rFonts w:ascii="Arial" w:hAnsi="Arial" w:cs="Arial"/>
                <w:sz w:val="20"/>
                <w:szCs w:val="20"/>
              </w:rPr>
              <w:t>Завершающий нуль-символ не копируется.</w:t>
            </w:r>
          </w:p>
          <w:p w:rsid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7375" w:rsidRP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7375">
              <w:rPr>
                <w:rFonts w:ascii="Arial" w:hAnsi="Arial" w:cs="Arial"/>
                <w:b/>
                <w:sz w:val="20"/>
                <w:szCs w:val="20"/>
              </w:rPr>
              <w:t>Пример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D673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7375">
              <w:rPr>
                <w:rFonts w:ascii="Arial" w:hAnsi="Arial" w:cs="Arial"/>
                <w:sz w:val="20"/>
                <w:szCs w:val="20"/>
              </w:rPr>
              <w:t xml:space="preserve">Ввести число </w:t>
            </w:r>
            <w:r w:rsidR="00A6769F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="00A6769F">
              <w:rPr>
                <w:rFonts w:ascii="Arial" w:hAnsi="Arial" w:cs="Arial"/>
                <w:sz w:val="20"/>
                <w:szCs w:val="20"/>
              </w:rPr>
              <w:t>например</w:t>
            </w:r>
            <w:proofErr w:type="gramEnd"/>
            <w:r w:rsidR="00A6769F">
              <w:rPr>
                <w:rFonts w:ascii="Arial" w:hAnsi="Arial" w:cs="Arial"/>
                <w:sz w:val="20"/>
                <w:szCs w:val="20"/>
              </w:rPr>
              <w:t xml:space="preserve">: 3) </w:t>
            </w:r>
            <w:r w:rsidRPr="00D67375">
              <w:rPr>
                <w:rFonts w:ascii="Arial" w:hAnsi="Arial" w:cs="Arial"/>
                <w:sz w:val="20"/>
                <w:szCs w:val="20"/>
              </w:rPr>
              <w:t xml:space="preserve">и сохранить его в файле </w:t>
            </w:r>
            <w:r w:rsidRPr="00D67375">
              <w:rPr>
                <w:rFonts w:ascii="Arial" w:hAnsi="Arial" w:cs="Arial"/>
                <w:b/>
                <w:sz w:val="20"/>
                <w:szCs w:val="20"/>
              </w:rPr>
              <w:t>s1.txt</w:t>
            </w:r>
            <w:r w:rsidRPr="00D6737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67375" w:rsidRDefault="00D67375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7375">
              <w:rPr>
                <w:rFonts w:ascii="Arial" w:hAnsi="Arial" w:cs="Arial"/>
                <w:sz w:val="20"/>
                <w:szCs w:val="20"/>
              </w:rPr>
              <w:t xml:space="preserve">Считать число из файла </w:t>
            </w:r>
            <w:r w:rsidRPr="00D67375">
              <w:rPr>
                <w:rFonts w:ascii="Arial" w:hAnsi="Arial" w:cs="Arial"/>
                <w:b/>
                <w:sz w:val="20"/>
                <w:szCs w:val="20"/>
              </w:rPr>
              <w:t>s1.txt</w:t>
            </w:r>
            <w:r w:rsidRPr="00D67375">
              <w:rPr>
                <w:rFonts w:ascii="Arial" w:hAnsi="Arial" w:cs="Arial"/>
                <w:sz w:val="20"/>
                <w:szCs w:val="20"/>
              </w:rPr>
              <w:t xml:space="preserve">, увеличить его на </w:t>
            </w:r>
            <w:r w:rsidRPr="00D6737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D67375">
              <w:rPr>
                <w:rFonts w:ascii="Arial" w:hAnsi="Arial" w:cs="Arial"/>
                <w:sz w:val="20"/>
                <w:szCs w:val="20"/>
              </w:rPr>
              <w:t xml:space="preserve"> и сохранить в файле </w:t>
            </w:r>
            <w:r w:rsidRPr="00D67375">
              <w:rPr>
                <w:rFonts w:ascii="Arial" w:hAnsi="Arial" w:cs="Arial"/>
                <w:b/>
                <w:sz w:val="20"/>
                <w:szCs w:val="20"/>
              </w:rPr>
              <w:t>s2.txt</w:t>
            </w:r>
            <w:r w:rsidRPr="00D6737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6769F" w:rsidRDefault="00A6769F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6769F" w:rsidRDefault="00A6769F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769F">
              <w:rPr>
                <w:rFonts w:ascii="Arial" w:hAnsi="Arial" w:cs="Arial"/>
                <w:sz w:val="20"/>
                <w:szCs w:val="20"/>
              </w:rPr>
              <w:t>Результат выполнения — 2 файла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6769F" w:rsidRDefault="00A6769F" w:rsidP="00D67375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object w:dxaOrig="3780" w:dyaOrig="1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15pt;height:50.5pt" o:ole="">
                  <v:imagedata r:id="rId8" o:title=""/>
                </v:shape>
                <o:OLEObject Type="Embed" ProgID="PBrush" ShapeID="_x0000_i1025" DrawAspect="Content" ObjectID="_1696161413" r:id="rId9"/>
              </w:object>
            </w:r>
            <w:r>
              <w:t xml:space="preserve"> </w:t>
            </w:r>
            <w:r>
              <w:object w:dxaOrig="3930" w:dyaOrig="1020">
                <v:shape id="_x0000_i1026" type="#_x0000_t75" style="width:196.65pt;height:51.05pt" o:ole="">
                  <v:imagedata r:id="rId10" o:title=""/>
                </v:shape>
                <o:OLEObject Type="Embed" ProgID="PBrush" ShapeID="_x0000_i1026" DrawAspect="Content" ObjectID="_1696161414" r:id="rId11"/>
              </w:objec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#include &lt;stdio.h&gt;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int main()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FILE *S1, *S2;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int x, y;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printf("Enter a number: ");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scanf</w:t>
            </w:r>
            <w:proofErr w:type="spellEnd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("%d", &amp;x);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S1 = fopen("S1.txt", "</w:t>
            </w:r>
            <w:proofErr w:type="spellStart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w+t</w:t>
            </w:r>
            <w:proofErr w:type="spellEnd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");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fprintf(S1, "%d", x);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fclose(S1);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S1 = fopen("S1.txt", "r");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S2 = fopen("S2.txt", "w");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fscanf</w:t>
            </w:r>
            <w:proofErr w:type="spellEnd"/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(S1, "%d", &amp;y);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y += 3;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fclose(S1);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>fprintf(S2, "%d\n", y);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CB3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</w:rPr>
              <w:t>fclose(S2);</w:t>
            </w:r>
          </w:p>
          <w:p w:rsidR="005A5CB3" w:rsidRPr="005A5CB3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CB3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A5CB3">
              <w:rPr>
                <w:rFonts w:ascii="Arial" w:hAnsi="Arial" w:cs="Arial"/>
                <w:sz w:val="20"/>
                <w:szCs w:val="20"/>
              </w:rPr>
              <w:t>return 0;</w:t>
            </w:r>
          </w:p>
          <w:p w:rsidR="00D67375" w:rsidRDefault="005A5CB3" w:rsidP="005A5CB3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5CB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D21CA" w:rsidRDefault="00ED21C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D21CA" w:rsidRDefault="00ED21C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D21CA" w:rsidRPr="001A304B" w:rsidRDefault="001A304B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b/>
          <w:sz w:val="20"/>
          <w:szCs w:val="20"/>
        </w:rPr>
        <w:t>NB</w:t>
      </w:r>
      <w:r>
        <w:rPr>
          <w:rFonts w:ascii="Arial" w:hAnsi="Arial" w:cs="Arial"/>
          <w:sz w:val="20"/>
          <w:szCs w:val="20"/>
        </w:rPr>
        <w:t xml:space="preserve">: </w:t>
      </w:r>
    </w:p>
    <w:p w:rsidR="001A304B" w:rsidRPr="001A304B" w:rsidRDefault="001A304B" w:rsidP="001A304B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b/>
          <w:i/>
          <w:sz w:val="20"/>
          <w:szCs w:val="20"/>
        </w:rPr>
        <w:t>Файл</w:t>
      </w:r>
      <w:r w:rsidRPr="001A304B">
        <w:rPr>
          <w:rFonts w:ascii="Arial" w:hAnsi="Arial" w:cs="Arial"/>
          <w:sz w:val="20"/>
          <w:szCs w:val="20"/>
        </w:rPr>
        <w:t xml:space="preserve"> – </w:t>
      </w:r>
      <w:r w:rsidRPr="001A304B">
        <w:rPr>
          <w:rFonts w:ascii="Arial" w:hAnsi="Arial" w:cs="Arial"/>
          <w:i/>
          <w:sz w:val="20"/>
          <w:szCs w:val="20"/>
        </w:rPr>
        <w:t>именованная область внешней памяти, выделенная для хранения массива данных. Данные, содержащиеся в файлах, имеют самый разнообразный характер: программы на алгоритмическом или машинном языке; исходные данные для работы программ или результаты выполнения программ; произвольные тексты; графические изображения и т. п</w:t>
      </w:r>
      <w:r w:rsidRPr="001A304B">
        <w:rPr>
          <w:rFonts w:ascii="Arial" w:hAnsi="Arial" w:cs="Arial"/>
          <w:sz w:val="20"/>
          <w:szCs w:val="20"/>
        </w:rPr>
        <w:t>.</w:t>
      </w:r>
    </w:p>
    <w:p w:rsidR="001A304B" w:rsidRPr="001A304B" w:rsidRDefault="001A304B" w:rsidP="001A304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sz w:val="20"/>
          <w:szCs w:val="20"/>
        </w:rPr>
        <w:t xml:space="preserve"> </w:t>
      </w:r>
    </w:p>
    <w:p w:rsidR="001A304B" w:rsidRPr="001A304B" w:rsidRDefault="001A304B" w:rsidP="001A304B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b/>
          <w:i/>
          <w:sz w:val="20"/>
          <w:szCs w:val="20"/>
        </w:rPr>
        <w:t>Каталог</w:t>
      </w:r>
      <w:r w:rsidRPr="001A304B">
        <w:rPr>
          <w:rFonts w:ascii="Arial" w:hAnsi="Arial" w:cs="Arial"/>
          <w:sz w:val="20"/>
          <w:szCs w:val="20"/>
        </w:rPr>
        <w:t xml:space="preserve"> (</w:t>
      </w:r>
      <w:r w:rsidRPr="001A304B">
        <w:rPr>
          <w:rFonts w:ascii="Arial" w:hAnsi="Arial" w:cs="Arial"/>
          <w:b/>
          <w:i/>
          <w:sz w:val="20"/>
          <w:szCs w:val="20"/>
        </w:rPr>
        <w:t>директория</w:t>
      </w:r>
      <w:r w:rsidRPr="001A304B">
        <w:rPr>
          <w:rFonts w:ascii="Arial" w:hAnsi="Arial" w:cs="Arial"/>
          <w:sz w:val="20"/>
          <w:szCs w:val="20"/>
        </w:rPr>
        <w:t xml:space="preserve">) – </w:t>
      </w:r>
      <w:r w:rsidRPr="001A304B">
        <w:rPr>
          <w:rFonts w:ascii="Arial" w:hAnsi="Arial" w:cs="Arial"/>
          <w:i/>
          <w:sz w:val="20"/>
          <w:szCs w:val="20"/>
        </w:rPr>
        <w:t>именованная совокупность байтов на носителе информации, содержащая название подкаталогов и файлов, используется в файловой системе для упрощения организации файлов</w:t>
      </w:r>
      <w:r w:rsidRPr="001A304B">
        <w:rPr>
          <w:rFonts w:ascii="Arial" w:hAnsi="Arial" w:cs="Arial"/>
          <w:sz w:val="20"/>
          <w:szCs w:val="20"/>
        </w:rPr>
        <w:t>.</w:t>
      </w:r>
    </w:p>
    <w:p w:rsidR="001A304B" w:rsidRPr="001A304B" w:rsidRDefault="001A304B" w:rsidP="001A304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sz w:val="20"/>
          <w:szCs w:val="20"/>
        </w:rPr>
        <w:t xml:space="preserve"> </w:t>
      </w:r>
    </w:p>
    <w:p w:rsidR="001A304B" w:rsidRPr="001A304B" w:rsidRDefault="001A304B" w:rsidP="001A304B">
      <w:pPr>
        <w:pStyle w:val="a7"/>
        <w:numPr>
          <w:ilvl w:val="0"/>
          <w:numId w:val="45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1A304B">
        <w:rPr>
          <w:rFonts w:ascii="Arial" w:hAnsi="Arial" w:cs="Arial"/>
          <w:b/>
          <w:i/>
          <w:sz w:val="20"/>
          <w:szCs w:val="20"/>
        </w:rPr>
        <w:t>Файловой системой</w:t>
      </w:r>
      <w:r w:rsidR="00030B02">
        <w:rPr>
          <w:rFonts w:ascii="Arial" w:hAnsi="Arial" w:cs="Arial"/>
          <w:sz w:val="20"/>
          <w:szCs w:val="20"/>
        </w:rPr>
        <w:t> (</w:t>
      </w:r>
      <w:r w:rsidR="00030B02" w:rsidRPr="00030B02">
        <w:rPr>
          <w:rFonts w:ascii="Arial" w:hAnsi="Arial" w:cs="Arial"/>
          <w:b/>
          <w:sz w:val="20"/>
          <w:szCs w:val="20"/>
        </w:rPr>
        <w:t>ФС</w:t>
      </w:r>
      <w:r w:rsidR="00030B02">
        <w:rPr>
          <w:rFonts w:ascii="Arial" w:hAnsi="Arial" w:cs="Arial"/>
          <w:sz w:val="20"/>
          <w:szCs w:val="20"/>
        </w:rPr>
        <w:t xml:space="preserve">) </w:t>
      </w:r>
      <w:r w:rsidRPr="001A304B">
        <w:rPr>
          <w:rFonts w:ascii="Arial" w:hAnsi="Arial" w:cs="Arial"/>
          <w:i/>
          <w:sz w:val="20"/>
          <w:szCs w:val="20"/>
        </w:rPr>
        <w:t>называется функциональная часть операционной системы, обеспечивающая выполнение операций над файлами. Примерами файловых систем являются FAT (FAT – File Allocation Table, таблица размещения файлов), NTFS, UDF (используется на компакт-дисках)</w:t>
      </w:r>
      <w:r w:rsidRPr="001A304B">
        <w:rPr>
          <w:rFonts w:ascii="Arial" w:hAnsi="Arial" w:cs="Arial"/>
          <w:sz w:val="20"/>
          <w:szCs w:val="20"/>
        </w:rPr>
        <w:t>.</w:t>
      </w:r>
    </w:p>
    <w:p w:rsidR="00ED21CA" w:rsidRDefault="00ED21C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D21CA" w:rsidRDefault="00030B02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Например, </w:t>
      </w:r>
      <w:r w:rsidRPr="00030B02">
        <w:rPr>
          <w:rFonts w:ascii="Arial" w:hAnsi="Arial" w:cs="Arial"/>
          <w:sz w:val="20"/>
          <w:szCs w:val="20"/>
        </w:rPr>
        <w:t>файловая система FAT32 имеет следующую структу</w:t>
      </w:r>
      <w:r>
        <w:rPr>
          <w:rFonts w:ascii="Arial" w:hAnsi="Arial" w:cs="Arial"/>
          <w:sz w:val="20"/>
          <w:szCs w:val="20"/>
        </w:rPr>
        <w:t>ру:</w:t>
      </w:r>
    </w:p>
    <w:p w:rsidR="00ED21CA" w:rsidRDefault="00030B02" w:rsidP="00030B02">
      <w:pPr>
        <w:spacing w:line="216" w:lineRule="auto"/>
        <w:ind w:firstLine="993"/>
        <w:jc w:val="both"/>
        <w:rPr>
          <w:rFonts w:ascii="Arial" w:hAnsi="Arial" w:cs="Arial"/>
          <w:sz w:val="20"/>
          <w:szCs w:val="20"/>
        </w:rPr>
      </w:pPr>
      <w:r w:rsidRPr="00030B02">
        <w:rPr>
          <w:rFonts w:ascii="Arial" w:hAnsi="Arial" w:cs="Arial"/>
          <w:sz w:val="20"/>
          <w:szCs w:val="20"/>
        </w:rPr>
        <w:drawing>
          <wp:inline distT="0" distB="0" distL="0" distR="0">
            <wp:extent cx="3216577" cy="1753813"/>
            <wp:effectExtent l="0" t="0" r="3175" b="0"/>
            <wp:docPr id="1" name="Рисунок 1" descr="Файловая система FAT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айловая система FAT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70" cy="17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CA" w:rsidRPr="001F4084" w:rsidRDefault="00ED21C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ED21CA" w:rsidRPr="001F4084" w:rsidSect="00337E12">
      <w:footerReference w:type="default" r:id="rId13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67F" w:rsidRDefault="004E767F" w:rsidP="008B3D13">
      <w:r>
        <w:separator/>
      </w:r>
    </w:p>
  </w:endnote>
  <w:endnote w:type="continuationSeparator" w:id="0">
    <w:p w:rsidR="004E767F" w:rsidRDefault="004E767F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8735446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3A52D0">
          <w:rPr>
            <w:rFonts w:ascii="Arial" w:hAnsi="Arial" w:cs="Arial"/>
            <w:noProof/>
            <w:sz w:val="16"/>
            <w:szCs w:val="16"/>
          </w:rPr>
          <w:t>4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67F" w:rsidRDefault="004E767F" w:rsidP="008B3D13">
      <w:r>
        <w:separator/>
      </w:r>
    </w:p>
  </w:footnote>
  <w:footnote w:type="continuationSeparator" w:id="0">
    <w:p w:rsidR="004E767F" w:rsidRDefault="004E767F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B662B0"/>
    <w:multiLevelType w:val="hybridMultilevel"/>
    <w:tmpl w:val="530085F0"/>
    <w:lvl w:ilvl="0" w:tplc="2EEA0B42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3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926DA6"/>
    <w:multiLevelType w:val="hybridMultilevel"/>
    <w:tmpl w:val="931E8042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F0B4B"/>
    <w:multiLevelType w:val="hybridMultilevel"/>
    <w:tmpl w:val="EE92F7D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2D6C33"/>
    <w:multiLevelType w:val="hybridMultilevel"/>
    <w:tmpl w:val="78E08DE8"/>
    <w:lvl w:ilvl="0" w:tplc="A7005348">
      <w:start w:val="3"/>
      <w:numFmt w:val="bullet"/>
      <w:lvlText w:val=""/>
      <w:lvlJc w:val="left"/>
      <w:pPr>
        <w:ind w:left="67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5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E72C2"/>
    <w:multiLevelType w:val="hybridMultilevel"/>
    <w:tmpl w:val="026C53D8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CE47E93"/>
    <w:multiLevelType w:val="hybridMultilevel"/>
    <w:tmpl w:val="23D8914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28"/>
  </w:num>
  <w:num w:numId="8">
    <w:abstractNumId w:val="15"/>
  </w:num>
  <w:num w:numId="9">
    <w:abstractNumId w:val="26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16"/>
  </w:num>
  <w:num w:numId="15">
    <w:abstractNumId w:val="32"/>
  </w:num>
  <w:num w:numId="16">
    <w:abstractNumId w:val="36"/>
  </w:num>
  <w:num w:numId="17">
    <w:abstractNumId w:val="9"/>
  </w:num>
  <w:num w:numId="18">
    <w:abstractNumId w:val="1"/>
  </w:num>
  <w:num w:numId="19">
    <w:abstractNumId w:val="38"/>
  </w:num>
  <w:num w:numId="20">
    <w:abstractNumId w:val="14"/>
  </w:num>
  <w:num w:numId="21">
    <w:abstractNumId w:val="6"/>
  </w:num>
  <w:num w:numId="22">
    <w:abstractNumId w:val="18"/>
  </w:num>
  <w:num w:numId="23">
    <w:abstractNumId w:val="4"/>
  </w:num>
  <w:num w:numId="24">
    <w:abstractNumId w:val="19"/>
  </w:num>
  <w:num w:numId="25">
    <w:abstractNumId w:val="10"/>
  </w:num>
  <w:num w:numId="26">
    <w:abstractNumId w:val="7"/>
  </w:num>
  <w:num w:numId="27">
    <w:abstractNumId w:val="39"/>
  </w:num>
  <w:num w:numId="28">
    <w:abstractNumId w:val="29"/>
  </w:num>
  <w:num w:numId="29">
    <w:abstractNumId w:val="21"/>
  </w:num>
  <w:num w:numId="30">
    <w:abstractNumId w:val="2"/>
  </w:num>
  <w:num w:numId="31">
    <w:abstractNumId w:val="13"/>
  </w:num>
  <w:num w:numId="32">
    <w:abstractNumId w:val="35"/>
  </w:num>
  <w:num w:numId="33">
    <w:abstractNumId w:val="33"/>
  </w:num>
  <w:num w:numId="34">
    <w:abstractNumId w:val="3"/>
  </w:num>
  <w:num w:numId="35">
    <w:abstractNumId w:val="31"/>
  </w:num>
  <w:num w:numId="36">
    <w:abstractNumId w:val="24"/>
  </w:num>
  <w:num w:numId="37">
    <w:abstractNumId w:val="25"/>
  </w:num>
  <w:num w:numId="38">
    <w:abstractNumId w:val="0"/>
  </w:num>
  <w:num w:numId="39">
    <w:abstractNumId w:val="17"/>
  </w:num>
  <w:num w:numId="40">
    <w:abstractNumId w:val="22"/>
  </w:num>
  <w:num w:numId="41">
    <w:abstractNumId w:val="30"/>
  </w:num>
  <w:num w:numId="42">
    <w:abstractNumId w:val="34"/>
  </w:num>
  <w:num w:numId="43">
    <w:abstractNumId w:val="40"/>
  </w:num>
  <w:num w:numId="44">
    <w:abstractNumId w:val="27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30B02"/>
    <w:rsid w:val="00055BB5"/>
    <w:rsid w:val="00067815"/>
    <w:rsid w:val="000A3068"/>
    <w:rsid w:val="000B6F3E"/>
    <w:rsid w:val="000C5646"/>
    <w:rsid w:val="000D2452"/>
    <w:rsid w:val="000F06B3"/>
    <w:rsid w:val="000F0FAA"/>
    <w:rsid w:val="000F2567"/>
    <w:rsid w:val="0010000B"/>
    <w:rsid w:val="001018CB"/>
    <w:rsid w:val="0010499F"/>
    <w:rsid w:val="00106D88"/>
    <w:rsid w:val="001079CF"/>
    <w:rsid w:val="0011222E"/>
    <w:rsid w:val="00114F4E"/>
    <w:rsid w:val="00142419"/>
    <w:rsid w:val="001441F4"/>
    <w:rsid w:val="0014679D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A304B"/>
    <w:rsid w:val="001A6786"/>
    <w:rsid w:val="001D1B5B"/>
    <w:rsid w:val="001D4E75"/>
    <w:rsid w:val="001E5A75"/>
    <w:rsid w:val="001F154B"/>
    <w:rsid w:val="001F2058"/>
    <w:rsid w:val="001F4084"/>
    <w:rsid w:val="001F5397"/>
    <w:rsid w:val="00200D7F"/>
    <w:rsid w:val="00202610"/>
    <w:rsid w:val="002058D2"/>
    <w:rsid w:val="00210371"/>
    <w:rsid w:val="002172C7"/>
    <w:rsid w:val="0022772C"/>
    <w:rsid w:val="00231172"/>
    <w:rsid w:val="00250B8B"/>
    <w:rsid w:val="002529C2"/>
    <w:rsid w:val="00252DE2"/>
    <w:rsid w:val="002711FE"/>
    <w:rsid w:val="00271942"/>
    <w:rsid w:val="00276C7D"/>
    <w:rsid w:val="00292CA0"/>
    <w:rsid w:val="00295BDB"/>
    <w:rsid w:val="002B085E"/>
    <w:rsid w:val="002B663E"/>
    <w:rsid w:val="002E1D1A"/>
    <w:rsid w:val="002F0104"/>
    <w:rsid w:val="002F181D"/>
    <w:rsid w:val="002F19C3"/>
    <w:rsid w:val="002F7EF0"/>
    <w:rsid w:val="00301107"/>
    <w:rsid w:val="0031275A"/>
    <w:rsid w:val="003140CD"/>
    <w:rsid w:val="00315385"/>
    <w:rsid w:val="00317914"/>
    <w:rsid w:val="00320E6B"/>
    <w:rsid w:val="003227C7"/>
    <w:rsid w:val="003273C6"/>
    <w:rsid w:val="00337E12"/>
    <w:rsid w:val="00340671"/>
    <w:rsid w:val="00345B6B"/>
    <w:rsid w:val="003540C3"/>
    <w:rsid w:val="00355EE5"/>
    <w:rsid w:val="0036702A"/>
    <w:rsid w:val="00371A6E"/>
    <w:rsid w:val="00371CDE"/>
    <w:rsid w:val="00386D1B"/>
    <w:rsid w:val="003907E8"/>
    <w:rsid w:val="00392D10"/>
    <w:rsid w:val="003930C9"/>
    <w:rsid w:val="00394054"/>
    <w:rsid w:val="003941F3"/>
    <w:rsid w:val="003A1688"/>
    <w:rsid w:val="003A52AE"/>
    <w:rsid w:val="003A52D0"/>
    <w:rsid w:val="003B02EF"/>
    <w:rsid w:val="003B3E58"/>
    <w:rsid w:val="003C6C84"/>
    <w:rsid w:val="003D619E"/>
    <w:rsid w:val="003E4DFA"/>
    <w:rsid w:val="003F27CC"/>
    <w:rsid w:val="003F2D2C"/>
    <w:rsid w:val="0041177E"/>
    <w:rsid w:val="0041192F"/>
    <w:rsid w:val="00424FDC"/>
    <w:rsid w:val="0043101D"/>
    <w:rsid w:val="0043101F"/>
    <w:rsid w:val="00435B30"/>
    <w:rsid w:val="0043630A"/>
    <w:rsid w:val="0044235B"/>
    <w:rsid w:val="00445FA5"/>
    <w:rsid w:val="0045604A"/>
    <w:rsid w:val="0046247C"/>
    <w:rsid w:val="00463758"/>
    <w:rsid w:val="00464ED3"/>
    <w:rsid w:val="00467AFB"/>
    <w:rsid w:val="00472329"/>
    <w:rsid w:val="004842C5"/>
    <w:rsid w:val="004920E5"/>
    <w:rsid w:val="00496309"/>
    <w:rsid w:val="004A1CDF"/>
    <w:rsid w:val="004B6D8D"/>
    <w:rsid w:val="004C594E"/>
    <w:rsid w:val="004C6A47"/>
    <w:rsid w:val="004D0ECD"/>
    <w:rsid w:val="004D2AAF"/>
    <w:rsid w:val="004D31AB"/>
    <w:rsid w:val="004D55A1"/>
    <w:rsid w:val="004E2152"/>
    <w:rsid w:val="004E66C3"/>
    <w:rsid w:val="004E767F"/>
    <w:rsid w:val="004E7F4E"/>
    <w:rsid w:val="004F1232"/>
    <w:rsid w:val="004F7D8A"/>
    <w:rsid w:val="00505226"/>
    <w:rsid w:val="00506F89"/>
    <w:rsid w:val="0052408E"/>
    <w:rsid w:val="0053719C"/>
    <w:rsid w:val="005505D9"/>
    <w:rsid w:val="005519D2"/>
    <w:rsid w:val="005549F5"/>
    <w:rsid w:val="00555316"/>
    <w:rsid w:val="00555974"/>
    <w:rsid w:val="005A5CB3"/>
    <w:rsid w:val="005A6F99"/>
    <w:rsid w:val="005B240E"/>
    <w:rsid w:val="005B3AB5"/>
    <w:rsid w:val="005B5D45"/>
    <w:rsid w:val="005C23F0"/>
    <w:rsid w:val="005C3A4F"/>
    <w:rsid w:val="005E2B2A"/>
    <w:rsid w:val="005E2FF4"/>
    <w:rsid w:val="005F0490"/>
    <w:rsid w:val="005F2190"/>
    <w:rsid w:val="005F496C"/>
    <w:rsid w:val="005F6FB6"/>
    <w:rsid w:val="0060060A"/>
    <w:rsid w:val="00601E67"/>
    <w:rsid w:val="00620C56"/>
    <w:rsid w:val="0063444F"/>
    <w:rsid w:val="006367FB"/>
    <w:rsid w:val="006503F3"/>
    <w:rsid w:val="00656DE6"/>
    <w:rsid w:val="0066300F"/>
    <w:rsid w:val="00690FEA"/>
    <w:rsid w:val="0069323A"/>
    <w:rsid w:val="006A07D2"/>
    <w:rsid w:val="006A5BFA"/>
    <w:rsid w:val="006B04C6"/>
    <w:rsid w:val="006D5081"/>
    <w:rsid w:val="006E66E8"/>
    <w:rsid w:val="006E7DDA"/>
    <w:rsid w:val="006F20CA"/>
    <w:rsid w:val="00703536"/>
    <w:rsid w:val="00704E65"/>
    <w:rsid w:val="00706A66"/>
    <w:rsid w:val="00723258"/>
    <w:rsid w:val="00724088"/>
    <w:rsid w:val="007319D7"/>
    <w:rsid w:val="0073352F"/>
    <w:rsid w:val="00744019"/>
    <w:rsid w:val="007456D5"/>
    <w:rsid w:val="0074632E"/>
    <w:rsid w:val="007533E7"/>
    <w:rsid w:val="007607A2"/>
    <w:rsid w:val="0076121C"/>
    <w:rsid w:val="00761FC4"/>
    <w:rsid w:val="007675EE"/>
    <w:rsid w:val="0077054B"/>
    <w:rsid w:val="00792B9E"/>
    <w:rsid w:val="0079383E"/>
    <w:rsid w:val="00796776"/>
    <w:rsid w:val="007A1E57"/>
    <w:rsid w:val="007A73EA"/>
    <w:rsid w:val="007B5E2A"/>
    <w:rsid w:val="007C687B"/>
    <w:rsid w:val="007D445E"/>
    <w:rsid w:val="007E25EB"/>
    <w:rsid w:val="007E37EF"/>
    <w:rsid w:val="007E3C1B"/>
    <w:rsid w:val="007E4F9E"/>
    <w:rsid w:val="00800A0E"/>
    <w:rsid w:val="00804014"/>
    <w:rsid w:val="008065CD"/>
    <w:rsid w:val="00807634"/>
    <w:rsid w:val="008100DD"/>
    <w:rsid w:val="00823399"/>
    <w:rsid w:val="0083037C"/>
    <w:rsid w:val="00834A68"/>
    <w:rsid w:val="00852D26"/>
    <w:rsid w:val="0085439B"/>
    <w:rsid w:val="008640A2"/>
    <w:rsid w:val="008663BD"/>
    <w:rsid w:val="00891D34"/>
    <w:rsid w:val="008A4CEE"/>
    <w:rsid w:val="008A4EC4"/>
    <w:rsid w:val="008A5F62"/>
    <w:rsid w:val="008B3512"/>
    <w:rsid w:val="008B3D13"/>
    <w:rsid w:val="008B46C2"/>
    <w:rsid w:val="008B54E3"/>
    <w:rsid w:val="008B56E8"/>
    <w:rsid w:val="008D47DF"/>
    <w:rsid w:val="008D60C2"/>
    <w:rsid w:val="008F2F72"/>
    <w:rsid w:val="008F7B48"/>
    <w:rsid w:val="009059C4"/>
    <w:rsid w:val="00906C29"/>
    <w:rsid w:val="0092143A"/>
    <w:rsid w:val="009222F5"/>
    <w:rsid w:val="00925615"/>
    <w:rsid w:val="00930CE3"/>
    <w:rsid w:val="00931E88"/>
    <w:rsid w:val="009378A8"/>
    <w:rsid w:val="009427E0"/>
    <w:rsid w:val="00956ECF"/>
    <w:rsid w:val="00962526"/>
    <w:rsid w:val="00965AA8"/>
    <w:rsid w:val="009702B4"/>
    <w:rsid w:val="00971A94"/>
    <w:rsid w:val="00981F3C"/>
    <w:rsid w:val="00984384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B7CFF"/>
    <w:rsid w:val="009C0E5F"/>
    <w:rsid w:val="009C1B28"/>
    <w:rsid w:val="009C1D86"/>
    <w:rsid w:val="009E0A27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1814"/>
    <w:rsid w:val="00A42B94"/>
    <w:rsid w:val="00A4507F"/>
    <w:rsid w:val="00A521CB"/>
    <w:rsid w:val="00A5434F"/>
    <w:rsid w:val="00A56C86"/>
    <w:rsid w:val="00A65F6C"/>
    <w:rsid w:val="00A6769F"/>
    <w:rsid w:val="00A727D3"/>
    <w:rsid w:val="00A940E9"/>
    <w:rsid w:val="00A95406"/>
    <w:rsid w:val="00AA2E13"/>
    <w:rsid w:val="00AA4018"/>
    <w:rsid w:val="00AB1894"/>
    <w:rsid w:val="00AB5939"/>
    <w:rsid w:val="00AB5F6F"/>
    <w:rsid w:val="00AC17C9"/>
    <w:rsid w:val="00AD68B5"/>
    <w:rsid w:val="00AE0079"/>
    <w:rsid w:val="00AE5D7B"/>
    <w:rsid w:val="00AF7907"/>
    <w:rsid w:val="00B001D5"/>
    <w:rsid w:val="00B03A22"/>
    <w:rsid w:val="00B04E4B"/>
    <w:rsid w:val="00B103DA"/>
    <w:rsid w:val="00B1494F"/>
    <w:rsid w:val="00B17F4A"/>
    <w:rsid w:val="00B23202"/>
    <w:rsid w:val="00B3025A"/>
    <w:rsid w:val="00B30786"/>
    <w:rsid w:val="00B70D30"/>
    <w:rsid w:val="00B71660"/>
    <w:rsid w:val="00B81054"/>
    <w:rsid w:val="00B82D8C"/>
    <w:rsid w:val="00B858BA"/>
    <w:rsid w:val="00B85946"/>
    <w:rsid w:val="00B94A53"/>
    <w:rsid w:val="00B979B9"/>
    <w:rsid w:val="00BA6BD2"/>
    <w:rsid w:val="00BB62ED"/>
    <w:rsid w:val="00BC0308"/>
    <w:rsid w:val="00BC5141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147AE"/>
    <w:rsid w:val="00C153ED"/>
    <w:rsid w:val="00C26B41"/>
    <w:rsid w:val="00C363D1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48D6"/>
    <w:rsid w:val="00CA19DF"/>
    <w:rsid w:val="00CA4E88"/>
    <w:rsid w:val="00CC5FE9"/>
    <w:rsid w:val="00CC7AC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41128"/>
    <w:rsid w:val="00D5277F"/>
    <w:rsid w:val="00D60C16"/>
    <w:rsid w:val="00D61F63"/>
    <w:rsid w:val="00D650A9"/>
    <w:rsid w:val="00D67375"/>
    <w:rsid w:val="00D770E5"/>
    <w:rsid w:val="00D84020"/>
    <w:rsid w:val="00D90166"/>
    <w:rsid w:val="00D90E47"/>
    <w:rsid w:val="00D91877"/>
    <w:rsid w:val="00D93C61"/>
    <w:rsid w:val="00D947D0"/>
    <w:rsid w:val="00D964C9"/>
    <w:rsid w:val="00DB235F"/>
    <w:rsid w:val="00DB54B7"/>
    <w:rsid w:val="00DB6C64"/>
    <w:rsid w:val="00DB6FF5"/>
    <w:rsid w:val="00DC00E7"/>
    <w:rsid w:val="00DD2567"/>
    <w:rsid w:val="00DD6B39"/>
    <w:rsid w:val="00DD7AE3"/>
    <w:rsid w:val="00DE0600"/>
    <w:rsid w:val="00DE0DCB"/>
    <w:rsid w:val="00DE6CF9"/>
    <w:rsid w:val="00DF051D"/>
    <w:rsid w:val="00DF0830"/>
    <w:rsid w:val="00DF2F4D"/>
    <w:rsid w:val="00E11C73"/>
    <w:rsid w:val="00E15632"/>
    <w:rsid w:val="00E1583A"/>
    <w:rsid w:val="00E21EEE"/>
    <w:rsid w:val="00E26CFB"/>
    <w:rsid w:val="00E26D74"/>
    <w:rsid w:val="00E31A3B"/>
    <w:rsid w:val="00E3509E"/>
    <w:rsid w:val="00E47BA6"/>
    <w:rsid w:val="00E70C21"/>
    <w:rsid w:val="00E76CA5"/>
    <w:rsid w:val="00E77F70"/>
    <w:rsid w:val="00E83434"/>
    <w:rsid w:val="00E931D5"/>
    <w:rsid w:val="00EA0980"/>
    <w:rsid w:val="00EA37EF"/>
    <w:rsid w:val="00EB36E5"/>
    <w:rsid w:val="00EC0A64"/>
    <w:rsid w:val="00EC0AE9"/>
    <w:rsid w:val="00EC76EB"/>
    <w:rsid w:val="00ED21CA"/>
    <w:rsid w:val="00ED3332"/>
    <w:rsid w:val="00ED4C0A"/>
    <w:rsid w:val="00ED575A"/>
    <w:rsid w:val="00ED622C"/>
    <w:rsid w:val="00ED712D"/>
    <w:rsid w:val="00EE432A"/>
    <w:rsid w:val="00EE6CCF"/>
    <w:rsid w:val="00EF2C3A"/>
    <w:rsid w:val="00F04B49"/>
    <w:rsid w:val="00F16384"/>
    <w:rsid w:val="00F273F0"/>
    <w:rsid w:val="00F313A6"/>
    <w:rsid w:val="00F3250B"/>
    <w:rsid w:val="00F37714"/>
    <w:rsid w:val="00F4296A"/>
    <w:rsid w:val="00F57381"/>
    <w:rsid w:val="00F83201"/>
    <w:rsid w:val="00F85CE4"/>
    <w:rsid w:val="00F87283"/>
    <w:rsid w:val="00F968CB"/>
    <w:rsid w:val="00FA08F5"/>
    <w:rsid w:val="00FA34B4"/>
    <w:rsid w:val="00FA3C6B"/>
    <w:rsid w:val="00FA4DF1"/>
    <w:rsid w:val="00FB2895"/>
    <w:rsid w:val="00FC37FC"/>
    <w:rsid w:val="00FD11CD"/>
    <w:rsid w:val="00FE2958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3B4E-358E-4D13-A110-CEE2FB4B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274</TotalTime>
  <Pages>4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59</cp:revision>
  <cp:lastPrinted>2021-09-14T14:09:00Z</cp:lastPrinted>
  <dcterms:created xsi:type="dcterms:W3CDTF">2021-10-19T07:33:00Z</dcterms:created>
  <dcterms:modified xsi:type="dcterms:W3CDTF">2021-10-19T12:10:00Z</dcterms:modified>
</cp:coreProperties>
</file>