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C8" w:rsidRPr="002D6AC2" w:rsidRDefault="00A46360" w:rsidP="002C12A9">
      <w:pPr>
        <w:spacing w:after="0" w:line="216" w:lineRule="auto"/>
        <w:ind w:firstLine="709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ПЗ-</w:t>
      </w:r>
      <w:r w:rsidR="00596B39" w:rsidRPr="00596B39">
        <w:rPr>
          <w:rFonts w:ascii="Arial" w:hAnsi="Arial" w:cs="Arial"/>
          <w:i/>
          <w:sz w:val="20"/>
          <w:szCs w:val="20"/>
        </w:rPr>
        <w:t>1</w:t>
      </w:r>
      <w:r w:rsidR="002B4DF5">
        <w:rPr>
          <w:rFonts w:ascii="Arial" w:hAnsi="Arial" w:cs="Arial"/>
          <w:i/>
          <w:sz w:val="20"/>
          <w:szCs w:val="20"/>
        </w:rPr>
        <w:t>0</w:t>
      </w:r>
      <w:r w:rsidR="002B4DF5">
        <w:rPr>
          <w:rFonts w:ascii="Arial" w:hAnsi="Arial" w:cs="Arial"/>
          <w:i/>
          <w:sz w:val="20"/>
          <w:szCs w:val="20"/>
          <w:lang w:val="en-US"/>
        </w:rPr>
        <w:t>b</w:t>
      </w:r>
      <w:r w:rsidR="007F703B">
        <w:rPr>
          <w:rFonts w:ascii="Arial" w:hAnsi="Arial" w:cs="Arial"/>
          <w:i/>
          <w:sz w:val="20"/>
          <w:szCs w:val="20"/>
        </w:rPr>
        <w:t>:</w:t>
      </w:r>
      <w:r w:rsidR="007F703B" w:rsidRPr="007F703B">
        <w:t xml:space="preserve"> </w:t>
      </w:r>
      <w:r w:rsidR="005F580C" w:rsidRPr="005F580C">
        <w:rPr>
          <w:rFonts w:ascii="Arial" w:hAnsi="Arial" w:cs="Arial"/>
          <w:b/>
          <w:i/>
          <w:sz w:val="20"/>
          <w:szCs w:val="20"/>
        </w:rPr>
        <w:t>Управляющие конструкции языка shell</w:t>
      </w:r>
    </w:p>
    <w:p w:rsid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0284D" w:rsidRPr="009F1419" w:rsidRDefault="009F1419" w:rsidP="00E0284D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1. Создание сценария оболочки </w:t>
      </w:r>
      <w:r>
        <w:rPr>
          <w:rFonts w:ascii="Arial" w:hAnsi="Arial" w:cs="Arial"/>
          <w:sz w:val="20"/>
          <w:szCs w:val="20"/>
        </w:rPr>
        <w:t>(см. ПЗ-1</w:t>
      </w:r>
      <w:r w:rsidR="002B4DF5">
        <w:rPr>
          <w:rFonts w:ascii="Arial" w:hAnsi="Arial" w:cs="Arial"/>
          <w:sz w:val="20"/>
          <w:szCs w:val="20"/>
        </w:rPr>
        <w:t>0а</w:t>
      </w:r>
      <w:r>
        <w:rPr>
          <w:rFonts w:ascii="Arial" w:hAnsi="Arial" w:cs="Arial"/>
          <w:sz w:val="20"/>
          <w:szCs w:val="20"/>
        </w:rPr>
        <w:t>).</w:t>
      </w:r>
    </w:p>
    <w:p w:rsidR="00596B39" w:rsidRDefault="00917159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На </w:t>
      </w:r>
      <w:r w:rsidR="00DC7738">
        <w:rPr>
          <w:rFonts w:ascii="Arial" w:hAnsi="Arial" w:cs="Arial"/>
          <w:sz w:val="20"/>
          <w:szCs w:val="20"/>
        </w:rPr>
        <w:t>ПЗ</w:t>
      </w:r>
      <w:r w:rsidR="00DC7738">
        <w:rPr>
          <w:rFonts w:ascii="Arial" w:hAnsi="Arial" w:cs="Arial"/>
          <w:i/>
          <w:sz w:val="20"/>
          <w:szCs w:val="20"/>
        </w:rPr>
        <w:t>-</w:t>
      </w:r>
      <w:r w:rsidR="00DC7738" w:rsidRPr="00DC7738">
        <w:rPr>
          <w:rFonts w:ascii="Arial" w:hAnsi="Arial" w:cs="Arial"/>
          <w:sz w:val="20"/>
          <w:szCs w:val="20"/>
        </w:rPr>
        <w:t>10</w:t>
      </w:r>
      <w:r w:rsidR="00DC7738" w:rsidRPr="00DC7738">
        <w:rPr>
          <w:rFonts w:ascii="Arial" w:hAnsi="Arial" w:cs="Arial"/>
          <w:sz w:val="20"/>
          <w:szCs w:val="20"/>
          <w:lang w:val="en-US"/>
        </w:rPr>
        <w:t>b</w:t>
      </w:r>
      <w:r w:rsidR="00DC7738" w:rsidRPr="00DC7738">
        <w:rPr>
          <w:rFonts w:ascii="Arial" w:hAnsi="Arial" w:cs="Arial"/>
          <w:sz w:val="20"/>
          <w:szCs w:val="20"/>
        </w:rPr>
        <w:t xml:space="preserve"> </w:t>
      </w:r>
      <w:r w:rsidR="00C72D5B">
        <w:rPr>
          <w:rFonts w:ascii="Arial" w:hAnsi="Arial" w:cs="Arial"/>
          <w:sz w:val="20"/>
          <w:szCs w:val="20"/>
        </w:rPr>
        <w:t xml:space="preserve">продолжим </w:t>
      </w:r>
      <w:r>
        <w:rPr>
          <w:rFonts w:ascii="Arial" w:hAnsi="Arial" w:cs="Arial"/>
          <w:sz w:val="20"/>
          <w:szCs w:val="20"/>
        </w:rPr>
        <w:t>рассмотр</w:t>
      </w:r>
      <w:r w:rsidR="00C72D5B">
        <w:rPr>
          <w:rFonts w:ascii="Arial" w:hAnsi="Arial" w:cs="Arial"/>
          <w:sz w:val="20"/>
          <w:szCs w:val="20"/>
        </w:rPr>
        <w:t>ение</w:t>
      </w:r>
      <w:r w:rsidRPr="00917159">
        <w:rPr>
          <w:rFonts w:ascii="Arial" w:hAnsi="Arial" w:cs="Arial"/>
          <w:sz w:val="20"/>
          <w:szCs w:val="20"/>
        </w:rPr>
        <w:t xml:space="preserve"> </w:t>
      </w:r>
      <w:r w:rsidRPr="00917159">
        <w:rPr>
          <w:rFonts w:ascii="Arial" w:hAnsi="Arial" w:cs="Arial"/>
          <w:b/>
          <w:sz w:val="20"/>
          <w:szCs w:val="20"/>
        </w:rPr>
        <w:t>bash-скрипт</w:t>
      </w:r>
      <w:r w:rsidR="00C72D5B">
        <w:rPr>
          <w:rFonts w:ascii="Arial" w:hAnsi="Arial" w:cs="Arial"/>
          <w:b/>
          <w:sz w:val="20"/>
          <w:szCs w:val="20"/>
        </w:rPr>
        <w:t>ов</w:t>
      </w:r>
      <w:r w:rsidRPr="00917159">
        <w:rPr>
          <w:rFonts w:ascii="Arial" w:hAnsi="Arial" w:cs="Arial"/>
          <w:sz w:val="20"/>
          <w:szCs w:val="20"/>
        </w:rPr>
        <w:t xml:space="preserve">. Это — сценарии командной строки, написанные для оболочки </w:t>
      </w:r>
      <w:r w:rsidRPr="00917159">
        <w:rPr>
          <w:rFonts w:ascii="Arial" w:hAnsi="Arial" w:cs="Arial"/>
          <w:b/>
          <w:sz w:val="20"/>
          <w:szCs w:val="20"/>
        </w:rPr>
        <w:t>bash</w:t>
      </w:r>
      <w:r w:rsidRPr="00917159">
        <w:rPr>
          <w:rFonts w:ascii="Arial" w:hAnsi="Arial" w:cs="Arial"/>
          <w:sz w:val="20"/>
          <w:szCs w:val="20"/>
        </w:rPr>
        <w:t xml:space="preserve">. Существуют и другие оболочки, например — </w:t>
      </w:r>
      <w:r w:rsidRPr="00917159">
        <w:rPr>
          <w:rFonts w:ascii="Arial" w:hAnsi="Arial" w:cs="Arial"/>
          <w:b/>
          <w:sz w:val="20"/>
          <w:szCs w:val="20"/>
        </w:rPr>
        <w:t>zsh, tcsh, ksh</w:t>
      </w:r>
      <w:r w:rsidRPr="00917159">
        <w:rPr>
          <w:rFonts w:ascii="Arial" w:hAnsi="Arial" w:cs="Arial"/>
          <w:sz w:val="20"/>
          <w:szCs w:val="20"/>
        </w:rPr>
        <w:t xml:space="preserve">, но мы сосредоточимся на </w:t>
      </w:r>
      <w:r w:rsidRPr="00917159">
        <w:rPr>
          <w:rFonts w:ascii="Arial" w:hAnsi="Arial" w:cs="Arial"/>
          <w:b/>
          <w:sz w:val="20"/>
          <w:szCs w:val="20"/>
        </w:rPr>
        <w:t>bash</w:t>
      </w:r>
      <w:r w:rsidRPr="00917159">
        <w:rPr>
          <w:rFonts w:ascii="Arial" w:hAnsi="Arial" w:cs="Arial"/>
          <w:sz w:val="20"/>
          <w:szCs w:val="20"/>
        </w:rPr>
        <w:t>.</w:t>
      </w:r>
    </w:p>
    <w:p w:rsidR="001C3A0A" w:rsidRDefault="001C3A0A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C3A0A">
        <w:rPr>
          <w:rFonts w:ascii="Arial" w:hAnsi="Arial" w:cs="Arial"/>
          <w:b/>
          <w:sz w:val="20"/>
          <w:szCs w:val="20"/>
        </w:rPr>
        <w:t>BASH</w:t>
      </w:r>
      <w:r w:rsidRPr="001C3A0A">
        <w:rPr>
          <w:rFonts w:ascii="Arial" w:hAnsi="Arial" w:cs="Arial"/>
          <w:sz w:val="20"/>
          <w:szCs w:val="20"/>
        </w:rPr>
        <w:t xml:space="preserve"> — </w:t>
      </w:r>
      <w:r w:rsidRPr="001C3A0A">
        <w:rPr>
          <w:rFonts w:ascii="Arial" w:hAnsi="Arial" w:cs="Arial"/>
          <w:b/>
          <w:sz w:val="20"/>
          <w:szCs w:val="20"/>
        </w:rPr>
        <w:t>Bourne</w:t>
      </w:r>
      <w:r w:rsidRPr="001C3A0A">
        <w:rPr>
          <w:rFonts w:ascii="Arial" w:hAnsi="Arial" w:cs="Arial"/>
          <w:sz w:val="20"/>
          <w:szCs w:val="20"/>
        </w:rPr>
        <w:t>-</w:t>
      </w:r>
      <w:r w:rsidRPr="001C3A0A">
        <w:rPr>
          <w:rFonts w:ascii="Arial" w:hAnsi="Arial" w:cs="Arial"/>
          <w:b/>
          <w:sz w:val="20"/>
          <w:szCs w:val="20"/>
        </w:rPr>
        <w:t>Again</w:t>
      </w:r>
      <w:r w:rsidRPr="001C3A0A">
        <w:rPr>
          <w:rFonts w:ascii="Arial" w:hAnsi="Arial" w:cs="Arial"/>
          <w:sz w:val="20"/>
          <w:szCs w:val="20"/>
        </w:rPr>
        <w:t xml:space="preserve"> </w:t>
      </w:r>
      <w:r w:rsidRPr="001C3A0A">
        <w:rPr>
          <w:rFonts w:ascii="Arial" w:hAnsi="Arial" w:cs="Arial"/>
          <w:b/>
          <w:sz w:val="20"/>
          <w:szCs w:val="20"/>
        </w:rPr>
        <w:t>SHell</w:t>
      </w:r>
      <w:r w:rsidRPr="001C3A0A">
        <w:rPr>
          <w:rFonts w:ascii="Arial" w:hAnsi="Arial" w:cs="Arial"/>
          <w:sz w:val="20"/>
          <w:szCs w:val="20"/>
        </w:rPr>
        <w:t xml:space="preserve"> (что может переводится как «перерожденный шел», или «</w:t>
      </w:r>
      <w:r w:rsidRPr="001C3A0A">
        <w:rPr>
          <w:rFonts w:ascii="Arial" w:hAnsi="Arial" w:cs="Arial"/>
          <w:i/>
          <w:sz w:val="20"/>
          <w:szCs w:val="20"/>
        </w:rPr>
        <w:t>Снова шел Борн</w:t>
      </w:r>
      <w:r>
        <w:rPr>
          <w:rFonts w:ascii="Arial" w:hAnsi="Arial" w:cs="Arial"/>
          <w:sz w:val="20"/>
          <w:szCs w:val="20"/>
        </w:rPr>
        <w:t xml:space="preserve"> </w:t>
      </w:r>
      <w:r w:rsidRPr="001C3A0A">
        <w:rPr>
          <w:rFonts w:ascii="Arial" w:hAnsi="Arial" w:cs="Arial"/>
          <w:sz w:val="20"/>
          <w:szCs w:val="20"/>
        </w:rPr>
        <w:t xml:space="preserve">(создатель </w:t>
      </w:r>
      <w:r w:rsidRPr="001C3A0A">
        <w:rPr>
          <w:rFonts w:ascii="Arial" w:hAnsi="Arial" w:cs="Arial"/>
          <w:b/>
          <w:sz w:val="20"/>
          <w:szCs w:val="20"/>
        </w:rPr>
        <w:t>sh</w:t>
      </w:r>
      <w:r w:rsidRPr="001C3A0A">
        <w:rPr>
          <w:rFonts w:ascii="Arial" w:hAnsi="Arial" w:cs="Arial"/>
          <w:sz w:val="20"/>
          <w:szCs w:val="20"/>
        </w:rPr>
        <w:t xml:space="preserve">)»), самый популярный командный интерпретатор в юниксоподобных системах, в особенности в </w:t>
      </w:r>
      <w:r w:rsidRPr="001C3A0A">
        <w:rPr>
          <w:rFonts w:ascii="Arial" w:hAnsi="Arial" w:cs="Arial"/>
          <w:b/>
          <w:sz w:val="20"/>
          <w:szCs w:val="20"/>
        </w:rPr>
        <w:t>GNU</w:t>
      </w:r>
      <w:r w:rsidRPr="001C3A0A">
        <w:rPr>
          <w:rFonts w:ascii="Arial" w:hAnsi="Arial" w:cs="Arial"/>
          <w:sz w:val="20"/>
          <w:szCs w:val="20"/>
        </w:rPr>
        <w:t>/</w:t>
      </w:r>
      <w:r w:rsidRPr="001C3A0A">
        <w:rPr>
          <w:rFonts w:ascii="Arial" w:hAnsi="Arial" w:cs="Arial"/>
          <w:b/>
          <w:sz w:val="20"/>
          <w:szCs w:val="20"/>
        </w:rPr>
        <w:t>Linux</w:t>
      </w:r>
      <w:r w:rsidRPr="001C3A0A">
        <w:rPr>
          <w:rFonts w:ascii="Arial" w:hAnsi="Arial" w:cs="Arial"/>
          <w:sz w:val="20"/>
          <w:szCs w:val="20"/>
        </w:rPr>
        <w:t xml:space="preserve">. </w:t>
      </w:r>
    </w:p>
    <w:p w:rsidR="00A63B20" w:rsidRDefault="00A63B20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Итак,</w:t>
      </w:r>
    </w:p>
    <w:p w:rsidR="00A06B9E" w:rsidRPr="00A06B9E" w:rsidRDefault="00A06B9E" w:rsidP="00A06B9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>1)</w:t>
      </w:r>
      <w:r w:rsidRPr="00A06B9E">
        <w:rPr>
          <w:rFonts w:ascii="Arial" w:hAnsi="Arial" w:cs="Arial"/>
          <w:sz w:val="20"/>
          <w:szCs w:val="20"/>
        </w:rPr>
        <w:tab/>
        <w:t>Вход в систему под выданной пользовательской учетной записью</w:t>
      </w:r>
      <w:r w:rsidR="00DC7738">
        <w:rPr>
          <w:rFonts w:ascii="Arial" w:hAnsi="Arial" w:cs="Arial"/>
          <w:sz w:val="20"/>
          <w:szCs w:val="20"/>
        </w:rPr>
        <w:t xml:space="preserve"> (например)</w:t>
      </w:r>
      <w:r w:rsidRPr="00A06B9E">
        <w:rPr>
          <w:rFonts w:ascii="Arial" w:hAnsi="Arial" w:cs="Arial"/>
          <w:sz w:val="20"/>
          <w:szCs w:val="20"/>
        </w:rPr>
        <w:t>:</w:t>
      </w:r>
    </w:p>
    <w:p w:rsidR="00A06B9E" w:rsidRPr="00A06B9E" w:rsidRDefault="00A06B9E" w:rsidP="00DC7738">
      <w:pPr>
        <w:spacing w:after="0" w:line="216" w:lineRule="auto"/>
        <w:ind w:left="568"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 xml:space="preserve">login: user </w:t>
      </w:r>
      <w:r w:rsidRPr="00A06B9E">
        <w:rPr>
          <w:rFonts w:ascii="Arial" w:hAnsi="Arial" w:cs="Arial"/>
          <w:sz w:val="20"/>
          <w:szCs w:val="20"/>
        </w:rPr>
        <w:tab/>
      </w:r>
      <w:r w:rsidRPr="00A06B9E">
        <w:rPr>
          <w:rFonts w:ascii="Arial" w:hAnsi="Arial" w:cs="Arial"/>
          <w:sz w:val="20"/>
          <w:szCs w:val="20"/>
        </w:rPr>
        <w:tab/>
      </w:r>
    </w:p>
    <w:p w:rsidR="00A06B9E" w:rsidRPr="00A06B9E" w:rsidRDefault="00A06B9E" w:rsidP="00DC7738">
      <w:pPr>
        <w:spacing w:after="0" w:line="216" w:lineRule="auto"/>
        <w:ind w:left="568"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>psw: 12345678</w:t>
      </w:r>
    </w:p>
    <w:p w:rsidR="00A06B9E" w:rsidRPr="00BD79D6" w:rsidRDefault="00A06B9E" w:rsidP="00A06B9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>2)</w:t>
      </w:r>
      <w:r w:rsidRPr="00A06B9E">
        <w:rPr>
          <w:rFonts w:ascii="Arial" w:hAnsi="Arial" w:cs="Arial"/>
          <w:sz w:val="20"/>
          <w:szCs w:val="20"/>
        </w:rPr>
        <w:tab/>
        <w:t>Создание в домашнем каталоге</w:t>
      </w:r>
      <w:r w:rsidR="00BD79D6">
        <w:rPr>
          <w:rFonts w:ascii="Arial" w:hAnsi="Arial" w:cs="Arial"/>
          <w:sz w:val="20"/>
          <w:szCs w:val="20"/>
        </w:rPr>
        <w:t xml:space="preserve"> или </w:t>
      </w:r>
      <w:r w:rsidR="00BD79D6">
        <w:rPr>
          <w:rFonts w:ascii="Arial" w:hAnsi="Arial" w:cs="Arial"/>
          <w:sz w:val="20"/>
          <w:szCs w:val="20"/>
          <w:lang w:val="en-US"/>
        </w:rPr>
        <w:t>tmp</w:t>
      </w:r>
      <w:r w:rsidRPr="00A06B9E">
        <w:rPr>
          <w:rFonts w:ascii="Arial" w:hAnsi="Arial" w:cs="Arial"/>
          <w:sz w:val="20"/>
          <w:szCs w:val="20"/>
        </w:rPr>
        <w:t xml:space="preserve"> (/tmp/g3</w:t>
      </w:r>
      <w:r>
        <w:rPr>
          <w:rFonts w:ascii="Arial" w:hAnsi="Arial" w:cs="Arial"/>
          <w:sz w:val="20"/>
          <w:szCs w:val="20"/>
        </w:rPr>
        <w:t>Х</w:t>
      </w:r>
      <w:r w:rsidRPr="00A06B9E">
        <w:rPr>
          <w:rFonts w:ascii="Arial" w:hAnsi="Arial" w:cs="Arial"/>
          <w:sz w:val="20"/>
          <w:szCs w:val="20"/>
        </w:rPr>
        <w:t xml:space="preserve">XX, где </w:t>
      </w:r>
      <w:r>
        <w:rPr>
          <w:rFonts w:ascii="Arial" w:hAnsi="Arial" w:cs="Arial"/>
          <w:sz w:val="20"/>
          <w:szCs w:val="20"/>
        </w:rPr>
        <w:t>Х</w:t>
      </w:r>
      <w:r w:rsidRPr="00A06B9E">
        <w:rPr>
          <w:rFonts w:ascii="Arial" w:hAnsi="Arial" w:cs="Arial"/>
          <w:sz w:val="20"/>
          <w:szCs w:val="20"/>
        </w:rPr>
        <w:t xml:space="preserve">ХХ – последние </w:t>
      </w:r>
      <w:r>
        <w:rPr>
          <w:rFonts w:ascii="Arial" w:hAnsi="Arial" w:cs="Arial"/>
          <w:sz w:val="20"/>
          <w:szCs w:val="20"/>
        </w:rPr>
        <w:t>3</w:t>
      </w:r>
      <w:r w:rsidRPr="00A06B9E">
        <w:rPr>
          <w:rFonts w:ascii="Arial" w:hAnsi="Arial" w:cs="Arial"/>
          <w:sz w:val="20"/>
          <w:szCs w:val="20"/>
        </w:rPr>
        <w:t xml:space="preserve"> цифры </w:t>
      </w:r>
      <w:r>
        <w:rPr>
          <w:rFonts w:ascii="Arial" w:hAnsi="Arial" w:cs="Arial"/>
          <w:sz w:val="20"/>
          <w:szCs w:val="20"/>
        </w:rPr>
        <w:t>– год набора + № </w:t>
      </w:r>
      <w:r w:rsidRPr="00A06B9E">
        <w:rPr>
          <w:rFonts w:ascii="Arial" w:hAnsi="Arial" w:cs="Arial"/>
          <w:sz w:val="20"/>
          <w:szCs w:val="20"/>
        </w:rPr>
        <w:t xml:space="preserve">группы) </w:t>
      </w:r>
      <w:r w:rsidR="00BD79D6" w:rsidRPr="00BD79D6">
        <w:rPr>
          <w:rFonts w:ascii="Arial" w:hAnsi="Arial" w:cs="Arial"/>
          <w:sz w:val="20"/>
          <w:szCs w:val="20"/>
        </w:rPr>
        <w:t xml:space="preserve">каталога группы и ПЗ-2/11. </w:t>
      </w:r>
      <w:r w:rsidR="00BD79D6">
        <w:rPr>
          <w:rFonts w:ascii="Arial" w:hAnsi="Arial" w:cs="Arial"/>
          <w:sz w:val="20"/>
          <w:szCs w:val="20"/>
        </w:rPr>
        <w:t>Например</w:t>
      </w:r>
      <w:r w:rsidRPr="00A06B9E">
        <w:rPr>
          <w:rFonts w:ascii="Arial" w:hAnsi="Arial" w:cs="Arial"/>
          <w:sz w:val="20"/>
          <w:szCs w:val="20"/>
        </w:rPr>
        <w:t>:</w:t>
      </w:r>
      <w:r w:rsidR="00BD79D6">
        <w:rPr>
          <w:rFonts w:ascii="Arial" w:hAnsi="Arial" w:cs="Arial"/>
          <w:sz w:val="20"/>
          <w:szCs w:val="20"/>
        </w:rPr>
        <w:t xml:space="preserve"> </w:t>
      </w:r>
      <w:r w:rsidR="00BD79D6" w:rsidRPr="00463A43">
        <w:rPr>
          <w:rFonts w:ascii="Arial" w:hAnsi="Arial" w:cs="Arial"/>
          <w:b/>
          <w:sz w:val="20"/>
          <w:szCs w:val="20"/>
        </w:rPr>
        <w:t>/tmp/g3</w:t>
      </w:r>
      <w:r w:rsidR="00BD79D6" w:rsidRPr="002B4DF5">
        <w:rPr>
          <w:rFonts w:ascii="Arial" w:hAnsi="Arial" w:cs="Arial"/>
          <w:b/>
          <w:sz w:val="20"/>
          <w:szCs w:val="20"/>
        </w:rPr>
        <w:t>771/</w:t>
      </w:r>
      <w:r w:rsidR="00BD79D6" w:rsidRPr="00463A43">
        <w:rPr>
          <w:rFonts w:ascii="Arial" w:hAnsi="Arial" w:cs="Arial"/>
          <w:b/>
          <w:sz w:val="20"/>
          <w:szCs w:val="20"/>
          <w:lang w:val="en-US"/>
        </w:rPr>
        <w:t>pz</w:t>
      </w:r>
      <w:r w:rsidR="00BD79D6" w:rsidRPr="002B4DF5">
        <w:rPr>
          <w:rFonts w:ascii="Arial" w:hAnsi="Arial" w:cs="Arial"/>
          <w:b/>
          <w:sz w:val="20"/>
          <w:szCs w:val="20"/>
        </w:rPr>
        <w:t>12</w:t>
      </w:r>
    </w:p>
    <w:p w:rsidR="00A06B9E" w:rsidRPr="00A06B9E" w:rsidRDefault="00A06B9E" w:rsidP="00A06B9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>~$ cd tmp</w:t>
      </w:r>
    </w:p>
    <w:p w:rsidR="00A06B9E" w:rsidRPr="00A06B9E" w:rsidRDefault="00A06B9E" w:rsidP="00A06B9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>~$ ls</w:t>
      </w:r>
    </w:p>
    <w:p w:rsidR="00A06B9E" w:rsidRPr="00A06B9E" w:rsidRDefault="00A06B9E" w:rsidP="00A06B9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 xml:space="preserve">~$ mkdir </w:t>
      </w:r>
      <w:r w:rsidR="00EA7E7C">
        <w:rPr>
          <w:rFonts w:ascii="Arial" w:hAnsi="Arial" w:cs="Arial"/>
          <w:sz w:val="20"/>
          <w:szCs w:val="20"/>
          <w:lang w:val="en-US"/>
        </w:rPr>
        <w:t>g</w:t>
      </w:r>
      <w:r w:rsidR="00A15D78">
        <w:rPr>
          <w:rFonts w:ascii="Arial" w:hAnsi="Arial" w:cs="Arial"/>
          <w:sz w:val="20"/>
          <w:szCs w:val="20"/>
          <w:lang w:val="en-US"/>
        </w:rPr>
        <w:t>NN</w:t>
      </w:r>
      <w:r w:rsidRPr="00A06B9E">
        <w:rPr>
          <w:rFonts w:ascii="Arial" w:hAnsi="Arial" w:cs="Arial"/>
          <w:sz w:val="20"/>
          <w:szCs w:val="20"/>
        </w:rPr>
        <w:t xml:space="preserve"> (где </w:t>
      </w:r>
      <w:r w:rsidR="00A15D78">
        <w:rPr>
          <w:rFonts w:ascii="Arial" w:hAnsi="Arial" w:cs="Arial"/>
          <w:sz w:val="20"/>
          <w:szCs w:val="20"/>
          <w:lang w:val="en-US"/>
        </w:rPr>
        <w:t>NN</w:t>
      </w:r>
      <w:r w:rsidRPr="00A06B9E">
        <w:rPr>
          <w:rFonts w:ascii="Arial" w:hAnsi="Arial" w:cs="Arial"/>
          <w:sz w:val="20"/>
          <w:szCs w:val="20"/>
        </w:rPr>
        <w:t xml:space="preserve"> – последние 2 цифры группы</w:t>
      </w:r>
      <w:r>
        <w:rPr>
          <w:rFonts w:ascii="Arial" w:hAnsi="Arial" w:cs="Arial"/>
          <w:sz w:val="20"/>
          <w:szCs w:val="20"/>
        </w:rPr>
        <w:t xml:space="preserve">, </w:t>
      </w:r>
      <w:r w:rsidR="00AB39BF">
        <w:rPr>
          <w:rFonts w:ascii="Arial" w:hAnsi="Arial" w:cs="Arial"/>
          <w:sz w:val="20"/>
          <w:szCs w:val="20"/>
        </w:rPr>
        <w:t>например</w:t>
      </w:r>
      <w:r>
        <w:rPr>
          <w:rFonts w:ascii="Arial" w:hAnsi="Arial" w:cs="Arial"/>
          <w:sz w:val="20"/>
          <w:szCs w:val="20"/>
        </w:rPr>
        <w:t xml:space="preserve"> </w:t>
      </w:r>
      <w:r w:rsidR="00EA7E7C">
        <w:rPr>
          <w:rFonts w:ascii="Arial" w:hAnsi="Arial" w:cs="Arial"/>
          <w:sz w:val="20"/>
          <w:szCs w:val="20"/>
          <w:lang w:val="en-US"/>
        </w:rPr>
        <w:t>g</w:t>
      </w:r>
      <w:bookmarkStart w:id="0" w:name="_GoBack"/>
      <w:bookmarkEnd w:id="0"/>
      <w:r w:rsidR="00A15D78">
        <w:rPr>
          <w:rFonts w:ascii="Arial" w:hAnsi="Arial" w:cs="Arial"/>
          <w:sz w:val="20"/>
          <w:szCs w:val="20"/>
          <w:lang w:val="en-US"/>
        </w:rPr>
        <w:t>2</w:t>
      </w:r>
      <w:r>
        <w:rPr>
          <w:rFonts w:ascii="Arial" w:hAnsi="Arial" w:cs="Arial"/>
          <w:sz w:val="20"/>
          <w:szCs w:val="20"/>
        </w:rPr>
        <w:t>1</w:t>
      </w:r>
      <w:r w:rsidRPr="00A06B9E">
        <w:rPr>
          <w:rFonts w:ascii="Arial" w:hAnsi="Arial" w:cs="Arial"/>
          <w:sz w:val="20"/>
          <w:szCs w:val="20"/>
        </w:rPr>
        <w:t>)</w:t>
      </w:r>
    </w:p>
    <w:p w:rsidR="00A06B9E" w:rsidRPr="00A06B9E" w:rsidRDefault="00A06B9E" w:rsidP="00A06B9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A06B9E">
        <w:rPr>
          <w:rFonts w:ascii="Arial" w:hAnsi="Arial" w:cs="Arial"/>
          <w:sz w:val="20"/>
          <w:szCs w:val="20"/>
        </w:rPr>
        <w:t>~$ ls</w:t>
      </w:r>
    </w:p>
    <w:p w:rsidR="00A06B9E" w:rsidRDefault="00A06B9E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596B39" w:rsidRDefault="00917159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53D19">
        <w:rPr>
          <w:rFonts w:ascii="Arial" w:hAnsi="Arial" w:cs="Arial"/>
          <w:b/>
          <w:i/>
          <w:sz w:val="20"/>
          <w:szCs w:val="20"/>
        </w:rPr>
        <w:t>Сценарии командной строки</w:t>
      </w:r>
      <w:r w:rsidRPr="00917159">
        <w:rPr>
          <w:rFonts w:ascii="Arial" w:hAnsi="Arial" w:cs="Arial"/>
          <w:sz w:val="20"/>
          <w:szCs w:val="20"/>
        </w:rPr>
        <w:t xml:space="preserve"> — это наборы тех же самых команд, которые можно вводить с клавиатуры, собранные в файлы и объединённые некоей общей целью. При этом результаты работы команд могут представлять либо самостоятельную ценность, либо служить входными данными для других команд. </w:t>
      </w:r>
      <w:r w:rsidRPr="00E53D19">
        <w:rPr>
          <w:rFonts w:ascii="Arial" w:hAnsi="Arial" w:cs="Arial"/>
          <w:b/>
          <w:i/>
          <w:sz w:val="20"/>
          <w:szCs w:val="20"/>
        </w:rPr>
        <w:t>Сценарии</w:t>
      </w:r>
      <w:r w:rsidRPr="00917159">
        <w:rPr>
          <w:rFonts w:ascii="Arial" w:hAnsi="Arial" w:cs="Arial"/>
          <w:sz w:val="20"/>
          <w:szCs w:val="20"/>
        </w:rPr>
        <w:t xml:space="preserve"> — это мощный способ автоматизации часто выполняемых действий.</w:t>
      </w:r>
    </w:p>
    <w:p w:rsidR="00596B39" w:rsidRPr="00887826" w:rsidRDefault="00887826" w:rsidP="00887826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887826">
        <w:rPr>
          <w:rFonts w:ascii="Arial" w:hAnsi="Arial" w:cs="Arial"/>
          <w:sz w:val="20"/>
          <w:szCs w:val="20"/>
        </w:rPr>
        <w:t>Итак, если говорить о командной строке, она позволяет выполнить несколько команд за один раз, введя их через точку с запятой: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 w:rsidRPr="00887826">
        <w:rPr>
          <w:rFonts w:ascii="Arial" w:hAnsi="Arial" w:cs="Arial"/>
          <w:b/>
          <w:sz w:val="20"/>
          <w:szCs w:val="20"/>
        </w:rPr>
        <w:t>pwd; whoami</w:t>
      </w:r>
    </w:p>
    <w:p w:rsidR="00596B39" w:rsidRDefault="00B016C4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016C4">
        <w:rPr>
          <w:rFonts w:ascii="Arial" w:hAnsi="Arial" w:cs="Arial"/>
          <w:sz w:val="20"/>
          <w:szCs w:val="20"/>
        </w:rPr>
        <w:t xml:space="preserve">Если вы опробовали это в своём терминале, ваш первый </w:t>
      </w:r>
      <w:r w:rsidRPr="00B016C4">
        <w:rPr>
          <w:rFonts w:ascii="Arial" w:hAnsi="Arial" w:cs="Arial"/>
          <w:b/>
          <w:sz w:val="20"/>
          <w:szCs w:val="20"/>
        </w:rPr>
        <w:t>bash-скрипт</w:t>
      </w:r>
      <w:r w:rsidRPr="00B016C4">
        <w:rPr>
          <w:rFonts w:ascii="Arial" w:hAnsi="Arial" w:cs="Arial"/>
          <w:sz w:val="20"/>
          <w:szCs w:val="20"/>
        </w:rPr>
        <w:t xml:space="preserve">, в котором задействованы две команды, уже написан. Работает он так. Сначала команда </w:t>
      </w:r>
      <w:r w:rsidRPr="00B016C4">
        <w:rPr>
          <w:rFonts w:ascii="Arial" w:hAnsi="Arial" w:cs="Arial"/>
          <w:b/>
          <w:sz w:val="20"/>
          <w:szCs w:val="20"/>
        </w:rPr>
        <w:t>pwd</w:t>
      </w:r>
      <w:r w:rsidRPr="00B016C4">
        <w:rPr>
          <w:rFonts w:ascii="Arial" w:hAnsi="Arial" w:cs="Arial"/>
          <w:sz w:val="20"/>
          <w:szCs w:val="20"/>
        </w:rPr>
        <w:t xml:space="preserve"> выводит на экран сведения о текущей рабочей директории, потом команда </w:t>
      </w:r>
      <w:r w:rsidRPr="00B016C4">
        <w:rPr>
          <w:rFonts w:ascii="Arial" w:hAnsi="Arial" w:cs="Arial"/>
          <w:b/>
          <w:sz w:val="20"/>
          <w:szCs w:val="20"/>
        </w:rPr>
        <w:t>whoami</w:t>
      </w:r>
      <w:r>
        <w:rPr>
          <w:rFonts w:ascii="Arial" w:hAnsi="Arial" w:cs="Arial"/>
          <w:sz w:val="20"/>
          <w:szCs w:val="20"/>
        </w:rPr>
        <w:t xml:space="preserve"> </w:t>
      </w:r>
      <w:r w:rsidRPr="00B016C4">
        <w:rPr>
          <w:rFonts w:ascii="Arial" w:hAnsi="Arial" w:cs="Arial"/>
          <w:sz w:val="20"/>
          <w:szCs w:val="20"/>
        </w:rPr>
        <w:t>показывает данные о пользователе, под которым вы вошли в систему</w:t>
      </w:r>
    </w:p>
    <w:p w:rsidR="00E53D19" w:rsidRDefault="002C56BE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2C56BE">
        <w:rPr>
          <w:rFonts w:ascii="Arial" w:hAnsi="Arial" w:cs="Arial"/>
          <w:b/>
          <w:i/>
          <w:sz w:val="20"/>
          <w:szCs w:val="20"/>
        </w:rPr>
        <w:t>Командная строка</w:t>
      </w:r>
      <w:r w:rsidRPr="002C56BE">
        <w:rPr>
          <w:rFonts w:ascii="Arial" w:hAnsi="Arial" w:cs="Arial"/>
          <w:sz w:val="20"/>
          <w:szCs w:val="20"/>
        </w:rPr>
        <w:t xml:space="preserve"> — отличный инструмент, но команды в неё приходится вводить каждый раз, когда в них возникает необходимость. Что если записать набор команд в файл и просто вызывать этот файл для их выполнения? Собственно говоря, тот файл, о котором мы говорим, и называется </w:t>
      </w:r>
      <w:r w:rsidRPr="002C56BE">
        <w:rPr>
          <w:rFonts w:ascii="Arial" w:hAnsi="Arial" w:cs="Arial"/>
          <w:i/>
          <w:sz w:val="20"/>
          <w:szCs w:val="20"/>
        </w:rPr>
        <w:t>сценарием командной строки</w:t>
      </w:r>
      <w:r w:rsidRPr="002C56BE">
        <w:rPr>
          <w:rFonts w:ascii="Arial" w:hAnsi="Arial" w:cs="Arial"/>
          <w:sz w:val="20"/>
          <w:szCs w:val="20"/>
        </w:rPr>
        <w:t>.</w:t>
      </w:r>
    </w:p>
    <w:p w:rsidR="00E00C52" w:rsidRPr="00416474" w:rsidRDefault="000E1611" w:rsidP="000E161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E1611">
        <w:rPr>
          <w:rFonts w:ascii="Arial" w:hAnsi="Arial" w:cs="Arial"/>
          <w:sz w:val="20"/>
          <w:szCs w:val="20"/>
        </w:rPr>
        <w:t xml:space="preserve">Создайте пустой файл с использованием команды </w:t>
      </w:r>
      <w:r w:rsidRPr="00E00C52">
        <w:rPr>
          <w:rFonts w:ascii="Arial" w:hAnsi="Arial" w:cs="Arial"/>
          <w:b/>
          <w:i/>
          <w:sz w:val="20"/>
          <w:szCs w:val="20"/>
        </w:rPr>
        <w:t>touch</w:t>
      </w:r>
      <w:r w:rsidR="00E00C52">
        <w:rPr>
          <w:rFonts w:ascii="Arial" w:hAnsi="Arial" w:cs="Arial"/>
          <w:sz w:val="20"/>
          <w:szCs w:val="20"/>
        </w:rPr>
        <w:t xml:space="preserve">: </w:t>
      </w:r>
      <w:r w:rsidR="0047347C">
        <w:rPr>
          <w:rFonts w:ascii="Arial" w:hAnsi="Arial" w:cs="Arial"/>
          <w:sz w:val="20"/>
          <w:szCs w:val="20"/>
        </w:rPr>
        <w:tab/>
      </w:r>
      <w:r w:rsidR="00E00C52" w:rsidRPr="00E00C52">
        <w:rPr>
          <w:rFonts w:ascii="Arial" w:hAnsi="Arial" w:cs="Arial"/>
          <w:b/>
          <w:sz w:val="20"/>
          <w:szCs w:val="20"/>
        </w:rPr>
        <w:t>touch myscript</w:t>
      </w:r>
      <w:r w:rsidR="00AE7AF9" w:rsidRPr="00416474">
        <w:rPr>
          <w:rFonts w:ascii="Arial" w:hAnsi="Arial" w:cs="Arial"/>
          <w:b/>
          <w:sz w:val="20"/>
          <w:szCs w:val="20"/>
        </w:rPr>
        <w:t>.</w:t>
      </w:r>
      <w:r w:rsidR="00AE7AF9">
        <w:rPr>
          <w:rFonts w:ascii="Arial" w:hAnsi="Arial" w:cs="Arial"/>
          <w:b/>
          <w:sz w:val="20"/>
          <w:szCs w:val="20"/>
          <w:lang w:val="en-US"/>
        </w:rPr>
        <w:t>sh</w:t>
      </w:r>
    </w:p>
    <w:p w:rsidR="000E1611" w:rsidRPr="000E1611" w:rsidRDefault="000E1611" w:rsidP="000E161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0E1611">
        <w:rPr>
          <w:rFonts w:ascii="Arial" w:hAnsi="Arial" w:cs="Arial"/>
          <w:sz w:val="20"/>
          <w:szCs w:val="20"/>
        </w:rPr>
        <w:t xml:space="preserve">В его первой строке нужно указать, какую именно оболочку мы собираемся использовать. Нас интересует </w:t>
      </w:r>
      <w:r w:rsidRPr="000E1611">
        <w:rPr>
          <w:rFonts w:ascii="Arial" w:hAnsi="Arial" w:cs="Arial"/>
          <w:b/>
          <w:sz w:val="20"/>
          <w:szCs w:val="20"/>
        </w:rPr>
        <w:t>bash</w:t>
      </w:r>
      <w:r w:rsidRPr="000E1611">
        <w:rPr>
          <w:rFonts w:ascii="Arial" w:hAnsi="Arial" w:cs="Arial"/>
          <w:sz w:val="20"/>
          <w:szCs w:val="20"/>
        </w:rPr>
        <w:t>, поэтому первая строка файла будет такой:</w:t>
      </w:r>
    </w:p>
    <w:p w:rsidR="00E53D19" w:rsidRPr="000E1611" w:rsidRDefault="000E1611" w:rsidP="000E1611">
      <w:pPr>
        <w:spacing w:after="0" w:line="216" w:lineRule="auto"/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0E1611">
        <w:rPr>
          <w:rFonts w:ascii="Arial" w:hAnsi="Arial" w:cs="Arial"/>
          <w:b/>
          <w:sz w:val="20"/>
          <w:szCs w:val="20"/>
          <w:lang w:val="en-US"/>
        </w:rPr>
        <w:t>#!/bin/bash</w:t>
      </w:r>
      <w:r w:rsidRPr="000E1611">
        <w:rPr>
          <w:rFonts w:ascii="Arial" w:hAnsi="Arial" w:cs="Arial"/>
          <w:sz w:val="20"/>
          <w:szCs w:val="20"/>
          <w:lang w:val="en-US"/>
        </w:rPr>
        <w:tab/>
        <w:t># This is a comment</w:t>
      </w:r>
    </w:p>
    <w:p w:rsidR="000E1611" w:rsidRDefault="000E1611" w:rsidP="000E161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0E1611">
        <w:rPr>
          <w:rFonts w:ascii="Arial" w:hAnsi="Arial" w:cs="Arial"/>
          <w:sz w:val="20"/>
          <w:szCs w:val="20"/>
        </w:rPr>
        <w:t xml:space="preserve">Команды оболочки отделяются знаком перевода строки, комментарии выделяют знаком решётки. </w:t>
      </w:r>
      <w:r w:rsidRPr="000E1611">
        <w:rPr>
          <w:rFonts w:ascii="Arial" w:hAnsi="Arial" w:cs="Arial"/>
          <w:sz w:val="20"/>
          <w:szCs w:val="20"/>
          <w:lang w:val="en-US"/>
        </w:rPr>
        <w:t>Вот как это выглядит: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7053"/>
      </w:tblGrid>
      <w:tr w:rsidR="00B7174A" w:rsidRPr="00A72732" w:rsidTr="00E04BD8">
        <w:tc>
          <w:tcPr>
            <w:tcW w:w="3652" w:type="dxa"/>
          </w:tcPr>
          <w:p w:rsidR="00B7174A" w:rsidRPr="000E1611" w:rsidRDefault="00B7174A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B7174A" w:rsidRPr="000E1611" w:rsidRDefault="00B7174A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# This is a comment</w:t>
            </w:r>
          </w:p>
          <w:p w:rsidR="00B7174A" w:rsidRPr="000E1611" w:rsidRDefault="00B7174A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pwd</w:t>
            </w:r>
          </w:p>
          <w:p w:rsidR="00B7174A" w:rsidRDefault="00B7174A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1611">
              <w:rPr>
                <w:rFonts w:ascii="Arial" w:hAnsi="Arial" w:cs="Arial"/>
                <w:b/>
                <w:sz w:val="20"/>
                <w:szCs w:val="20"/>
                <w:lang w:val="en-US"/>
              </w:rPr>
              <w:t>whoami</w:t>
            </w:r>
          </w:p>
        </w:tc>
        <w:tc>
          <w:tcPr>
            <w:tcW w:w="7053" w:type="dxa"/>
          </w:tcPr>
          <w:p w:rsidR="00B7174A" w:rsidRPr="00A72732" w:rsidRDefault="00B7174A" w:rsidP="000E1611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7174A">
              <w:rPr>
                <w:rFonts w:ascii="Arial" w:hAnsi="Arial" w:cs="Arial"/>
                <w:sz w:val="20"/>
                <w:szCs w:val="20"/>
              </w:rPr>
              <w:t xml:space="preserve">Сохраните файл, дав ему имя </w:t>
            </w:r>
            <w:r w:rsidRPr="00B7174A">
              <w:rPr>
                <w:rFonts w:ascii="Arial" w:hAnsi="Arial" w:cs="Arial"/>
                <w:b/>
                <w:sz w:val="20"/>
                <w:szCs w:val="20"/>
                <w:lang w:val="en-US"/>
              </w:rPr>
              <w:t>myscript</w:t>
            </w:r>
            <w:r w:rsidR="00416474" w:rsidRPr="00416474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="00416474">
              <w:rPr>
                <w:rFonts w:ascii="Arial" w:hAnsi="Arial" w:cs="Arial"/>
                <w:b/>
                <w:sz w:val="20"/>
                <w:szCs w:val="20"/>
                <w:lang w:val="en-US"/>
              </w:rPr>
              <w:t>sh</w:t>
            </w:r>
            <w:r w:rsidRPr="00B7174A">
              <w:rPr>
                <w:rFonts w:ascii="Arial" w:hAnsi="Arial" w:cs="Arial"/>
                <w:sz w:val="20"/>
                <w:szCs w:val="20"/>
              </w:rPr>
              <w:t xml:space="preserve">, и работа по созданию </w:t>
            </w:r>
            <w:r w:rsidRPr="00B7174A">
              <w:rPr>
                <w:rFonts w:ascii="Arial" w:hAnsi="Arial" w:cs="Arial"/>
                <w:sz w:val="20"/>
                <w:szCs w:val="20"/>
                <w:lang w:val="en-US"/>
              </w:rPr>
              <w:t>bash</w:t>
            </w:r>
            <w:r w:rsidRPr="00B7174A">
              <w:rPr>
                <w:rFonts w:ascii="Arial" w:hAnsi="Arial" w:cs="Arial"/>
                <w:sz w:val="20"/>
                <w:szCs w:val="20"/>
              </w:rPr>
              <w:t xml:space="preserve">-скрипта почти закончена. Сейчас осталось лишь сделать этот файл исполняемым, иначе, попытавшись его запустить, вы столкнётесь с ошибкой 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Permission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denied</w:t>
            </w:r>
            <w:r w:rsidR="006D751D"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</w:p>
        </w:tc>
      </w:tr>
      <w:tr w:rsidR="006D751D" w:rsidTr="00E04BD8">
        <w:trPr>
          <w:trHeight w:val="1283"/>
        </w:trPr>
        <w:tc>
          <w:tcPr>
            <w:tcW w:w="3652" w:type="dxa"/>
          </w:tcPr>
          <w:p w:rsidR="006D751D" w:rsidRDefault="006D751D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04BD8" w:rsidRPr="00E04BD8" w:rsidRDefault="00E04BD8" w:rsidP="00B7174A">
            <w:pPr>
              <w:spacing w:after="0" w:line="216" w:lineRule="auto"/>
              <w:ind w:left="568"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Permission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B7174A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denied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:</w:t>
            </w:r>
          </w:p>
          <w:p w:rsidR="006D751D" w:rsidRPr="006D751D" w:rsidRDefault="006D751D" w:rsidP="00E04BD8">
            <w:pPr>
              <w:spacing w:after="0" w:line="216" w:lineRule="auto"/>
              <w:ind w:hanging="1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6D751D">
              <w:rPr>
                <w:rFonts w:ascii="Arial" w:hAnsi="Arial" w:cs="Arial"/>
                <w:i/>
                <w:sz w:val="20"/>
                <w:szCs w:val="20"/>
              </w:rPr>
              <w:t>Попытка запуска файла сценария с неправильно настроенными разрешениями</w:t>
            </w:r>
          </w:p>
        </w:tc>
        <w:tc>
          <w:tcPr>
            <w:tcW w:w="7053" w:type="dxa"/>
            <w:vAlign w:val="center"/>
          </w:tcPr>
          <w:p w:rsidR="006D751D" w:rsidRPr="00B7174A" w:rsidRDefault="006D751D" w:rsidP="000E1611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D751D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859B338" wp14:editId="243D6122">
                  <wp:extent cx="3635654" cy="704165"/>
                  <wp:effectExtent l="0" t="0" r="3175" b="1270"/>
                  <wp:docPr id="1" name="Рисунок 1" descr="https://habrastorage.org/getpro/habr/post_images/29f/743/3ec/29f7433ec002900e7518396a814fe3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habrastorage.org/getpro/habr/post_images/29f/743/3ec/29f7433ec002900e7518396a814fe3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615" cy="744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2732" w:rsidRPr="00A72732" w:rsidTr="00E04BD8">
        <w:tc>
          <w:tcPr>
            <w:tcW w:w="3652" w:type="dxa"/>
          </w:tcPr>
          <w:p w:rsidR="00A72732" w:rsidRDefault="00A72732" w:rsidP="00E04BD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A72732">
              <w:rPr>
                <w:rFonts w:ascii="Arial" w:hAnsi="Arial" w:cs="Arial"/>
                <w:b/>
                <w:sz w:val="20"/>
                <w:szCs w:val="20"/>
              </w:rPr>
              <w:t>chmod +x ./myscript</w:t>
            </w:r>
          </w:p>
        </w:tc>
        <w:tc>
          <w:tcPr>
            <w:tcW w:w="7053" w:type="dxa"/>
          </w:tcPr>
          <w:p w:rsidR="00A72732" w:rsidRPr="00A72732" w:rsidRDefault="00A72732" w:rsidP="000E1611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72732">
              <w:rPr>
                <w:rFonts w:ascii="Arial" w:hAnsi="Arial" w:cs="Arial"/>
                <w:sz w:val="20"/>
                <w:szCs w:val="20"/>
              </w:rPr>
              <w:t>Сделаем файл исполняемым</w:t>
            </w:r>
          </w:p>
        </w:tc>
      </w:tr>
      <w:tr w:rsidR="00A72732" w:rsidRPr="00A72732" w:rsidTr="00E04BD8">
        <w:tc>
          <w:tcPr>
            <w:tcW w:w="3652" w:type="dxa"/>
          </w:tcPr>
          <w:p w:rsidR="00A72732" w:rsidRPr="00A72732" w:rsidRDefault="005F580C" w:rsidP="00E04BD8">
            <w:pPr>
              <w:spacing w:before="40" w:after="4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F580C">
              <w:rPr>
                <w:rFonts w:ascii="Arial" w:hAnsi="Arial" w:cs="Arial"/>
                <w:b/>
                <w:sz w:val="20"/>
                <w:szCs w:val="20"/>
              </w:rPr>
              <w:t>./</w:t>
            </w:r>
            <w:r w:rsidR="00E04BD8" w:rsidRPr="00A72732">
              <w:rPr>
                <w:rFonts w:ascii="Arial" w:hAnsi="Arial" w:cs="Arial"/>
                <w:b/>
                <w:sz w:val="20"/>
                <w:szCs w:val="20"/>
              </w:rPr>
              <w:t>myscript</w:t>
            </w:r>
          </w:p>
        </w:tc>
        <w:tc>
          <w:tcPr>
            <w:tcW w:w="7053" w:type="dxa"/>
          </w:tcPr>
          <w:p w:rsidR="00A72732" w:rsidRPr="00A72732" w:rsidRDefault="00E04BD8" w:rsidP="00E04BD8">
            <w:pPr>
              <w:spacing w:before="40" w:after="4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Теперь попытаемся его выполнить</w:t>
            </w:r>
          </w:p>
        </w:tc>
      </w:tr>
    </w:tbl>
    <w:p w:rsidR="00B7174A" w:rsidRPr="00E04BD8" w:rsidRDefault="00E04BD8" w:rsidP="000E161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E04BD8">
        <w:rPr>
          <w:rFonts w:ascii="Arial" w:hAnsi="Arial" w:cs="Arial"/>
          <w:sz w:val="20"/>
          <w:szCs w:val="20"/>
        </w:rPr>
        <w:t>После настройки разрешений всё работает как надо.</w:t>
      </w:r>
    </w:p>
    <w:p w:rsidR="00E0284D" w:rsidRPr="00B7174A" w:rsidRDefault="00E0284D" w:rsidP="00905C2E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E0284D" w:rsidRPr="00491072" w:rsidRDefault="00491072" w:rsidP="00905C2E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491072">
        <w:rPr>
          <w:rFonts w:ascii="Arial" w:hAnsi="Arial" w:cs="Arial"/>
          <w:b/>
          <w:sz w:val="20"/>
          <w:szCs w:val="20"/>
        </w:rPr>
        <w:t>Вывод сообщений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850"/>
        <w:gridCol w:w="7195"/>
      </w:tblGrid>
      <w:tr w:rsidR="00491072" w:rsidRPr="00A72732" w:rsidTr="00491072">
        <w:tc>
          <w:tcPr>
            <w:tcW w:w="2660" w:type="dxa"/>
          </w:tcPr>
          <w:p w:rsidR="00491072" w:rsidRPr="00491072" w:rsidRDefault="00491072" w:rsidP="002D08F9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</w:rPr>
              <w:t>echo</w:t>
            </w:r>
          </w:p>
        </w:tc>
        <w:tc>
          <w:tcPr>
            <w:tcW w:w="8045" w:type="dxa"/>
            <w:gridSpan w:val="2"/>
          </w:tcPr>
          <w:p w:rsidR="00491072" w:rsidRPr="00A72732" w:rsidRDefault="00491072" w:rsidP="002D08F9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91072">
              <w:rPr>
                <w:rFonts w:ascii="Arial" w:hAnsi="Arial" w:cs="Arial"/>
                <w:sz w:val="20"/>
                <w:szCs w:val="20"/>
              </w:rPr>
              <w:t xml:space="preserve">Для вывода текста в консоль Linux применяется команда </w:t>
            </w:r>
            <w:r w:rsidRPr="00491072">
              <w:rPr>
                <w:rFonts w:ascii="Arial" w:hAnsi="Arial" w:cs="Arial"/>
                <w:b/>
                <w:sz w:val="20"/>
                <w:szCs w:val="20"/>
              </w:rPr>
              <w:t>echo</w:t>
            </w:r>
            <w:r w:rsidRPr="00491072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91072" w:rsidRPr="00A72732" w:rsidTr="00B45DFA">
        <w:tc>
          <w:tcPr>
            <w:tcW w:w="3510" w:type="dxa"/>
            <w:gridSpan w:val="2"/>
          </w:tcPr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# </w:t>
            </w:r>
            <w:r w:rsidRPr="007450D0">
              <w:rPr>
                <w:rFonts w:ascii="Arial" w:hAnsi="Arial" w:cs="Arial"/>
                <w:i/>
                <w:sz w:val="20"/>
                <w:szCs w:val="20"/>
                <w:lang w:val="en-US"/>
              </w:rPr>
              <w:t>our comment is here</w:t>
            </w:r>
          </w:p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"The current directory is:"</w:t>
            </w:r>
          </w:p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pwd</w:t>
            </w:r>
          </w:p>
          <w:p w:rsidR="00B45DFA" w:rsidRPr="00491072" w:rsidRDefault="00B45DFA" w:rsidP="00B45DFA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"The user logged in is:"</w:t>
            </w:r>
          </w:p>
          <w:p w:rsidR="00491072" w:rsidRPr="00A72732" w:rsidRDefault="00B45DFA" w:rsidP="00B45DFA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91072">
              <w:rPr>
                <w:rFonts w:ascii="Arial" w:hAnsi="Arial" w:cs="Arial"/>
                <w:b/>
                <w:sz w:val="20"/>
                <w:szCs w:val="20"/>
              </w:rPr>
              <w:t>whoami</w:t>
            </w:r>
          </w:p>
        </w:tc>
        <w:tc>
          <w:tcPr>
            <w:tcW w:w="7195" w:type="dxa"/>
          </w:tcPr>
          <w:p w:rsidR="00491072" w:rsidRPr="00A72732" w:rsidRDefault="00B45DFA" w:rsidP="00491072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45DFA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525876" cy="866954"/>
                  <wp:effectExtent l="0" t="0" r="0" b="9525"/>
                  <wp:docPr id="2" name="Рисунок 2" descr="https://habrastorage.org/getpro/habr/post_images/4d0/173/e3d/4d0173e3ddcad01d0790b6b98dd913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habrastorage.org/getpro/habr/post_images/4d0/173/e3d/4d0173e3ddcad01d0790b6b98dd913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4283" cy="900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706B" w:rsidRPr="00C7706B" w:rsidTr="00B45DFA">
        <w:tc>
          <w:tcPr>
            <w:tcW w:w="3510" w:type="dxa"/>
            <w:gridSpan w:val="2"/>
          </w:tcPr>
          <w:p w:rsidR="00C7706B" w:rsidRPr="00C7706B" w:rsidRDefault="00C7706B" w:rsidP="00C7706B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#!/bin/bash</w:t>
            </w:r>
          </w:p>
          <w:p w:rsidR="00C7706B" w:rsidRPr="00C7706B" w:rsidRDefault="00C7706B" w:rsidP="00C7706B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"Hello World!"</w:t>
            </w:r>
          </w:p>
          <w:p w:rsidR="00C7706B" w:rsidRPr="00491072" w:rsidRDefault="00C7706B" w:rsidP="00C7706B">
            <w:pPr>
              <w:spacing w:after="0" w:line="216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printf "%s\n" "Hello World"</w:t>
            </w:r>
          </w:p>
        </w:tc>
        <w:tc>
          <w:tcPr>
            <w:tcW w:w="7195" w:type="dxa"/>
          </w:tcPr>
          <w:p w:rsidR="00C7706B" w:rsidRDefault="00C7706B" w:rsidP="0049107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C7706B" w:rsidRDefault="00C7706B" w:rsidP="00491072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Hello World!</w:t>
            </w:r>
          </w:p>
          <w:p w:rsidR="00C7706B" w:rsidRPr="00C7706B" w:rsidRDefault="00C7706B" w:rsidP="00C7706B">
            <w:pPr>
              <w:spacing w:after="0" w:line="216" w:lineRule="auto"/>
              <w:jc w:val="both"/>
              <w:rPr>
                <w:rFonts w:ascii="Arial" w:hAnsi="Arial" w:cs="Arial"/>
                <w:noProof/>
                <w:sz w:val="20"/>
                <w:szCs w:val="20"/>
                <w:lang w:val="en-US" w:eastAsia="ru-RU"/>
              </w:rPr>
            </w:pPr>
            <w:r w:rsidRPr="00C7706B">
              <w:rPr>
                <w:rFonts w:ascii="Arial" w:hAnsi="Arial" w:cs="Arial"/>
                <w:b/>
                <w:sz w:val="20"/>
                <w:szCs w:val="20"/>
                <w:lang w:val="en-US"/>
              </w:rPr>
              <w:t>Hello World!</w:t>
            </w:r>
          </w:p>
        </w:tc>
      </w:tr>
    </w:tbl>
    <w:p w:rsidR="00646CB8" w:rsidRPr="00C7706B" w:rsidRDefault="00646CB8" w:rsidP="00646CB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30DFB">
        <w:rPr>
          <w:rFonts w:ascii="Arial" w:hAnsi="Arial" w:cs="Arial"/>
          <w:sz w:val="20"/>
          <w:szCs w:val="20"/>
        </w:rPr>
        <w:t>А что если надо вывести на экран значок доллара? Попробуем</w:t>
      </w:r>
      <w:r w:rsidRPr="00C7706B">
        <w:rPr>
          <w:rFonts w:ascii="Arial" w:hAnsi="Arial" w:cs="Arial"/>
          <w:sz w:val="20"/>
          <w:szCs w:val="20"/>
        </w:rPr>
        <w:t xml:space="preserve"> </w:t>
      </w:r>
      <w:r w:rsidRPr="00830DFB">
        <w:rPr>
          <w:rFonts w:ascii="Arial" w:hAnsi="Arial" w:cs="Arial"/>
          <w:sz w:val="20"/>
          <w:szCs w:val="20"/>
        </w:rPr>
        <w:t>так</w:t>
      </w:r>
      <w:r w:rsidRPr="00C7706B">
        <w:rPr>
          <w:rFonts w:ascii="Arial" w:hAnsi="Arial" w:cs="Arial"/>
          <w:sz w:val="20"/>
          <w:szCs w:val="20"/>
        </w:rPr>
        <w:t>:</w:t>
      </w:r>
    </w:p>
    <w:p w:rsidR="00646CB8" w:rsidRPr="00646CB8" w:rsidRDefault="00646CB8" w:rsidP="00646CB8">
      <w:pPr>
        <w:spacing w:after="0" w:line="216" w:lineRule="auto"/>
        <w:ind w:firstLine="708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830DFB">
        <w:rPr>
          <w:rFonts w:ascii="Arial" w:hAnsi="Arial" w:cs="Arial"/>
          <w:b/>
          <w:sz w:val="20"/>
          <w:szCs w:val="20"/>
          <w:lang w:val="en-US"/>
        </w:rPr>
        <w:t>echo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"</w:t>
      </w:r>
      <w:r w:rsidRPr="00830DFB">
        <w:rPr>
          <w:rFonts w:ascii="Arial" w:hAnsi="Arial" w:cs="Arial"/>
          <w:b/>
          <w:sz w:val="20"/>
          <w:szCs w:val="20"/>
          <w:lang w:val="en-US"/>
        </w:rPr>
        <w:t>I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0DFB">
        <w:rPr>
          <w:rFonts w:ascii="Arial" w:hAnsi="Arial" w:cs="Arial"/>
          <w:b/>
          <w:sz w:val="20"/>
          <w:szCs w:val="20"/>
          <w:lang w:val="en-US"/>
        </w:rPr>
        <w:t>have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$1 </w:t>
      </w:r>
      <w:r w:rsidRPr="00830DFB">
        <w:rPr>
          <w:rFonts w:ascii="Arial" w:hAnsi="Arial" w:cs="Arial"/>
          <w:b/>
          <w:sz w:val="20"/>
          <w:szCs w:val="20"/>
          <w:lang w:val="en-US"/>
        </w:rPr>
        <w:t>in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0DFB">
        <w:rPr>
          <w:rFonts w:ascii="Arial" w:hAnsi="Arial" w:cs="Arial"/>
          <w:b/>
          <w:sz w:val="20"/>
          <w:szCs w:val="20"/>
          <w:lang w:val="en-US"/>
        </w:rPr>
        <w:t>my</w:t>
      </w:r>
      <w:r w:rsidRPr="00646CB8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830DFB">
        <w:rPr>
          <w:rFonts w:ascii="Arial" w:hAnsi="Arial" w:cs="Arial"/>
          <w:b/>
          <w:sz w:val="20"/>
          <w:szCs w:val="20"/>
          <w:lang w:val="en-US"/>
        </w:rPr>
        <w:t>pocket</w:t>
      </w:r>
      <w:r w:rsidRPr="00646CB8">
        <w:rPr>
          <w:rFonts w:ascii="Arial" w:hAnsi="Arial" w:cs="Arial"/>
          <w:b/>
          <w:sz w:val="20"/>
          <w:szCs w:val="20"/>
          <w:lang w:val="en-US"/>
        </w:rPr>
        <w:t>"</w:t>
      </w:r>
    </w:p>
    <w:p w:rsidR="00646CB8" w:rsidRPr="00830DFB" w:rsidRDefault="00646CB8" w:rsidP="00646CB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30DFB">
        <w:rPr>
          <w:rFonts w:ascii="Arial" w:hAnsi="Arial" w:cs="Arial"/>
          <w:sz w:val="20"/>
          <w:szCs w:val="20"/>
        </w:rPr>
        <w:t xml:space="preserve">Система обнаружит знак доллара в строке, ограниченной кавычками, и решит, что мы сослались на переменную. Скрипт попытается вывести на экран значение неопределённой переменной </w:t>
      </w:r>
      <w:r w:rsidRPr="00830DFB">
        <w:rPr>
          <w:rFonts w:ascii="Arial" w:hAnsi="Arial" w:cs="Arial"/>
          <w:b/>
          <w:sz w:val="20"/>
          <w:szCs w:val="20"/>
        </w:rPr>
        <w:t>$1</w:t>
      </w:r>
      <w:r w:rsidRPr="00830DFB">
        <w:rPr>
          <w:rFonts w:ascii="Arial" w:hAnsi="Arial" w:cs="Arial"/>
          <w:sz w:val="20"/>
          <w:szCs w:val="20"/>
        </w:rPr>
        <w:t>. Это не то, что нам нужно. Что делать?</w:t>
      </w:r>
    </w:p>
    <w:p w:rsidR="00646CB8" w:rsidRDefault="00646CB8" w:rsidP="00646CB8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830DFB">
        <w:rPr>
          <w:rFonts w:ascii="Arial" w:hAnsi="Arial" w:cs="Arial"/>
          <w:sz w:val="20"/>
          <w:szCs w:val="20"/>
        </w:rPr>
        <w:t>В подобной ситуации поможет использование управляющего символа, обратной косой черты, перед знаком доллара</w:t>
      </w:r>
      <w:r>
        <w:rPr>
          <w:rFonts w:ascii="Arial" w:hAnsi="Arial" w:cs="Arial"/>
          <w:sz w:val="20"/>
          <w:szCs w:val="20"/>
        </w:rPr>
        <w:t xml:space="preserve"> (</w:t>
      </w:r>
      <w:r w:rsidRPr="00830DFB">
        <w:rPr>
          <w:rFonts w:ascii="Arial" w:hAnsi="Arial" w:cs="Arial"/>
          <w:sz w:val="20"/>
          <w:szCs w:val="20"/>
        </w:rPr>
        <w:t>теперь сценарий выведет именно то, что ожидается</w:t>
      </w:r>
      <w:r>
        <w:rPr>
          <w:rFonts w:ascii="Arial" w:hAnsi="Arial" w:cs="Arial"/>
          <w:sz w:val="20"/>
          <w:szCs w:val="20"/>
        </w:rPr>
        <w:t>)</w:t>
      </w:r>
      <w:r w:rsidRPr="00830DFB">
        <w:rPr>
          <w:rFonts w:ascii="Arial" w:hAnsi="Arial" w:cs="Arial"/>
          <w:sz w:val="20"/>
          <w:szCs w:val="20"/>
        </w:rPr>
        <w:t>:</w:t>
      </w:r>
    </w:p>
    <w:tbl>
      <w:tblPr>
        <w:tblStyle w:val="a3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51"/>
        <w:gridCol w:w="7254"/>
      </w:tblGrid>
      <w:tr w:rsidR="00646CB8" w:rsidTr="00E06E68">
        <w:tc>
          <w:tcPr>
            <w:tcW w:w="3451" w:type="dxa"/>
            <w:vAlign w:val="center"/>
          </w:tcPr>
          <w:p w:rsidR="00646CB8" w:rsidRPr="00830DFB" w:rsidRDefault="00646CB8" w:rsidP="0096106A">
            <w:pPr>
              <w:spacing w:after="0" w:line="216" w:lineRule="auto"/>
              <w:rPr>
                <w:rFonts w:ascii="Arial" w:hAnsi="Arial" w:cs="Arial"/>
                <w:sz w:val="20"/>
                <w:szCs w:val="20"/>
              </w:rPr>
            </w:pPr>
            <w:r w:rsidRPr="00830DFB">
              <w:rPr>
                <w:rFonts w:ascii="Arial" w:hAnsi="Arial" w:cs="Arial"/>
                <w:sz w:val="20"/>
                <w:szCs w:val="20"/>
              </w:rPr>
              <w:t>Использование управляющей последовательности для вывода знака доллара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46CB8" w:rsidRPr="00830DFB" w:rsidRDefault="00646CB8" w:rsidP="0096106A">
            <w:pPr>
              <w:spacing w:after="0" w:line="216" w:lineRule="auto"/>
              <w:jc w:val="both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830DFB">
              <w:rPr>
                <w:rFonts w:ascii="Arial" w:hAnsi="Arial" w:cs="Arial"/>
                <w:b/>
                <w:sz w:val="20"/>
                <w:szCs w:val="20"/>
                <w:lang w:val="en-US"/>
              </w:rPr>
              <w:t>echo "I have \$1 in my pocket"</w:t>
            </w:r>
          </w:p>
        </w:tc>
        <w:tc>
          <w:tcPr>
            <w:tcW w:w="7254" w:type="dxa"/>
            <w:vAlign w:val="center"/>
          </w:tcPr>
          <w:p w:rsidR="00646CB8" w:rsidRDefault="00646CB8" w:rsidP="0096106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E45B4C" wp14:editId="788F6971">
                  <wp:extent cx="4469486" cy="677387"/>
                  <wp:effectExtent l="0" t="0" r="0" b="8890"/>
                  <wp:docPr id="5" name="Рисунок 5" descr="https://habrastorage.org/getpro/habr/post_images/771/a8a/710/771a8a7102c7a25f1ecd1e739a00de6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habrastorage.org/getpro/habr/post_images/771/a8a/710/771a8a7102c7a25f1ecd1e739a00de6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713" cy="68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84D" w:rsidRPr="00E0284D" w:rsidRDefault="00E0284D" w:rsidP="00E0284D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E0284D">
        <w:rPr>
          <w:rFonts w:ascii="Arial" w:hAnsi="Arial" w:cs="Arial"/>
          <w:b/>
          <w:sz w:val="20"/>
          <w:szCs w:val="20"/>
        </w:rPr>
        <w:lastRenderedPageBreak/>
        <w:t xml:space="preserve">2. </w:t>
      </w:r>
      <w:r w:rsidR="00E06E68" w:rsidRPr="00E06E68">
        <w:rPr>
          <w:rFonts w:ascii="Arial" w:hAnsi="Arial" w:cs="Arial"/>
          <w:b/>
          <w:sz w:val="20"/>
          <w:szCs w:val="20"/>
        </w:rPr>
        <w:t>Математические операции</w:t>
      </w:r>
      <w:r w:rsidRPr="00E0284D">
        <w:rPr>
          <w:rFonts w:ascii="Arial" w:hAnsi="Arial" w:cs="Arial"/>
          <w:b/>
          <w:sz w:val="20"/>
          <w:szCs w:val="20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E06E68" w:rsidTr="00E06E68">
        <w:tc>
          <w:tcPr>
            <w:tcW w:w="5352" w:type="dxa"/>
          </w:tcPr>
          <w:p w:rsidR="00E06E68" w:rsidRPr="00E06E68" w:rsidRDefault="00E06E68" w:rsidP="00E06E6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06E68" w:rsidRPr="00E06E68" w:rsidRDefault="00E06E68" w:rsidP="00E06E6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6E68">
              <w:rPr>
                <w:rFonts w:ascii="Arial" w:hAnsi="Arial" w:cs="Arial"/>
                <w:sz w:val="20"/>
                <w:szCs w:val="20"/>
              </w:rPr>
              <w:t>Для выполнения математических операций в файле скрипта можно использовать конструкцию вида $((a+b)):</w:t>
            </w:r>
          </w:p>
          <w:p w:rsidR="00E06E68" w:rsidRDefault="00E06E68" w:rsidP="00E06E68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</w:tcPr>
          <w:p w:rsidR="00E06E68" w:rsidRPr="00E06E68" w:rsidRDefault="00E06E68" w:rsidP="00E06E6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6E68">
              <w:rPr>
                <w:rFonts w:ascii="Arial" w:hAnsi="Arial" w:cs="Arial"/>
                <w:sz w:val="20"/>
                <w:szCs w:val="20"/>
                <w:lang w:val="en-US"/>
              </w:rPr>
              <w:t>#!/bin/bash</w:t>
            </w:r>
          </w:p>
          <w:p w:rsidR="00E06E68" w:rsidRPr="00E06E68" w:rsidRDefault="00E06E68" w:rsidP="00E06E6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6E68">
              <w:rPr>
                <w:rFonts w:ascii="Arial" w:hAnsi="Arial" w:cs="Arial"/>
                <w:sz w:val="20"/>
                <w:szCs w:val="20"/>
                <w:lang w:val="en-US"/>
              </w:rPr>
              <w:t>var1=$(( 5 + 5 ))</w:t>
            </w:r>
          </w:p>
          <w:p w:rsidR="00E06E68" w:rsidRPr="00E06E68" w:rsidRDefault="00E06E68" w:rsidP="00E06E6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6E68">
              <w:rPr>
                <w:rFonts w:ascii="Arial" w:hAnsi="Arial" w:cs="Arial"/>
                <w:sz w:val="20"/>
                <w:szCs w:val="20"/>
                <w:lang w:val="en-US"/>
              </w:rPr>
              <w:t>echo $var1</w:t>
            </w:r>
          </w:p>
          <w:p w:rsidR="00E06E68" w:rsidRPr="00E06E68" w:rsidRDefault="00E06E68" w:rsidP="00E06E6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6E68">
              <w:rPr>
                <w:rFonts w:ascii="Arial" w:hAnsi="Arial" w:cs="Arial"/>
                <w:sz w:val="20"/>
                <w:szCs w:val="20"/>
                <w:lang w:val="en-US"/>
              </w:rPr>
              <w:t>var2=$(( $var1 * 2 ))</w:t>
            </w:r>
          </w:p>
          <w:p w:rsidR="00E06E68" w:rsidRDefault="00E06E68" w:rsidP="00E06E6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06E68">
              <w:rPr>
                <w:rFonts w:ascii="Arial" w:hAnsi="Arial" w:cs="Arial"/>
                <w:sz w:val="20"/>
                <w:szCs w:val="20"/>
              </w:rPr>
              <w:t>echo $var2</w:t>
            </w:r>
          </w:p>
        </w:tc>
      </w:tr>
    </w:tbl>
    <w:p w:rsidR="00DF16D6" w:rsidRPr="00DF16D6" w:rsidRDefault="00DF16D6" w:rsidP="00DF16D6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DF16D6">
        <w:rPr>
          <w:rFonts w:ascii="Arial" w:hAnsi="Arial" w:cs="Arial"/>
          <w:b/>
          <w:sz w:val="20"/>
          <w:szCs w:val="20"/>
        </w:rPr>
        <w:t>3. Конструкция if</w:t>
      </w:r>
    </w:p>
    <w:p w:rsidR="00DF16D6" w:rsidRPr="00DF16D6" w:rsidRDefault="00DF16D6" w:rsidP="00DF16D6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F16D6">
        <w:rPr>
          <w:rFonts w:ascii="Arial" w:hAnsi="Arial" w:cs="Arial"/>
          <w:sz w:val="20"/>
          <w:szCs w:val="20"/>
        </w:rPr>
        <w:t xml:space="preserve">Как и во многих языках программирования, в </w:t>
      </w:r>
      <w:r w:rsidRPr="00E42614">
        <w:rPr>
          <w:rFonts w:ascii="Arial" w:hAnsi="Arial" w:cs="Arial"/>
          <w:b/>
          <w:sz w:val="20"/>
          <w:szCs w:val="20"/>
        </w:rPr>
        <w:t>bash</w:t>
      </w:r>
      <w:r w:rsidRPr="00DF16D6">
        <w:rPr>
          <w:rFonts w:ascii="Arial" w:hAnsi="Arial" w:cs="Arial"/>
          <w:sz w:val="20"/>
          <w:szCs w:val="20"/>
        </w:rPr>
        <w:t xml:space="preserve"> есть условные конструкции. Они имеют формат, описанный ниже. Будьте внимательны: слова «</w:t>
      </w:r>
      <w:r w:rsidRPr="00E42614">
        <w:rPr>
          <w:rFonts w:ascii="Arial" w:hAnsi="Arial" w:cs="Arial"/>
          <w:b/>
          <w:sz w:val="20"/>
          <w:szCs w:val="20"/>
        </w:rPr>
        <w:t>if</w:t>
      </w:r>
      <w:r w:rsidRPr="00DF16D6">
        <w:rPr>
          <w:rFonts w:ascii="Arial" w:hAnsi="Arial" w:cs="Arial"/>
          <w:sz w:val="20"/>
          <w:szCs w:val="20"/>
        </w:rPr>
        <w:t>» и «</w:t>
      </w:r>
      <w:r w:rsidRPr="00E42614">
        <w:rPr>
          <w:rFonts w:ascii="Arial" w:hAnsi="Arial" w:cs="Arial"/>
          <w:b/>
          <w:sz w:val="20"/>
          <w:szCs w:val="20"/>
        </w:rPr>
        <w:t>then</w:t>
      </w:r>
      <w:r w:rsidRPr="00DF16D6">
        <w:rPr>
          <w:rFonts w:ascii="Arial" w:hAnsi="Arial" w:cs="Arial"/>
          <w:sz w:val="20"/>
          <w:szCs w:val="20"/>
        </w:rPr>
        <w:t>» должны находится на разных строках. Старайтесь выравнивать горизонтально всю конструкцию, включая заключительный «</w:t>
      </w:r>
      <w:r w:rsidRPr="00E42614">
        <w:rPr>
          <w:rFonts w:ascii="Arial" w:hAnsi="Arial" w:cs="Arial"/>
          <w:b/>
          <w:sz w:val="20"/>
          <w:szCs w:val="20"/>
        </w:rPr>
        <w:t>fi</w:t>
      </w:r>
      <w:r w:rsidRPr="00DF16D6">
        <w:rPr>
          <w:rFonts w:ascii="Arial" w:hAnsi="Arial" w:cs="Arial"/>
          <w:sz w:val="20"/>
          <w:szCs w:val="20"/>
        </w:rPr>
        <w:t>» и все «</w:t>
      </w:r>
      <w:r w:rsidRPr="00E42614">
        <w:rPr>
          <w:rFonts w:ascii="Arial" w:hAnsi="Arial" w:cs="Arial"/>
          <w:b/>
          <w:sz w:val="20"/>
          <w:szCs w:val="20"/>
        </w:rPr>
        <w:t>else</w:t>
      </w:r>
      <w:r w:rsidRPr="00DF16D6">
        <w:rPr>
          <w:rFonts w:ascii="Arial" w:hAnsi="Arial" w:cs="Arial"/>
          <w:sz w:val="20"/>
          <w:szCs w:val="20"/>
        </w:rPr>
        <w:t>». Это делает код намного удобнее для чтения и отладки. В дополнении к простой форме «</w:t>
      </w:r>
      <w:r w:rsidRPr="00E42614">
        <w:rPr>
          <w:rFonts w:ascii="Arial" w:hAnsi="Arial" w:cs="Arial"/>
          <w:b/>
          <w:sz w:val="20"/>
          <w:szCs w:val="20"/>
        </w:rPr>
        <w:t>if</w:t>
      </w:r>
      <w:r w:rsidRPr="00DF16D6">
        <w:rPr>
          <w:rFonts w:ascii="Arial" w:hAnsi="Arial" w:cs="Arial"/>
          <w:sz w:val="20"/>
          <w:szCs w:val="20"/>
        </w:rPr>
        <w:t>,</w:t>
      </w:r>
      <w:r w:rsidR="00E42614">
        <w:rPr>
          <w:rFonts w:ascii="Arial" w:hAnsi="Arial" w:cs="Arial"/>
          <w:sz w:val="20"/>
          <w:szCs w:val="20"/>
        </w:rPr>
        <w:t xml:space="preserve"> </w:t>
      </w:r>
      <w:r w:rsidRPr="00E42614">
        <w:rPr>
          <w:rFonts w:ascii="Arial" w:hAnsi="Arial" w:cs="Arial"/>
          <w:b/>
          <w:sz w:val="20"/>
          <w:szCs w:val="20"/>
        </w:rPr>
        <w:t>else</w:t>
      </w:r>
      <w:r w:rsidRPr="00DF16D6">
        <w:rPr>
          <w:rFonts w:ascii="Arial" w:hAnsi="Arial" w:cs="Arial"/>
          <w:sz w:val="20"/>
          <w:szCs w:val="20"/>
        </w:rPr>
        <w:t>» есть еще несколько других форм условных конструкций: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1913"/>
        <w:gridCol w:w="3440"/>
      </w:tblGrid>
      <w:tr w:rsidR="00E42614" w:rsidTr="0023773B">
        <w:tc>
          <w:tcPr>
            <w:tcW w:w="5070" w:type="dxa"/>
            <w:tcBorders>
              <w:bottom w:val="single" w:sz="4" w:space="0" w:color="auto"/>
            </w:tcBorders>
          </w:tcPr>
          <w:p w:rsidR="00E42614" w:rsidRPr="009E5BC1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if      [ условие ]</w:t>
            </w:r>
          </w:p>
          <w:p w:rsidR="00E42614" w:rsidRPr="009E5BC1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then</w:t>
            </w:r>
          </w:p>
          <w:p w:rsidR="00E42614" w:rsidRPr="009E5BC1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действие</w:t>
            </w:r>
          </w:p>
          <w:p w:rsidR="00E42614" w:rsidRPr="009E5BC1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fi</w:t>
            </w:r>
          </w:p>
          <w:p w:rsidR="00E42614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bottom w:val="single" w:sz="4" w:space="0" w:color="auto"/>
            </w:tcBorders>
          </w:tcPr>
          <w:p w:rsidR="00E42614" w:rsidRPr="00DF16D6" w:rsidRDefault="00E42614" w:rsidP="00E4261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В приведенном выше примере ‘действие’ выполняется только если ‘условие’ верно, в противном случае скрипт продолжает выполнение инструкций со строки идущей за «fi».</w:t>
            </w:r>
          </w:p>
          <w:p w:rsidR="00E42614" w:rsidRDefault="00E42614" w:rsidP="00DF16D6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42614" w:rsidTr="0023773B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E42614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42614" w:rsidRPr="00DF16D6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if [ условие ]</w:t>
            </w:r>
          </w:p>
          <w:p w:rsidR="00E42614" w:rsidRPr="00DF16D6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then</w:t>
            </w:r>
          </w:p>
          <w:p w:rsidR="00E42614" w:rsidRPr="00DF16D6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действие</w:t>
            </w:r>
          </w:p>
          <w:p w:rsidR="00E42614" w:rsidRPr="00DF16D6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elif [ условие_2 ]</w:t>
            </w:r>
          </w:p>
          <w:p w:rsidR="00E42614" w:rsidRPr="00DF16D6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then</w:t>
            </w:r>
          </w:p>
          <w:p w:rsidR="00E42614" w:rsidRPr="00DF16D6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действие_2</w:t>
            </w:r>
          </w:p>
          <w:p w:rsidR="00E42614" w:rsidRPr="00DF16D6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elif [ условие_3 ]</w:t>
            </w:r>
          </w:p>
          <w:p w:rsidR="00E42614" w:rsidRPr="00DF16D6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then</w:t>
            </w:r>
          </w:p>
          <w:p w:rsidR="00E42614" w:rsidRPr="00E42614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42614">
              <w:rPr>
                <w:rFonts w:ascii="Arial" w:hAnsi="Arial" w:cs="Arial"/>
                <w:sz w:val="20"/>
                <w:szCs w:val="20"/>
              </w:rPr>
              <w:t xml:space="preserve"># </w:t>
            </w:r>
            <w:r w:rsidRPr="00E42614">
              <w:rPr>
                <w:rFonts w:ascii="Arial" w:hAnsi="Arial" w:cs="Arial"/>
                <w:i/>
                <w:sz w:val="20"/>
                <w:szCs w:val="20"/>
              </w:rPr>
              <w:t>Это комментарий:  …</w:t>
            </w:r>
            <w:r w:rsidRPr="00E42614">
              <w:rPr>
                <w:rFonts w:ascii="Arial" w:hAnsi="Arial" w:cs="Arial"/>
                <w:b/>
                <w:i/>
                <w:sz w:val="20"/>
                <w:szCs w:val="20"/>
              </w:rPr>
              <w:t xml:space="preserve">команды </w:t>
            </w:r>
            <w:r w:rsidRPr="00E42614">
              <w:rPr>
                <w:rFonts w:ascii="Arial" w:hAnsi="Arial" w:cs="Arial"/>
                <w:b/>
                <w:i/>
                <w:sz w:val="20"/>
                <w:szCs w:val="20"/>
                <w:lang w:val="en-US"/>
              </w:rPr>
              <w:t>Bash</w:t>
            </w:r>
            <w:r w:rsidRPr="00E42614">
              <w:rPr>
                <w:rFonts w:ascii="Arial" w:hAnsi="Arial" w:cs="Arial"/>
                <w:i/>
                <w:sz w:val="20"/>
                <w:szCs w:val="20"/>
              </w:rPr>
              <w:t>…</w:t>
            </w:r>
          </w:p>
          <w:p w:rsidR="00E42614" w:rsidRPr="00DF16D6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else</w:t>
            </w:r>
          </w:p>
          <w:p w:rsidR="00E42614" w:rsidRPr="00DF16D6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действие_x</w:t>
            </w:r>
          </w:p>
          <w:p w:rsidR="00E42614" w:rsidRPr="00DF16D6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fi</w:t>
            </w:r>
          </w:p>
          <w:p w:rsidR="00E42614" w:rsidRPr="00DF16D6" w:rsidRDefault="00E42614" w:rsidP="00E42614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42614" w:rsidRDefault="00E42614" w:rsidP="00E4261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42614" w:rsidRDefault="00E42614" w:rsidP="00E4261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16D6">
              <w:rPr>
                <w:rFonts w:ascii="Arial" w:hAnsi="Arial" w:cs="Arial"/>
                <w:sz w:val="20"/>
                <w:szCs w:val="20"/>
              </w:rPr>
              <w:t>А эта конструкция последовательно проверяет условия и если они верны, то исполняет соответствующее действие. Если ни одно из условий не верно, то выполняется ‘действие_x’ стоящее после ‘else’ (если оно есть). Потом продолжается исполнение команд идущих за этой конструкцией «if,then,else», если таковые есть.</w:t>
            </w:r>
          </w:p>
          <w:p w:rsidR="00E42614" w:rsidRPr="00DF16D6" w:rsidRDefault="00E42614" w:rsidP="00E4261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773B" w:rsidTr="0023773B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23773B" w:rsidRPr="002B4DF5" w:rsidRDefault="0023773B" w:rsidP="0023773B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>Пример</w:t>
            </w:r>
            <w:r w:rsidRPr="002B4DF5">
              <w:rPr>
                <w:rFonts w:ascii="Arial" w:hAnsi="Arial" w:cs="Arial"/>
                <w:sz w:val="20"/>
                <w:szCs w:val="20"/>
                <w:lang w:val="en-US"/>
              </w:rPr>
              <w:t xml:space="preserve"> 1:</w:t>
            </w:r>
          </w:p>
          <w:p w:rsidR="0023773B" w:rsidRPr="002B4DF5" w:rsidRDefault="0023773B" w:rsidP="0023773B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4DF5">
              <w:rPr>
                <w:rFonts w:ascii="Arial" w:hAnsi="Arial" w:cs="Arial"/>
                <w:sz w:val="20"/>
                <w:szCs w:val="20"/>
                <w:lang w:val="en-US"/>
              </w:rPr>
              <w:t>#!/bin/bash</w:t>
            </w:r>
          </w:p>
          <w:p w:rsidR="0023773B" w:rsidRPr="002B4DF5" w:rsidRDefault="0023773B" w:rsidP="0023773B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4DF5">
              <w:rPr>
                <w:rFonts w:ascii="Arial" w:hAnsi="Arial" w:cs="Arial"/>
                <w:sz w:val="20"/>
                <w:szCs w:val="20"/>
                <w:lang w:val="en-US"/>
              </w:rPr>
              <w:t>if pwd</w:t>
            </w:r>
          </w:p>
          <w:p w:rsidR="0023773B" w:rsidRPr="002B4DF5" w:rsidRDefault="0023773B" w:rsidP="0023773B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4DF5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23773B" w:rsidRPr="0023773B" w:rsidRDefault="0023773B" w:rsidP="0023773B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>echo "It works"</w:t>
            </w:r>
          </w:p>
          <w:p w:rsidR="0023773B" w:rsidRDefault="0023773B" w:rsidP="0023773B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53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3773B" w:rsidRDefault="0023773B" w:rsidP="00E4261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3773B" w:rsidRDefault="0023773B" w:rsidP="00E4261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>В данном случае, если выполнение команды pwdзавершится успешно, в консоль будет выведен текст «it works».</w:t>
            </w:r>
          </w:p>
        </w:tc>
      </w:tr>
      <w:tr w:rsidR="0023773B" w:rsidTr="00E77C16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23773B" w:rsidRPr="0023773B" w:rsidRDefault="0023773B" w:rsidP="0023773B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>Пример</w:t>
            </w: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 xml:space="preserve"> 2:</w:t>
            </w:r>
          </w:p>
          <w:p w:rsidR="0023773B" w:rsidRPr="0023773B" w:rsidRDefault="0023773B" w:rsidP="0023773B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>#!/bin/bash</w:t>
            </w:r>
          </w:p>
          <w:p w:rsidR="0023773B" w:rsidRPr="0023773B" w:rsidRDefault="0023773B" w:rsidP="0023773B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>user=likegeeks</w:t>
            </w:r>
          </w:p>
          <w:p w:rsidR="0023773B" w:rsidRPr="0023773B" w:rsidRDefault="0023773B" w:rsidP="0023773B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>if grep $user /etc/passwd</w:t>
            </w:r>
          </w:p>
          <w:p w:rsidR="0023773B" w:rsidRPr="0023773B" w:rsidRDefault="0023773B" w:rsidP="0023773B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23773B" w:rsidRPr="0023773B" w:rsidRDefault="0023773B" w:rsidP="0023773B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>echo "The user $user Exists"</w:t>
            </w:r>
          </w:p>
          <w:p w:rsidR="0023773B" w:rsidRPr="0023773B" w:rsidRDefault="0023773B" w:rsidP="0023773B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53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3773B" w:rsidRDefault="0023773B" w:rsidP="0023773B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 xml:space="preserve">Здесь мы воспользовались командой </w:t>
            </w:r>
            <w:r w:rsidRPr="0023773B">
              <w:rPr>
                <w:rFonts w:ascii="Arial" w:hAnsi="Arial" w:cs="Arial"/>
                <w:b/>
                <w:sz w:val="20"/>
                <w:szCs w:val="20"/>
              </w:rPr>
              <w:t>grep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3773B">
              <w:rPr>
                <w:rFonts w:ascii="Arial" w:hAnsi="Arial" w:cs="Arial"/>
                <w:sz w:val="20"/>
                <w:szCs w:val="20"/>
              </w:rPr>
              <w:t xml:space="preserve">для поиска пользователя в файле </w:t>
            </w:r>
            <w:r w:rsidRPr="0023773B">
              <w:rPr>
                <w:rFonts w:ascii="Arial" w:hAnsi="Arial" w:cs="Arial"/>
                <w:b/>
                <w:sz w:val="20"/>
                <w:szCs w:val="20"/>
              </w:rPr>
              <w:t>/etc/passwd</w:t>
            </w:r>
            <w:r w:rsidRPr="0023773B">
              <w:rPr>
                <w:rFonts w:ascii="Arial" w:hAnsi="Arial" w:cs="Arial"/>
                <w:sz w:val="20"/>
                <w:szCs w:val="20"/>
              </w:rPr>
              <w:t xml:space="preserve">. В этом примере, если пользователь найден, скрипт выведет соответствующее сообщение. А если найти пользователя не удалось? В данном случае скрипт просто завершит выполнение, ничего нам не сообщив. </w:t>
            </w:r>
          </w:p>
          <w:p w:rsidR="0023773B" w:rsidRPr="0023773B" w:rsidRDefault="0023773B" w:rsidP="0023773B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773B">
              <w:rPr>
                <w:rFonts w:ascii="Arial" w:hAnsi="Arial" w:cs="Arial"/>
                <w:i/>
                <w:sz w:val="20"/>
                <w:szCs w:val="20"/>
              </w:rPr>
              <w:t>Хотелось бы, чтобы он сказал нам и об этом, поэтому усовершенствуем код</w:t>
            </w:r>
            <w:r w:rsidRPr="0023773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E5BC1" w:rsidTr="00E77C16">
        <w:tc>
          <w:tcPr>
            <w:tcW w:w="5070" w:type="dxa"/>
            <w:tcBorders>
              <w:top w:val="single" w:sz="4" w:space="0" w:color="auto"/>
              <w:bottom w:val="single" w:sz="4" w:space="0" w:color="auto"/>
            </w:tcBorders>
          </w:tcPr>
          <w:p w:rsidR="009E5BC1" w:rsidRPr="009E5BC1" w:rsidRDefault="009E5BC1" w:rsidP="009E5BC1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if команда</w:t>
            </w:r>
          </w:p>
          <w:p w:rsidR="009E5BC1" w:rsidRPr="009E5BC1" w:rsidRDefault="009E5BC1" w:rsidP="009E5BC1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then</w:t>
            </w:r>
          </w:p>
          <w:p w:rsidR="009E5BC1" w:rsidRPr="009E5BC1" w:rsidRDefault="009E5BC1" w:rsidP="009E5BC1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команды</w:t>
            </w:r>
          </w:p>
          <w:p w:rsidR="009E5BC1" w:rsidRPr="009E5BC1" w:rsidRDefault="009E5BC1" w:rsidP="009E5BC1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else</w:t>
            </w:r>
          </w:p>
          <w:p w:rsidR="009E5BC1" w:rsidRPr="009E5BC1" w:rsidRDefault="009E5BC1" w:rsidP="009E5BC1">
            <w:pPr>
              <w:spacing w:after="0" w:line="216" w:lineRule="auto"/>
              <w:ind w:left="85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команды</w:t>
            </w:r>
          </w:p>
          <w:p w:rsidR="009E5BC1" w:rsidRPr="0023773B" w:rsidRDefault="009E5BC1" w:rsidP="009E5BC1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BC1">
              <w:rPr>
                <w:rFonts w:ascii="Arial" w:hAnsi="Arial" w:cs="Arial"/>
                <w:b/>
                <w:sz w:val="20"/>
                <w:szCs w:val="20"/>
              </w:rPr>
              <w:t>fi</w:t>
            </w:r>
          </w:p>
        </w:tc>
        <w:tc>
          <w:tcPr>
            <w:tcW w:w="535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E5BC1" w:rsidRDefault="009E5BC1" w:rsidP="0023773B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5BC1" w:rsidRPr="0023773B" w:rsidRDefault="009E5BC1" w:rsidP="0023773B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5BC1">
              <w:rPr>
                <w:rFonts w:ascii="Arial" w:hAnsi="Arial" w:cs="Arial"/>
                <w:sz w:val="20"/>
                <w:szCs w:val="20"/>
              </w:rPr>
              <w:t>Для того, чтобы программа смогла сообщить и о результатах успешного поиска, и о неудаче, воспользуемся конструкцией if-then-else.</w:t>
            </w:r>
          </w:p>
        </w:tc>
      </w:tr>
      <w:tr w:rsidR="00E77C16" w:rsidTr="00E77C16">
        <w:tc>
          <w:tcPr>
            <w:tcW w:w="5070" w:type="dxa"/>
            <w:tcBorders>
              <w:top w:val="single" w:sz="4" w:space="0" w:color="auto"/>
            </w:tcBorders>
          </w:tcPr>
          <w:p w:rsidR="00E77C16" w:rsidRPr="0023773B" w:rsidRDefault="00E77C16" w:rsidP="00D839FA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3773B">
              <w:rPr>
                <w:rFonts w:ascii="Arial" w:hAnsi="Arial" w:cs="Arial"/>
                <w:sz w:val="20"/>
                <w:szCs w:val="20"/>
              </w:rPr>
              <w:t>Пример</w:t>
            </w: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Pr="0023773B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E77C16" w:rsidRPr="00D839FA" w:rsidRDefault="00E77C16" w:rsidP="00D839FA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#!/bin/bash</w:t>
            </w:r>
          </w:p>
          <w:p w:rsidR="00E77C16" w:rsidRPr="00D839FA" w:rsidRDefault="00E77C16" w:rsidP="00D839FA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user=anotherUser</w:t>
            </w:r>
          </w:p>
          <w:p w:rsidR="00E77C16" w:rsidRPr="00D839FA" w:rsidRDefault="00E77C16" w:rsidP="00D839FA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if grep $user /etc/passwd</w:t>
            </w:r>
          </w:p>
          <w:p w:rsidR="00E77C16" w:rsidRPr="00D839FA" w:rsidRDefault="00E77C16" w:rsidP="00D839FA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E77C16" w:rsidRPr="00D839FA" w:rsidRDefault="00E77C16" w:rsidP="00D839FA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echo "The user $user Exists"</w:t>
            </w:r>
          </w:p>
          <w:p w:rsidR="00E77C16" w:rsidRPr="00D839FA" w:rsidRDefault="00E77C16" w:rsidP="00D839FA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  <w:p w:rsidR="00E77C16" w:rsidRPr="00D839FA" w:rsidRDefault="00E77C16" w:rsidP="00D839FA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echo "The user $user doesn’t exist"</w:t>
            </w:r>
          </w:p>
          <w:p w:rsidR="00E77C16" w:rsidRDefault="00E77C16" w:rsidP="00D839FA">
            <w:pPr>
              <w:spacing w:after="0" w:line="216" w:lineRule="auto"/>
              <w:ind w:left="85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839FA">
              <w:rPr>
                <w:rFonts w:ascii="Arial" w:hAnsi="Arial" w:cs="Arial"/>
                <w:sz w:val="20"/>
                <w:szCs w:val="20"/>
                <w:lang w:val="en-US"/>
              </w:rPr>
              <w:t>fi</w:t>
            </w:r>
          </w:p>
        </w:tc>
        <w:tc>
          <w:tcPr>
            <w:tcW w:w="1913" w:type="dxa"/>
            <w:tcBorders>
              <w:top w:val="single" w:sz="4" w:space="0" w:color="auto"/>
            </w:tcBorders>
          </w:tcPr>
          <w:p w:rsidR="00E77C16" w:rsidRDefault="00E77C16" w:rsidP="00E77C16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77C16" w:rsidRPr="00E77C16" w:rsidRDefault="00E77C16" w:rsidP="00E77C16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C16">
              <w:rPr>
                <w:rFonts w:ascii="Arial" w:hAnsi="Arial" w:cs="Arial"/>
                <w:b/>
                <w:sz w:val="20"/>
                <w:szCs w:val="20"/>
              </w:rPr>
              <w:t>if команда1</w:t>
            </w:r>
          </w:p>
          <w:p w:rsidR="00E77C16" w:rsidRPr="00E77C16" w:rsidRDefault="00E77C16" w:rsidP="00E77C16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C16">
              <w:rPr>
                <w:rFonts w:ascii="Arial" w:hAnsi="Arial" w:cs="Arial"/>
                <w:b/>
                <w:sz w:val="20"/>
                <w:szCs w:val="20"/>
              </w:rPr>
              <w:t>then</w:t>
            </w:r>
          </w:p>
          <w:p w:rsidR="00E77C16" w:rsidRPr="00E77C16" w:rsidRDefault="00E77C16" w:rsidP="00E77C16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C16">
              <w:rPr>
                <w:rFonts w:ascii="Arial" w:hAnsi="Arial" w:cs="Arial"/>
                <w:b/>
                <w:sz w:val="20"/>
                <w:szCs w:val="20"/>
              </w:rPr>
              <w:t>команды</w:t>
            </w:r>
          </w:p>
          <w:p w:rsidR="00E77C16" w:rsidRPr="00E77C16" w:rsidRDefault="00E77C16" w:rsidP="00E77C16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C16">
              <w:rPr>
                <w:rFonts w:ascii="Arial" w:hAnsi="Arial" w:cs="Arial"/>
                <w:b/>
                <w:sz w:val="20"/>
                <w:szCs w:val="20"/>
              </w:rPr>
              <w:t>elif команда2</w:t>
            </w:r>
          </w:p>
          <w:p w:rsidR="00E77C16" w:rsidRPr="00E77C16" w:rsidRDefault="00E77C16" w:rsidP="00E77C16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C16">
              <w:rPr>
                <w:rFonts w:ascii="Arial" w:hAnsi="Arial" w:cs="Arial"/>
                <w:b/>
                <w:sz w:val="20"/>
                <w:szCs w:val="20"/>
              </w:rPr>
              <w:t>then</w:t>
            </w:r>
          </w:p>
          <w:p w:rsidR="00E77C16" w:rsidRPr="00E77C16" w:rsidRDefault="00E77C16" w:rsidP="00E77C16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77C16">
              <w:rPr>
                <w:rFonts w:ascii="Arial" w:hAnsi="Arial" w:cs="Arial"/>
                <w:b/>
                <w:sz w:val="20"/>
                <w:szCs w:val="20"/>
              </w:rPr>
              <w:t>команды</w:t>
            </w:r>
          </w:p>
          <w:p w:rsidR="00E77C16" w:rsidRDefault="00E77C16" w:rsidP="00E77C16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77C16">
              <w:rPr>
                <w:rFonts w:ascii="Arial" w:hAnsi="Arial" w:cs="Arial"/>
                <w:b/>
                <w:sz w:val="20"/>
                <w:szCs w:val="20"/>
              </w:rPr>
              <w:t>fi</w:t>
            </w:r>
          </w:p>
        </w:tc>
        <w:tc>
          <w:tcPr>
            <w:tcW w:w="3440" w:type="dxa"/>
            <w:tcBorders>
              <w:top w:val="single" w:sz="4" w:space="0" w:color="auto"/>
            </w:tcBorders>
          </w:tcPr>
          <w:p w:rsidR="00E77C16" w:rsidRDefault="00E77C16" w:rsidP="00E77C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77C16">
              <w:rPr>
                <w:rFonts w:ascii="Arial" w:hAnsi="Arial" w:cs="Arial"/>
                <w:sz w:val="20"/>
                <w:szCs w:val="20"/>
              </w:rPr>
              <w:t>Зададимся вопросом о более сложных условиях. Что если надо проверить не одно условие, а несколько? Например, если нужный пользователь найден, надо вывести одно сообщение, если выполняется ещё какое-то условие — ещё одно сообщение, и так далее. В подобной ситуации нам помогут вложенные условия.</w:t>
            </w:r>
          </w:p>
        </w:tc>
      </w:tr>
    </w:tbl>
    <w:p w:rsidR="00DF16D6" w:rsidRDefault="00DF16D6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D60C79" w:rsidRPr="00D60C79" w:rsidRDefault="00D60C79" w:rsidP="00D60C79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D60C79">
        <w:rPr>
          <w:rFonts w:ascii="Arial" w:hAnsi="Arial" w:cs="Arial"/>
          <w:b/>
          <w:sz w:val="20"/>
          <w:szCs w:val="20"/>
        </w:rPr>
        <w:t>Сравнение чисел</w:t>
      </w:r>
    </w:p>
    <w:p w:rsidR="00D60C79" w:rsidRPr="00D60C79" w:rsidRDefault="00D60C79" w:rsidP="00D60C79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D60C79">
        <w:rPr>
          <w:rFonts w:ascii="Arial" w:hAnsi="Arial" w:cs="Arial"/>
          <w:sz w:val="20"/>
          <w:szCs w:val="20"/>
        </w:rPr>
        <w:t>В скриптах можно сравнивать числовые значения. Ниже приведён список соответствующих команд.</w:t>
      </w:r>
    </w:p>
    <w:p w:rsidR="00D60C79" w:rsidRPr="00D60C79" w:rsidRDefault="00D60C79" w:rsidP="00D60C79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D60C79" w:rsidRPr="00D60C79" w:rsidRDefault="00D60C79" w:rsidP="00D60C79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15C44">
        <w:rPr>
          <w:rFonts w:ascii="Arial" w:hAnsi="Arial" w:cs="Arial"/>
          <w:b/>
          <w:sz w:val="20"/>
          <w:szCs w:val="20"/>
        </w:rPr>
        <w:t>n1 -eq n2</w:t>
      </w:r>
      <w:r>
        <w:rPr>
          <w:rFonts w:ascii="Arial" w:hAnsi="Arial" w:cs="Arial"/>
          <w:sz w:val="20"/>
          <w:szCs w:val="20"/>
        </w:rPr>
        <w:tab/>
      </w:r>
      <w:r w:rsidRPr="00D60C79">
        <w:rPr>
          <w:rFonts w:ascii="Arial" w:hAnsi="Arial" w:cs="Arial"/>
          <w:sz w:val="20"/>
          <w:szCs w:val="20"/>
        </w:rPr>
        <w:t>Возвращает истинное значение, если n1 равно n2.</w:t>
      </w:r>
    </w:p>
    <w:p w:rsidR="00D60C79" w:rsidRPr="00D60C79" w:rsidRDefault="00D60C79" w:rsidP="00D60C79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15C44">
        <w:rPr>
          <w:rFonts w:ascii="Arial" w:hAnsi="Arial" w:cs="Arial"/>
          <w:b/>
          <w:sz w:val="20"/>
          <w:szCs w:val="20"/>
        </w:rPr>
        <w:t xml:space="preserve">n1 -ge n2 </w:t>
      </w:r>
      <w:r>
        <w:rPr>
          <w:rFonts w:ascii="Arial" w:hAnsi="Arial" w:cs="Arial"/>
          <w:sz w:val="20"/>
          <w:szCs w:val="20"/>
        </w:rPr>
        <w:tab/>
      </w:r>
      <w:r w:rsidRPr="00D60C79">
        <w:rPr>
          <w:rFonts w:ascii="Arial" w:hAnsi="Arial" w:cs="Arial"/>
          <w:sz w:val="20"/>
          <w:szCs w:val="20"/>
        </w:rPr>
        <w:t>Возвращает истинное значение, если n1больше или равно n2.</w:t>
      </w:r>
    </w:p>
    <w:p w:rsidR="00D60C79" w:rsidRPr="00D60C79" w:rsidRDefault="00D60C79" w:rsidP="00D60C79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15C44">
        <w:rPr>
          <w:rFonts w:ascii="Arial" w:hAnsi="Arial" w:cs="Arial"/>
          <w:b/>
          <w:sz w:val="20"/>
          <w:szCs w:val="20"/>
        </w:rPr>
        <w:t>n1 -gt n2</w:t>
      </w:r>
      <w:r>
        <w:rPr>
          <w:rFonts w:ascii="Arial" w:hAnsi="Arial" w:cs="Arial"/>
          <w:sz w:val="20"/>
          <w:szCs w:val="20"/>
        </w:rPr>
        <w:tab/>
      </w:r>
      <w:r w:rsidRPr="00D60C79">
        <w:rPr>
          <w:rFonts w:ascii="Arial" w:hAnsi="Arial" w:cs="Arial"/>
          <w:sz w:val="20"/>
          <w:szCs w:val="20"/>
        </w:rPr>
        <w:t>Возвращает истинное значение, если n1 больше n2.</w:t>
      </w:r>
    </w:p>
    <w:p w:rsidR="00D60C79" w:rsidRPr="00D60C79" w:rsidRDefault="00D60C79" w:rsidP="00D60C79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15C44">
        <w:rPr>
          <w:rFonts w:ascii="Arial" w:hAnsi="Arial" w:cs="Arial"/>
          <w:b/>
          <w:sz w:val="20"/>
          <w:szCs w:val="20"/>
        </w:rPr>
        <w:t>n1 -le n2</w:t>
      </w:r>
      <w:r>
        <w:rPr>
          <w:rFonts w:ascii="Arial" w:hAnsi="Arial" w:cs="Arial"/>
          <w:sz w:val="20"/>
          <w:szCs w:val="20"/>
        </w:rPr>
        <w:tab/>
      </w:r>
      <w:r w:rsidRPr="00D60C79">
        <w:rPr>
          <w:rFonts w:ascii="Arial" w:hAnsi="Arial" w:cs="Arial"/>
          <w:sz w:val="20"/>
          <w:szCs w:val="20"/>
        </w:rPr>
        <w:t>Возвращает истинное значение, если n1меньше или равно n2.</w:t>
      </w:r>
    </w:p>
    <w:p w:rsidR="00D60C79" w:rsidRPr="00D60C79" w:rsidRDefault="00D60C79" w:rsidP="00D60C79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15C44">
        <w:rPr>
          <w:rFonts w:ascii="Arial" w:hAnsi="Arial" w:cs="Arial"/>
          <w:b/>
          <w:sz w:val="20"/>
          <w:szCs w:val="20"/>
        </w:rPr>
        <w:t>n1 -lt n2</w:t>
      </w:r>
      <w:r w:rsidRPr="00315C44">
        <w:rPr>
          <w:rFonts w:ascii="Arial" w:hAnsi="Arial" w:cs="Arial"/>
          <w:b/>
          <w:sz w:val="20"/>
          <w:szCs w:val="20"/>
        </w:rPr>
        <w:tab/>
      </w:r>
      <w:r w:rsidRPr="00D60C79">
        <w:rPr>
          <w:rFonts w:ascii="Arial" w:hAnsi="Arial" w:cs="Arial"/>
          <w:sz w:val="20"/>
          <w:szCs w:val="20"/>
        </w:rPr>
        <w:t>Возвращает истинное значение, если n1 меньше n2.</w:t>
      </w:r>
    </w:p>
    <w:p w:rsidR="00DF16D6" w:rsidRDefault="00D60C79" w:rsidP="00D60C79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315C44">
        <w:rPr>
          <w:rFonts w:ascii="Arial" w:hAnsi="Arial" w:cs="Arial"/>
          <w:b/>
          <w:sz w:val="20"/>
          <w:szCs w:val="20"/>
        </w:rPr>
        <w:t>n1 -ne n2</w:t>
      </w:r>
      <w:r>
        <w:rPr>
          <w:rFonts w:ascii="Arial" w:hAnsi="Arial" w:cs="Arial"/>
          <w:sz w:val="20"/>
          <w:szCs w:val="20"/>
        </w:rPr>
        <w:tab/>
      </w:r>
      <w:r w:rsidRPr="00D60C79">
        <w:rPr>
          <w:rFonts w:ascii="Arial" w:hAnsi="Arial" w:cs="Arial"/>
          <w:sz w:val="20"/>
          <w:szCs w:val="20"/>
        </w:rPr>
        <w:t>Возвращает истинное значение, если n1не равно n2.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424B44" w:rsidTr="00424B44">
        <w:tc>
          <w:tcPr>
            <w:tcW w:w="5352" w:type="dxa"/>
          </w:tcPr>
          <w:p w:rsidR="00424B44" w:rsidRDefault="00424B44" w:rsidP="00424B4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C1FBE" w:rsidRDefault="002C1FBE" w:rsidP="00424B4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C1FBE" w:rsidRDefault="002C1FBE" w:rsidP="00424B4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C1FBE" w:rsidRDefault="002C1FBE" w:rsidP="00424B4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24B44" w:rsidRPr="00815F03" w:rsidRDefault="00424B44" w:rsidP="00424B4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5F03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#!/bin/bash</w:t>
            </w:r>
          </w:p>
          <w:p w:rsidR="00424B44" w:rsidRPr="00815F03" w:rsidRDefault="00424B44" w:rsidP="00424B4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5F03">
              <w:rPr>
                <w:rFonts w:ascii="Arial" w:hAnsi="Arial" w:cs="Arial"/>
                <w:sz w:val="20"/>
                <w:szCs w:val="20"/>
                <w:lang w:val="en-US"/>
              </w:rPr>
              <w:t>val1=6</w:t>
            </w:r>
          </w:p>
          <w:p w:rsidR="00424B44" w:rsidRPr="00815F03" w:rsidRDefault="00424B44" w:rsidP="00424B4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5F03">
              <w:rPr>
                <w:rFonts w:ascii="Arial" w:hAnsi="Arial" w:cs="Arial"/>
                <w:sz w:val="20"/>
                <w:szCs w:val="20"/>
                <w:lang w:val="en-US"/>
              </w:rPr>
              <w:t>if [ $val1 -gt 5 ]</w:t>
            </w:r>
          </w:p>
          <w:p w:rsidR="00424B44" w:rsidRPr="00815F03" w:rsidRDefault="00424B44" w:rsidP="00424B4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5F03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424B44" w:rsidRPr="00815F03" w:rsidRDefault="00424B44" w:rsidP="00424B4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5F03">
              <w:rPr>
                <w:rFonts w:ascii="Arial" w:hAnsi="Arial" w:cs="Arial"/>
                <w:sz w:val="20"/>
                <w:szCs w:val="20"/>
                <w:lang w:val="en-US"/>
              </w:rPr>
              <w:t>echo "The test value $val1 is greater than 5"</w:t>
            </w:r>
          </w:p>
          <w:p w:rsidR="00424B44" w:rsidRPr="00815F03" w:rsidRDefault="00424B44" w:rsidP="00424B4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5F03"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  <w:p w:rsidR="00424B44" w:rsidRPr="00815F03" w:rsidRDefault="00424B44" w:rsidP="00424B4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5F03">
              <w:rPr>
                <w:rFonts w:ascii="Arial" w:hAnsi="Arial" w:cs="Arial"/>
                <w:sz w:val="20"/>
                <w:szCs w:val="20"/>
                <w:lang w:val="en-US"/>
              </w:rPr>
              <w:t>echo "The test value $val1 is not greater than 5"</w:t>
            </w:r>
          </w:p>
          <w:p w:rsidR="00424B44" w:rsidRDefault="00424B44" w:rsidP="00424B44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15F03"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5353" w:type="dxa"/>
          </w:tcPr>
          <w:p w:rsidR="00424B44" w:rsidRDefault="00424B44" w:rsidP="001C3A0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C1FBE" w:rsidRDefault="002C1FBE" w:rsidP="001C3A0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C1FBE" w:rsidRDefault="002C1FBE" w:rsidP="001C3A0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C1FBE" w:rsidRDefault="002C1FBE" w:rsidP="001C3A0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24B44" w:rsidRDefault="00424B44" w:rsidP="001C3A0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24B44">
              <w:rPr>
                <w:rFonts w:ascii="Arial" w:hAnsi="Arial" w:cs="Arial"/>
                <w:sz w:val="20"/>
                <w:szCs w:val="20"/>
              </w:rPr>
              <w:lastRenderedPageBreak/>
              <w:t>Значение переменной val1</w:t>
            </w:r>
            <w:r w:rsidR="002420B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24B44">
              <w:rPr>
                <w:rFonts w:ascii="Arial" w:hAnsi="Arial" w:cs="Arial"/>
                <w:sz w:val="20"/>
                <w:szCs w:val="20"/>
              </w:rPr>
              <w:t>больше чем 5, в итоге выполняется ветвь then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424B44">
              <w:rPr>
                <w:rFonts w:ascii="Arial" w:hAnsi="Arial" w:cs="Arial"/>
                <w:sz w:val="20"/>
                <w:szCs w:val="20"/>
              </w:rPr>
              <w:t>оператора сравнения и в консоль выводится соответствующее сообщение.</w:t>
            </w:r>
          </w:p>
        </w:tc>
      </w:tr>
    </w:tbl>
    <w:p w:rsidR="00DF16D6" w:rsidRDefault="00DF16D6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FA1BC2" w:rsidRPr="00FA1BC2" w:rsidRDefault="00FA1BC2" w:rsidP="00FA1BC2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FA1BC2">
        <w:rPr>
          <w:rFonts w:ascii="Arial" w:hAnsi="Arial" w:cs="Arial"/>
          <w:b/>
          <w:sz w:val="20"/>
          <w:szCs w:val="20"/>
        </w:rPr>
        <w:t>Сравнение строк</w:t>
      </w:r>
    </w:p>
    <w:p w:rsidR="00FA1BC2" w:rsidRPr="00FA1BC2" w:rsidRDefault="00FA1BC2" w:rsidP="00FA1BC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A1BC2">
        <w:rPr>
          <w:rFonts w:ascii="Arial" w:hAnsi="Arial" w:cs="Arial"/>
          <w:sz w:val="20"/>
          <w:szCs w:val="20"/>
        </w:rPr>
        <w:t>В сценариях можно сравнивать и строковые значения. Операторы сравнения выглядят довольно просто, однако у операций сравнения строк есть определённые особенности, которых мы коснёмся ниже. Вот список операторов.</w:t>
      </w:r>
    </w:p>
    <w:p w:rsidR="00FA1BC2" w:rsidRPr="00FA1BC2" w:rsidRDefault="00FA1BC2" w:rsidP="00FA1BC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FA1BC2" w:rsidRPr="00FA1BC2" w:rsidRDefault="00FA1BC2" w:rsidP="00FA1BC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A1BC2">
        <w:rPr>
          <w:rFonts w:ascii="Arial" w:hAnsi="Arial" w:cs="Arial"/>
          <w:b/>
          <w:sz w:val="20"/>
          <w:szCs w:val="20"/>
        </w:rPr>
        <w:t xml:space="preserve">str1 = str2 </w:t>
      </w:r>
      <w:r>
        <w:rPr>
          <w:rFonts w:ascii="Arial" w:hAnsi="Arial" w:cs="Arial"/>
          <w:sz w:val="20"/>
          <w:szCs w:val="20"/>
        </w:rPr>
        <w:tab/>
      </w:r>
      <w:r w:rsidRPr="00FA1BC2">
        <w:rPr>
          <w:rFonts w:ascii="Arial" w:hAnsi="Arial" w:cs="Arial"/>
          <w:sz w:val="20"/>
          <w:szCs w:val="20"/>
        </w:rPr>
        <w:t>Проверяет строки на равенство, возвращает истину, если строки идентичны.</w:t>
      </w:r>
    </w:p>
    <w:p w:rsidR="00FA1BC2" w:rsidRPr="00FA1BC2" w:rsidRDefault="00FA1BC2" w:rsidP="00FA1BC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A1BC2">
        <w:rPr>
          <w:rFonts w:ascii="Arial" w:hAnsi="Arial" w:cs="Arial"/>
          <w:b/>
          <w:sz w:val="20"/>
          <w:szCs w:val="20"/>
        </w:rPr>
        <w:t>str1 != str2</w:t>
      </w:r>
      <w:r>
        <w:rPr>
          <w:rFonts w:ascii="Arial" w:hAnsi="Arial" w:cs="Arial"/>
          <w:sz w:val="20"/>
          <w:szCs w:val="20"/>
        </w:rPr>
        <w:tab/>
      </w:r>
      <w:r w:rsidRPr="00FA1BC2">
        <w:rPr>
          <w:rFonts w:ascii="Arial" w:hAnsi="Arial" w:cs="Arial"/>
          <w:sz w:val="20"/>
          <w:szCs w:val="20"/>
        </w:rPr>
        <w:t>Возвращает истину, если строки не идентичны.</w:t>
      </w:r>
    </w:p>
    <w:p w:rsidR="00FA1BC2" w:rsidRPr="00FA1BC2" w:rsidRDefault="00FA1BC2" w:rsidP="00FA1BC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A1BC2">
        <w:rPr>
          <w:rFonts w:ascii="Arial" w:hAnsi="Arial" w:cs="Arial"/>
          <w:b/>
          <w:sz w:val="20"/>
          <w:szCs w:val="20"/>
        </w:rPr>
        <w:t>str1 &lt; str2</w:t>
      </w:r>
      <w:r>
        <w:rPr>
          <w:rFonts w:ascii="Arial" w:hAnsi="Arial" w:cs="Arial"/>
          <w:sz w:val="20"/>
          <w:szCs w:val="20"/>
        </w:rPr>
        <w:tab/>
      </w:r>
      <w:r w:rsidRPr="00FA1BC2">
        <w:rPr>
          <w:rFonts w:ascii="Arial" w:hAnsi="Arial" w:cs="Arial"/>
          <w:sz w:val="20"/>
          <w:szCs w:val="20"/>
        </w:rPr>
        <w:t>Возвращает истину, если str1меньше, чем str2.</w:t>
      </w:r>
    </w:p>
    <w:p w:rsidR="00FA1BC2" w:rsidRPr="00FA1BC2" w:rsidRDefault="00FA1BC2" w:rsidP="00FA1BC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A1BC2">
        <w:rPr>
          <w:rFonts w:ascii="Arial" w:hAnsi="Arial" w:cs="Arial"/>
          <w:b/>
          <w:sz w:val="20"/>
          <w:szCs w:val="20"/>
        </w:rPr>
        <w:t xml:space="preserve">str1 &gt; str2 </w:t>
      </w:r>
      <w:r>
        <w:rPr>
          <w:rFonts w:ascii="Arial" w:hAnsi="Arial" w:cs="Arial"/>
          <w:sz w:val="20"/>
          <w:szCs w:val="20"/>
        </w:rPr>
        <w:tab/>
      </w:r>
      <w:r w:rsidRPr="00FA1BC2">
        <w:rPr>
          <w:rFonts w:ascii="Arial" w:hAnsi="Arial" w:cs="Arial"/>
          <w:sz w:val="20"/>
          <w:szCs w:val="20"/>
        </w:rPr>
        <w:t>Возвращает истину, если str1больше, чем str2.</w:t>
      </w:r>
    </w:p>
    <w:p w:rsidR="00FA1BC2" w:rsidRPr="00FA1BC2" w:rsidRDefault="00FA1BC2" w:rsidP="00FA1BC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A1BC2">
        <w:rPr>
          <w:rFonts w:ascii="Arial" w:hAnsi="Arial" w:cs="Arial"/>
          <w:b/>
          <w:sz w:val="20"/>
          <w:szCs w:val="20"/>
        </w:rPr>
        <w:t xml:space="preserve">-n str1 </w:t>
      </w:r>
      <w:r w:rsidRPr="00FA1BC2">
        <w:rPr>
          <w:rFonts w:ascii="Arial" w:hAnsi="Arial" w:cs="Arial"/>
          <w:b/>
          <w:sz w:val="20"/>
          <w:szCs w:val="20"/>
        </w:rPr>
        <w:tab/>
      </w:r>
      <w:r w:rsidRPr="00FA1BC2">
        <w:rPr>
          <w:rFonts w:ascii="Arial" w:hAnsi="Arial" w:cs="Arial"/>
          <w:sz w:val="20"/>
          <w:szCs w:val="20"/>
        </w:rPr>
        <w:t>Возвращает истину, если длина str1больше нуля.</w:t>
      </w:r>
    </w:p>
    <w:p w:rsidR="00DF16D6" w:rsidRDefault="00FA1BC2" w:rsidP="00FA1BC2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FA1BC2">
        <w:rPr>
          <w:rFonts w:ascii="Arial" w:hAnsi="Arial" w:cs="Arial"/>
          <w:b/>
          <w:sz w:val="20"/>
          <w:szCs w:val="20"/>
        </w:rPr>
        <w:t>-z str1</w:t>
      </w:r>
      <w:r w:rsidRPr="00FA1BC2">
        <w:rPr>
          <w:rFonts w:ascii="Arial" w:hAnsi="Arial" w:cs="Arial"/>
          <w:b/>
          <w:sz w:val="20"/>
          <w:szCs w:val="20"/>
        </w:rPr>
        <w:tab/>
      </w:r>
      <w:r w:rsidRPr="00FA1BC2">
        <w:rPr>
          <w:rFonts w:ascii="Arial" w:hAnsi="Arial" w:cs="Arial"/>
          <w:sz w:val="20"/>
          <w:szCs w:val="20"/>
        </w:rPr>
        <w:t>Возвращает истину, если длина str1равна нулю.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5E646C" w:rsidTr="005E646C">
        <w:tc>
          <w:tcPr>
            <w:tcW w:w="5352" w:type="dxa"/>
          </w:tcPr>
          <w:p w:rsidR="005E646C" w:rsidRDefault="005E646C" w:rsidP="005E646C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E646C" w:rsidRPr="005E646C" w:rsidRDefault="005E646C" w:rsidP="005E646C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46C">
              <w:rPr>
                <w:rFonts w:ascii="Arial" w:hAnsi="Arial" w:cs="Arial"/>
                <w:sz w:val="20"/>
                <w:szCs w:val="20"/>
                <w:lang w:val="en-US"/>
              </w:rPr>
              <w:t>#!/bin/bash</w:t>
            </w:r>
          </w:p>
          <w:p w:rsidR="005E646C" w:rsidRPr="005E646C" w:rsidRDefault="005E646C" w:rsidP="005E646C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46C">
              <w:rPr>
                <w:rFonts w:ascii="Arial" w:hAnsi="Arial" w:cs="Arial"/>
                <w:sz w:val="20"/>
                <w:szCs w:val="20"/>
                <w:lang w:val="en-US"/>
              </w:rPr>
              <w:t>user ="likegeeks"</w:t>
            </w:r>
          </w:p>
          <w:p w:rsidR="005E646C" w:rsidRPr="005E646C" w:rsidRDefault="005E646C" w:rsidP="005E646C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46C">
              <w:rPr>
                <w:rFonts w:ascii="Arial" w:hAnsi="Arial" w:cs="Arial"/>
                <w:sz w:val="20"/>
                <w:szCs w:val="20"/>
                <w:lang w:val="en-US"/>
              </w:rPr>
              <w:t>if [$user = $USER]</w:t>
            </w:r>
          </w:p>
          <w:p w:rsidR="005E646C" w:rsidRPr="005E646C" w:rsidRDefault="005E646C" w:rsidP="005E646C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46C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5E646C" w:rsidRPr="005E646C" w:rsidRDefault="005E646C" w:rsidP="005E646C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E646C">
              <w:rPr>
                <w:rFonts w:ascii="Arial" w:hAnsi="Arial" w:cs="Arial"/>
                <w:sz w:val="20"/>
                <w:szCs w:val="20"/>
                <w:lang w:val="en-US"/>
              </w:rPr>
              <w:t>echo "The user $user  is the current logged in user"</w:t>
            </w:r>
          </w:p>
          <w:p w:rsidR="005E646C" w:rsidRDefault="005E646C" w:rsidP="005E646C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646C">
              <w:rPr>
                <w:rFonts w:ascii="Arial" w:hAnsi="Arial" w:cs="Arial"/>
                <w:sz w:val="20"/>
                <w:szCs w:val="20"/>
              </w:rPr>
              <w:t>fi</w:t>
            </w:r>
          </w:p>
          <w:p w:rsidR="005E646C" w:rsidRDefault="006C2018" w:rsidP="006C2018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ПРАВИЛЬНО:</w:t>
            </w:r>
          </w:p>
        </w:tc>
        <w:tc>
          <w:tcPr>
            <w:tcW w:w="5353" w:type="dxa"/>
          </w:tcPr>
          <w:p w:rsidR="005E646C" w:rsidRDefault="005E646C" w:rsidP="001C3A0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E646C" w:rsidRDefault="005E646C" w:rsidP="001C3A0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646C">
              <w:rPr>
                <w:rFonts w:ascii="Arial" w:hAnsi="Arial" w:cs="Arial"/>
                <w:sz w:val="20"/>
                <w:szCs w:val="20"/>
              </w:rPr>
              <w:t xml:space="preserve">Вот одна особенность сравнения строк, о которой стоит упомянуть. А именно, операторы «&gt;» и «&lt;» необходимо экранировать с помощью обратной косой черты, иначе скрипт будет работать неправильно, хотя сообщений об ошибках и не появится. </w:t>
            </w:r>
          </w:p>
          <w:p w:rsidR="005E646C" w:rsidRDefault="005E646C" w:rsidP="001C3A0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646C">
              <w:rPr>
                <w:rFonts w:ascii="Arial" w:hAnsi="Arial" w:cs="Arial"/>
                <w:sz w:val="20"/>
                <w:szCs w:val="20"/>
              </w:rPr>
              <w:t>Скрипт интерпретирует знак «&gt;» как команду перенаправления вывода.</w:t>
            </w:r>
          </w:p>
        </w:tc>
      </w:tr>
    </w:tbl>
    <w:p w:rsidR="005E646C" w:rsidRPr="006C2018" w:rsidRDefault="005E646C" w:rsidP="005E646C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6C2018">
        <w:rPr>
          <w:rFonts w:ascii="Arial" w:hAnsi="Arial" w:cs="Arial"/>
          <w:sz w:val="20"/>
          <w:szCs w:val="20"/>
          <w:lang w:val="en-US"/>
        </w:rPr>
        <w:t>#!/bin/bash</w:t>
      </w:r>
    </w:p>
    <w:p w:rsidR="005E646C" w:rsidRPr="006C2018" w:rsidRDefault="005E646C" w:rsidP="005E646C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6C2018">
        <w:rPr>
          <w:rFonts w:ascii="Arial" w:hAnsi="Arial" w:cs="Arial"/>
          <w:sz w:val="20"/>
          <w:szCs w:val="20"/>
          <w:lang w:val="en-US"/>
        </w:rPr>
        <w:t>val1=text</w:t>
      </w:r>
    </w:p>
    <w:p w:rsidR="005E646C" w:rsidRPr="006C2018" w:rsidRDefault="005E646C" w:rsidP="005E646C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6C2018">
        <w:rPr>
          <w:rFonts w:ascii="Arial" w:hAnsi="Arial" w:cs="Arial"/>
          <w:sz w:val="20"/>
          <w:szCs w:val="20"/>
          <w:lang w:val="en-US"/>
        </w:rPr>
        <w:t>val2="another text"</w:t>
      </w:r>
    </w:p>
    <w:p w:rsidR="005E646C" w:rsidRPr="006C2018" w:rsidRDefault="005E646C" w:rsidP="005E646C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6C2018">
        <w:rPr>
          <w:rFonts w:ascii="Arial" w:hAnsi="Arial" w:cs="Arial"/>
          <w:sz w:val="20"/>
          <w:szCs w:val="20"/>
          <w:lang w:val="en-US"/>
        </w:rPr>
        <w:t>if [ $val1 \&gt; $val2 ]</w:t>
      </w:r>
    </w:p>
    <w:p w:rsidR="005E646C" w:rsidRPr="006C2018" w:rsidRDefault="005E646C" w:rsidP="005E646C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6C2018">
        <w:rPr>
          <w:rFonts w:ascii="Arial" w:hAnsi="Arial" w:cs="Arial"/>
          <w:sz w:val="20"/>
          <w:szCs w:val="20"/>
          <w:lang w:val="en-US"/>
        </w:rPr>
        <w:t>then</w:t>
      </w:r>
    </w:p>
    <w:p w:rsidR="005E646C" w:rsidRPr="005E646C" w:rsidRDefault="005E646C" w:rsidP="005E646C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5E646C">
        <w:rPr>
          <w:rFonts w:ascii="Arial" w:hAnsi="Arial" w:cs="Arial"/>
          <w:sz w:val="20"/>
          <w:szCs w:val="20"/>
          <w:lang w:val="en-US"/>
        </w:rPr>
        <w:t>echo "$val1 is greater than $val2"</w:t>
      </w:r>
    </w:p>
    <w:p w:rsidR="005E646C" w:rsidRPr="005E646C" w:rsidRDefault="005E646C" w:rsidP="005E646C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5E646C">
        <w:rPr>
          <w:rFonts w:ascii="Arial" w:hAnsi="Arial" w:cs="Arial"/>
          <w:sz w:val="20"/>
          <w:szCs w:val="20"/>
          <w:lang w:val="en-US"/>
        </w:rPr>
        <w:t>else</w:t>
      </w:r>
    </w:p>
    <w:p w:rsidR="005E646C" w:rsidRPr="005E646C" w:rsidRDefault="005E646C" w:rsidP="005E646C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5E646C">
        <w:rPr>
          <w:rFonts w:ascii="Arial" w:hAnsi="Arial" w:cs="Arial"/>
          <w:sz w:val="20"/>
          <w:szCs w:val="20"/>
          <w:lang w:val="en-US"/>
        </w:rPr>
        <w:t>echo "$val1 is less than $val2"</w:t>
      </w:r>
    </w:p>
    <w:p w:rsidR="00DF16D6" w:rsidRDefault="005E646C" w:rsidP="005E646C">
      <w:pPr>
        <w:spacing w:after="0" w:line="216" w:lineRule="auto"/>
        <w:ind w:left="1700" w:firstLine="284"/>
        <w:jc w:val="both"/>
        <w:rPr>
          <w:rFonts w:ascii="Arial" w:hAnsi="Arial" w:cs="Arial"/>
          <w:sz w:val="20"/>
          <w:szCs w:val="20"/>
        </w:rPr>
      </w:pPr>
      <w:r w:rsidRPr="005E646C">
        <w:rPr>
          <w:rFonts w:ascii="Arial" w:hAnsi="Arial" w:cs="Arial"/>
          <w:sz w:val="20"/>
          <w:szCs w:val="20"/>
        </w:rPr>
        <w:t>fi</w:t>
      </w:r>
    </w:p>
    <w:p w:rsidR="00BE2C1C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sz w:val="20"/>
          <w:szCs w:val="20"/>
        </w:rPr>
        <w:t>Обратите внимание на то, что скрипт, хотя и выполняется, выдаёт предупреждение: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BE2C1C" w:rsidRPr="00BE2C1C" w:rsidTr="00BE2C1C">
        <w:tc>
          <w:tcPr>
            <w:tcW w:w="5352" w:type="dxa"/>
          </w:tcPr>
          <w:p w:rsidR="00BE2C1C" w:rsidRPr="002B4DF5" w:rsidRDefault="00BE2C1C" w:rsidP="001C3A0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4DF5">
              <w:rPr>
                <w:rFonts w:ascii="Arial" w:hAnsi="Arial" w:cs="Arial"/>
                <w:sz w:val="20"/>
                <w:szCs w:val="20"/>
              </w:rPr>
              <w:t xml:space="preserve">            ./</w:t>
            </w: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myscript</w:t>
            </w:r>
            <w:r w:rsidRPr="002B4DF5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line</w:t>
            </w:r>
            <w:r w:rsidRPr="002B4DF5">
              <w:rPr>
                <w:rFonts w:ascii="Arial" w:hAnsi="Arial" w:cs="Arial"/>
                <w:sz w:val="20"/>
                <w:szCs w:val="20"/>
              </w:rPr>
              <w:t xml:space="preserve"> 5: [: </w:t>
            </w: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too</w:t>
            </w:r>
            <w:r w:rsidRPr="002B4D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many</w:t>
            </w:r>
            <w:r w:rsidRPr="002B4D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arguments</w:t>
            </w:r>
            <w:r w:rsidRPr="002B4DF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E2C1C" w:rsidRPr="00BE2C1C" w:rsidRDefault="00BE2C1C" w:rsidP="001C3A0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2C1C">
              <w:rPr>
                <w:rFonts w:ascii="Arial" w:hAnsi="Arial" w:cs="Arial"/>
                <w:sz w:val="20"/>
                <w:szCs w:val="20"/>
              </w:rPr>
              <w:t>Для того, чтобы избавиться от этого предупреждения, заключим $</w:t>
            </w: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val</w:t>
            </w:r>
            <w:r w:rsidRPr="00BE2C1C">
              <w:rPr>
                <w:rFonts w:ascii="Arial" w:hAnsi="Arial" w:cs="Arial"/>
                <w:sz w:val="20"/>
                <w:szCs w:val="20"/>
              </w:rPr>
              <w:t>2 в двойные кавычки:</w:t>
            </w:r>
          </w:p>
        </w:tc>
        <w:tc>
          <w:tcPr>
            <w:tcW w:w="5353" w:type="dxa"/>
          </w:tcPr>
          <w:p w:rsidR="00BE2C1C" w:rsidRPr="00BE2C1C" w:rsidRDefault="00BE2C1C" w:rsidP="00BE2C1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#!/bin/bash</w:t>
            </w:r>
          </w:p>
          <w:p w:rsidR="00BE2C1C" w:rsidRPr="00BE2C1C" w:rsidRDefault="00BE2C1C" w:rsidP="00BE2C1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val1=text</w:t>
            </w:r>
          </w:p>
          <w:p w:rsidR="00BE2C1C" w:rsidRPr="00BE2C1C" w:rsidRDefault="00BE2C1C" w:rsidP="00BE2C1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val2="another text"</w:t>
            </w:r>
          </w:p>
          <w:p w:rsidR="00BE2C1C" w:rsidRPr="00BE2C1C" w:rsidRDefault="00BE2C1C" w:rsidP="00BE2C1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if [ $val1 \&gt; "$val2" ]</w:t>
            </w:r>
          </w:p>
          <w:p w:rsidR="00BE2C1C" w:rsidRPr="00BE2C1C" w:rsidRDefault="00BE2C1C" w:rsidP="00BE2C1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BE2C1C" w:rsidRPr="00BE2C1C" w:rsidRDefault="00BE2C1C" w:rsidP="00BE2C1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echo "$val1 is greater than $val2"</w:t>
            </w:r>
          </w:p>
          <w:p w:rsidR="00BE2C1C" w:rsidRPr="00BE2C1C" w:rsidRDefault="00BE2C1C" w:rsidP="00BE2C1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  <w:p w:rsidR="00BE2C1C" w:rsidRPr="00BE2C1C" w:rsidRDefault="00BE2C1C" w:rsidP="00BE2C1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E2C1C">
              <w:rPr>
                <w:rFonts w:ascii="Arial" w:hAnsi="Arial" w:cs="Arial"/>
                <w:sz w:val="20"/>
                <w:szCs w:val="20"/>
                <w:lang w:val="en-US"/>
              </w:rPr>
              <w:t>echo "$val1 is less than $val2"</w:t>
            </w:r>
          </w:p>
          <w:p w:rsidR="00BE2C1C" w:rsidRPr="00BE2C1C" w:rsidRDefault="00BE2C1C" w:rsidP="00BE2C1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E2C1C">
              <w:rPr>
                <w:rFonts w:ascii="Arial" w:hAnsi="Arial" w:cs="Arial"/>
                <w:sz w:val="20"/>
                <w:szCs w:val="20"/>
              </w:rPr>
              <w:t>fi</w:t>
            </w:r>
          </w:p>
        </w:tc>
      </w:tr>
    </w:tbl>
    <w:p w:rsidR="00BE2C1C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Проверки файлов</w:t>
      </w:r>
    </w:p>
    <w:p w:rsidR="00BE2C1C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sz w:val="20"/>
          <w:szCs w:val="20"/>
        </w:rPr>
        <w:t>Пожалуй, нижеприведённые команды используются в bash-скриптах чаще всего. Они позволяют проверять различные условия, касающиеся файлов. Вот список этих команд.</w:t>
      </w:r>
    </w:p>
    <w:p w:rsidR="00BE2C1C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BE2C1C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-d file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является ли он директорией.</w:t>
      </w:r>
    </w:p>
    <w:p w:rsidR="00BE2C1C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-e file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файл.</w:t>
      </w:r>
    </w:p>
    <w:p w:rsidR="00BE2C1C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 xml:space="preserve">-f file 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является ли он файлом.</w:t>
      </w:r>
    </w:p>
    <w:p w:rsidR="00BE2C1C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-r file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доступен ли он для чтения.</w:t>
      </w:r>
    </w:p>
    <w:p w:rsidR="00BE2C1C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 xml:space="preserve">-s file 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не является ли он пустым.</w:t>
      </w:r>
    </w:p>
    <w:p w:rsidR="00BE2C1C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-w file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доступен ли он для записи.</w:t>
      </w:r>
    </w:p>
    <w:p w:rsidR="00BE2C1C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-x file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является ли он исполняемым.</w:t>
      </w:r>
    </w:p>
    <w:p w:rsidR="00BE2C1C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 xml:space="preserve">file1 -nt file2 </w:t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новее ли file1, чем file2.</w:t>
      </w:r>
    </w:p>
    <w:p w:rsidR="00BE2C1C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file1 -ot file2</w:t>
      </w:r>
      <w:r w:rsidRPr="00BE2C1C">
        <w:rPr>
          <w:rFonts w:ascii="Arial" w:hAnsi="Arial" w:cs="Arial"/>
          <w:b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старше ли file1, чем file2.</w:t>
      </w:r>
    </w:p>
    <w:p w:rsidR="00BE2C1C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 xml:space="preserve">-O file 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является ли его владельцем текущий пользователь.</w:t>
      </w:r>
    </w:p>
    <w:p w:rsidR="00DF16D6" w:rsidRPr="00BE2C1C" w:rsidRDefault="00BE2C1C" w:rsidP="00BE2C1C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BE2C1C">
        <w:rPr>
          <w:rFonts w:ascii="Arial" w:hAnsi="Arial" w:cs="Arial"/>
          <w:b/>
          <w:sz w:val="20"/>
          <w:szCs w:val="20"/>
        </w:rPr>
        <w:t>-G file</w:t>
      </w:r>
      <w:r w:rsidRPr="00BE2C1C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BE2C1C">
        <w:rPr>
          <w:rFonts w:ascii="Arial" w:hAnsi="Arial" w:cs="Arial"/>
          <w:sz w:val="20"/>
          <w:szCs w:val="20"/>
        </w:rPr>
        <w:t>Проверяет, существует ли файл, и соответствует ли его идентификатор группы идентификатору группы текущего пользователя.</w:t>
      </w:r>
    </w:p>
    <w:p w:rsidR="00DF16D6" w:rsidRDefault="00DF16D6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730251" w:rsidRPr="00BE2C1C" w:rsidRDefault="00730251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30251">
        <w:rPr>
          <w:rFonts w:ascii="Arial" w:hAnsi="Arial" w:cs="Arial"/>
          <w:sz w:val="20"/>
          <w:szCs w:val="20"/>
        </w:rPr>
        <w:t>Этот скрипт, для существующей ди</w:t>
      </w:r>
      <w:r>
        <w:rPr>
          <w:rFonts w:ascii="Arial" w:hAnsi="Arial" w:cs="Arial"/>
          <w:sz w:val="20"/>
          <w:szCs w:val="20"/>
        </w:rPr>
        <w:t>ректории</w:t>
      </w:r>
      <w:r w:rsidR="00241B80">
        <w:rPr>
          <w:rFonts w:ascii="Arial" w:hAnsi="Arial" w:cs="Arial"/>
          <w:sz w:val="20"/>
          <w:szCs w:val="20"/>
        </w:rPr>
        <w:t xml:space="preserve"> (например </w:t>
      </w:r>
      <w:r w:rsidR="00241B80" w:rsidRPr="00463A43">
        <w:rPr>
          <w:rFonts w:ascii="Arial" w:hAnsi="Arial" w:cs="Arial"/>
          <w:b/>
          <w:sz w:val="20"/>
          <w:szCs w:val="20"/>
        </w:rPr>
        <w:t>/tmp/g3</w:t>
      </w:r>
      <w:r w:rsidR="00241B80" w:rsidRPr="00F4516B">
        <w:rPr>
          <w:rFonts w:ascii="Arial" w:hAnsi="Arial" w:cs="Arial"/>
          <w:b/>
          <w:sz w:val="20"/>
          <w:szCs w:val="20"/>
        </w:rPr>
        <w:t>771/</w:t>
      </w:r>
      <w:r w:rsidR="00241B80" w:rsidRPr="00463A43">
        <w:rPr>
          <w:rFonts w:ascii="Arial" w:hAnsi="Arial" w:cs="Arial"/>
          <w:b/>
          <w:sz w:val="20"/>
          <w:szCs w:val="20"/>
          <w:lang w:val="en-US"/>
        </w:rPr>
        <w:t>pz</w:t>
      </w:r>
      <w:r w:rsidR="00241B80" w:rsidRPr="00F4516B">
        <w:rPr>
          <w:rFonts w:ascii="Arial" w:hAnsi="Arial" w:cs="Arial"/>
          <w:b/>
          <w:sz w:val="20"/>
          <w:szCs w:val="20"/>
        </w:rPr>
        <w:t>12</w:t>
      </w:r>
      <w:r w:rsidR="00F4516B"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выведет её содержимое:</w:t>
      </w:r>
    </w:p>
    <w:p w:rsidR="00730251" w:rsidRPr="00730251" w:rsidRDefault="00730251" w:rsidP="0073025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#!/bin/bash</w:t>
      </w:r>
    </w:p>
    <w:p w:rsidR="00730251" w:rsidRPr="00730251" w:rsidRDefault="00730251" w:rsidP="0073025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mydir=/home/likegeeks</w:t>
      </w:r>
    </w:p>
    <w:p w:rsidR="00730251" w:rsidRPr="00730251" w:rsidRDefault="00730251" w:rsidP="0073025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if [ -d $mydir ]</w:t>
      </w:r>
    </w:p>
    <w:p w:rsidR="00730251" w:rsidRPr="00730251" w:rsidRDefault="00730251" w:rsidP="0073025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then</w:t>
      </w:r>
    </w:p>
    <w:p w:rsidR="00730251" w:rsidRPr="00730251" w:rsidRDefault="00730251" w:rsidP="0073025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echo "The $mydir directory exists"</w:t>
      </w:r>
    </w:p>
    <w:p w:rsidR="00730251" w:rsidRPr="00730251" w:rsidRDefault="00730251" w:rsidP="0073025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cd $ mydir</w:t>
      </w:r>
    </w:p>
    <w:p w:rsidR="00730251" w:rsidRPr="00730251" w:rsidRDefault="00730251" w:rsidP="0073025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ls</w:t>
      </w:r>
    </w:p>
    <w:p w:rsidR="00730251" w:rsidRPr="00730251" w:rsidRDefault="00730251" w:rsidP="0073025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else</w:t>
      </w:r>
    </w:p>
    <w:p w:rsidR="00730251" w:rsidRPr="00730251" w:rsidRDefault="00730251" w:rsidP="0073025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  <w:lang w:val="en-US"/>
        </w:rPr>
      </w:pPr>
      <w:r w:rsidRPr="00730251">
        <w:rPr>
          <w:rFonts w:ascii="Arial" w:hAnsi="Arial" w:cs="Arial"/>
          <w:sz w:val="20"/>
          <w:szCs w:val="20"/>
          <w:lang w:val="en-US"/>
        </w:rPr>
        <w:t>echo "The $mydir directory does not exist"</w:t>
      </w:r>
    </w:p>
    <w:p w:rsidR="00DF16D6" w:rsidRPr="00BE2C1C" w:rsidRDefault="00730251" w:rsidP="00730251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730251">
        <w:rPr>
          <w:rFonts w:ascii="Arial" w:hAnsi="Arial" w:cs="Arial"/>
          <w:sz w:val="20"/>
          <w:szCs w:val="20"/>
        </w:rPr>
        <w:t>fi</w:t>
      </w:r>
    </w:p>
    <w:p w:rsidR="00DF16D6" w:rsidRDefault="00DF16D6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36A85" w:rsidRDefault="00C36A85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C36A85" w:rsidRPr="00C36A85" w:rsidRDefault="00C36A85" w:rsidP="001C3A0A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C36A85">
        <w:rPr>
          <w:rFonts w:ascii="Arial" w:hAnsi="Arial" w:cs="Arial"/>
          <w:b/>
          <w:sz w:val="20"/>
          <w:szCs w:val="20"/>
        </w:rPr>
        <w:lastRenderedPageBreak/>
        <w:t>4.</w:t>
      </w:r>
      <w:r>
        <w:rPr>
          <w:rFonts w:ascii="Arial" w:hAnsi="Arial" w:cs="Arial"/>
          <w:b/>
          <w:sz w:val="20"/>
          <w:szCs w:val="20"/>
          <w:lang w:val="en-US"/>
        </w:rPr>
        <w:t> </w:t>
      </w:r>
      <w:r w:rsidRPr="00C36A85">
        <w:rPr>
          <w:rFonts w:ascii="Arial" w:hAnsi="Arial" w:cs="Arial"/>
          <w:b/>
          <w:sz w:val="20"/>
          <w:szCs w:val="20"/>
        </w:rPr>
        <w:t>Команда test и ее аналоги. Проверка файлов и сравнение строк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6344"/>
      </w:tblGrid>
      <w:tr w:rsidR="00C825BD" w:rsidTr="000A0B52">
        <w:tc>
          <w:tcPr>
            <w:tcW w:w="4361" w:type="dxa"/>
          </w:tcPr>
          <w:p w:rsidR="00C825BD" w:rsidRPr="00C825BD" w:rsidRDefault="00C825BD" w:rsidP="00C825BD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25BD">
              <w:rPr>
                <w:rFonts w:ascii="Arial" w:hAnsi="Arial" w:cs="Arial"/>
                <w:sz w:val="20"/>
                <w:szCs w:val="20"/>
              </w:rPr>
              <w:t>#!/bin/bash</w:t>
            </w:r>
          </w:p>
          <w:p w:rsidR="00C825BD" w:rsidRPr="00C825BD" w:rsidRDefault="00C825BD" w:rsidP="00C825BD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25BD">
              <w:rPr>
                <w:rFonts w:ascii="Arial" w:hAnsi="Arial" w:cs="Arial"/>
                <w:sz w:val="20"/>
                <w:szCs w:val="20"/>
              </w:rPr>
              <w:t>file=/etc/fstab     # Объявляем переменную</w:t>
            </w:r>
          </w:p>
          <w:p w:rsidR="00C825BD" w:rsidRPr="002B4DF5" w:rsidRDefault="00C825BD" w:rsidP="00C825BD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>if</w:t>
            </w:r>
            <w:r w:rsidRPr="002B4D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375E4">
              <w:rPr>
                <w:rFonts w:ascii="Arial" w:hAnsi="Arial" w:cs="Arial"/>
                <w:b/>
                <w:sz w:val="20"/>
                <w:szCs w:val="20"/>
                <w:lang w:val="en-US"/>
              </w:rPr>
              <w:t>test</w:t>
            </w:r>
            <w:r w:rsidRPr="002B4DF5">
              <w:rPr>
                <w:rFonts w:ascii="Arial" w:hAnsi="Arial" w:cs="Arial"/>
                <w:sz w:val="20"/>
                <w:szCs w:val="20"/>
                <w:lang w:val="en-US"/>
              </w:rPr>
              <w:t xml:space="preserve"> -</w:t>
            </w: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2B4DF5">
              <w:rPr>
                <w:rFonts w:ascii="Arial" w:hAnsi="Arial" w:cs="Arial"/>
                <w:sz w:val="20"/>
                <w:szCs w:val="20"/>
                <w:lang w:val="en-US"/>
              </w:rPr>
              <w:t xml:space="preserve"> $</w:t>
            </w: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>file</w:t>
            </w:r>
            <w:r w:rsidRPr="002B4DF5">
              <w:rPr>
                <w:rFonts w:ascii="Arial" w:hAnsi="Arial" w:cs="Arial"/>
                <w:sz w:val="20"/>
                <w:szCs w:val="20"/>
                <w:lang w:val="en-US"/>
              </w:rPr>
              <w:t xml:space="preserve">     # </w:t>
            </w:r>
            <w:r w:rsidRPr="00C825BD">
              <w:rPr>
                <w:rFonts w:ascii="Arial" w:hAnsi="Arial" w:cs="Arial"/>
                <w:sz w:val="20"/>
                <w:szCs w:val="20"/>
              </w:rPr>
              <w:t>Используем</w:t>
            </w:r>
            <w:r w:rsidRPr="002B4D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825BD">
              <w:rPr>
                <w:rFonts w:ascii="Arial" w:hAnsi="Arial" w:cs="Arial"/>
                <w:sz w:val="20"/>
                <w:szCs w:val="20"/>
              </w:rPr>
              <w:t>команду</w:t>
            </w:r>
            <w:r w:rsidRPr="002B4DF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>test</w:t>
            </w:r>
          </w:p>
          <w:p w:rsidR="00C825BD" w:rsidRPr="00C825BD" w:rsidRDefault="00C825BD" w:rsidP="00C825BD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C825BD" w:rsidRPr="00C825BD" w:rsidRDefault="00C825BD" w:rsidP="00C825BD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 xml:space="preserve">  echo "</w:t>
            </w:r>
            <w:r w:rsidRPr="00C825BD">
              <w:rPr>
                <w:rFonts w:ascii="Arial" w:hAnsi="Arial" w:cs="Arial"/>
                <w:sz w:val="20"/>
                <w:szCs w:val="20"/>
              </w:rPr>
              <w:t>Файл</w:t>
            </w: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 xml:space="preserve"> fstab </w:t>
            </w:r>
            <w:r w:rsidRPr="00C825BD">
              <w:rPr>
                <w:rFonts w:ascii="Arial" w:hAnsi="Arial" w:cs="Arial"/>
                <w:sz w:val="20"/>
                <w:szCs w:val="20"/>
              </w:rPr>
              <w:t>найден</w:t>
            </w:r>
            <w:r w:rsidRPr="00C825BD">
              <w:rPr>
                <w:rFonts w:ascii="Arial" w:hAnsi="Arial" w:cs="Arial"/>
                <w:sz w:val="20"/>
                <w:szCs w:val="20"/>
                <w:lang w:val="en-US"/>
              </w:rPr>
              <w:t>."</w:t>
            </w:r>
          </w:p>
          <w:p w:rsidR="00C825BD" w:rsidRPr="002B4DF5" w:rsidRDefault="00C825BD" w:rsidP="00C825BD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4DF5"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  <w:p w:rsidR="00C825BD" w:rsidRPr="00C825BD" w:rsidRDefault="00C825BD" w:rsidP="00C825BD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4DF5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C825BD">
              <w:rPr>
                <w:rFonts w:ascii="Arial" w:hAnsi="Arial" w:cs="Arial"/>
                <w:sz w:val="20"/>
                <w:szCs w:val="20"/>
              </w:rPr>
              <w:t>echo "Что-то нету такого файла"</w:t>
            </w:r>
          </w:p>
          <w:p w:rsidR="00C825BD" w:rsidRDefault="00C825BD" w:rsidP="00C825BD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25BD"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6344" w:type="dxa"/>
          </w:tcPr>
          <w:p w:rsidR="00C825BD" w:rsidRPr="00C825BD" w:rsidRDefault="00C825BD" w:rsidP="00C825BD">
            <w:pPr>
              <w:spacing w:after="0" w:line="21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825BD">
              <w:rPr>
                <w:rFonts w:ascii="Arial" w:hAnsi="Arial" w:cs="Arial"/>
                <w:sz w:val="18"/>
                <w:szCs w:val="18"/>
              </w:rPr>
              <w:t>Как мы видим, мы использовали знакомые нам операторы if / then, которые я уже описывал ранее.</w:t>
            </w:r>
          </w:p>
          <w:p w:rsidR="00C825BD" w:rsidRPr="00C825BD" w:rsidRDefault="00C825BD" w:rsidP="00C825BD">
            <w:pPr>
              <w:spacing w:after="0" w:line="21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825BD">
              <w:rPr>
                <w:rFonts w:ascii="Arial" w:hAnsi="Arial" w:cs="Arial"/>
                <w:sz w:val="18"/>
                <w:szCs w:val="18"/>
              </w:rPr>
              <w:t xml:space="preserve">После оператора if стоит команда </w:t>
            </w:r>
            <w:r w:rsidRPr="00C375E4">
              <w:rPr>
                <w:rFonts w:ascii="Arial" w:hAnsi="Arial" w:cs="Arial"/>
                <w:b/>
                <w:sz w:val="18"/>
                <w:szCs w:val="18"/>
              </w:rPr>
              <w:t>test</w:t>
            </w:r>
            <w:r w:rsidRPr="00C825BD">
              <w:rPr>
                <w:rFonts w:ascii="Arial" w:hAnsi="Arial" w:cs="Arial"/>
                <w:sz w:val="18"/>
                <w:szCs w:val="18"/>
              </w:rPr>
              <w:t xml:space="preserve"> которая и производит проверку нашего файла, который мы объявили в переменной. Также, команду test мы использовали с опцией "-e", данная опция возвращает значение "true", если файл найден.</w:t>
            </w:r>
          </w:p>
          <w:p w:rsidR="00C825BD" w:rsidRDefault="00C825BD" w:rsidP="00C825BD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825BD">
              <w:rPr>
                <w:rFonts w:ascii="Arial" w:hAnsi="Arial" w:cs="Arial"/>
                <w:sz w:val="18"/>
                <w:szCs w:val="18"/>
              </w:rPr>
              <w:t>В случае "true" запускается оператор then и выводит строку echo, если же файл не найдет, что означает "false", то запускается оператор else и выводит сообщение "Что-то нету такого файла".</w:t>
            </w:r>
          </w:p>
        </w:tc>
      </w:tr>
    </w:tbl>
    <w:p w:rsidR="001A02D5" w:rsidRDefault="001A02D5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A02D5">
        <w:rPr>
          <w:rFonts w:ascii="Arial" w:hAnsi="Arial" w:cs="Arial"/>
          <w:sz w:val="20"/>
          <w:szCs w:val="20"/>
        </w:rPr>
        <w:t xml:space="preserve">Теперь давайте рассмотрим аналоги команды test.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1A02D5" w:rsidTr="0013645A">
        <w:tc>
          <w:tcPr>
            <w:tcW w:w="5352" w:type="dxa"/>
          </w:tcPr>
          <w:p w:rsidR="001A02D5" w:rsidRPr="001A02D5" w:rsidRDefault="001A02D5" w:rsidP="001A02D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</w:rPr>
              <w:t>#!/bin/bash</w:t>
            </w:r>
          </w:p>
          <w:p w:rsidR="001A02D5" w:rsidRPr="001A02D5" w:rsidRDefault="001A02D5" w:rsidP="001A02D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</w:rPr>
              <w:t xml:space="preserve">file=/etc/fstab     # Объявляем </w:t>
            </w:r>
            <w:r w:rsidR="002434B5" w:rsidRPr="001A02D5">
              <w:rPr>
                <w:rFonts w:ascii="Arial" w:hAnsi="Arial" w:cs="Arial"/>
                <w:sz w:val="20"/>
                <w:szCs w:val="20"/>
              </w:rPr>
              <w:t>переменную</w:t>
            </w:r>
          </w:p>
          <w:p w:rsidR="001A02D5" w:rsidRDefault="001A02D5" w:rsidP="001A02D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</w:rPr>
              <w:t xml:space="preserve">if /usr/bin/[ -e $file  ]   # Используем команду "[", также </w:t>
            </w:r>
          </w:p>
          <w:p w:rsidR="001A02D5" w:rsidRDefault="001A02D5" w:rsidP="001A02D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</w:rPr>
              <w:t xml:space="preserve">#  мы закрыли ее правой ], потому bash требует </w:t>
            </w:r>
          </w:p>
          <w:p w:rsidR="001A02D5" w:rsidRPr="001A02D5" w:rsidRDefault="001A02D5" w:rsidP="001A02D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4DF5">
              <w:rPr>
                <w:rFonts w:ascii="Arial" w:hAnsi="Arial" w:cs="Arial"/>
                <w:sz w:val="20"/>
                <w:szCs w:val="20"/>
              </w:rPr>
              <w:t xml:space="preserve">#  </w:t>
            </w:r>
            <w:r w:rsidRPr="001A02D5">
              <w:rPr>
                <w:rFonts w:ascii="Arial" w:hAnsi="Arial" w:cs="Arial"/>
                <w:sz w:val="20"/>
                <w:szCs w:val="20"/>
              </w:rPr>
              <w:t>ее наличие</w:t>
            </w:r>
          </w:p>
          <w:p w:rsidR="001A02D5" w:rsidRPr="002B4DF5" w:rsidRDefault="001A02D5" w:rsidP="001A02D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1A02D5" w:rsidRPr="002B4DF5" w:rsidRDefault="001A02D5" w:rsidP="001A02D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4DF5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1A02D5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2B4DF5">
              <w:rPr>
                <w:rFonts w:ascii="Arial" w:hAnsi="Arial" w:cs="Arial"/>
                <w:sz w:val="20"/>
                <w:szCs w:val="20"/>
              </w:rPr>
              <w:t xml:space="preserve"> "</w:t>
            </w:r>
            <w:r w:rsidRPr="001A02D5">
              <w:rPr>
                <w:rFonts w:ascii="Arial" w:hAnsi="Arial" w:cs="Arial"/>
                <w:sz w:val="20"/>
                <w:szCs w:val="20"/>
              </w:rPr>
              <w:t>Файл</w:t>
            </w:r>
            <w:r w:rsidRPr="002B4D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02D5">
              <w:rPr>
                <w:rFonts w:ascii="Arial" w:hAnsi="Arial" w:cs="Arial"/>
                <w:sz w:val="20"/>
                <w:szCs w:val="20"/>
                <w:lang w:val="en-US"/>
              </w:rPr>
              <w:t>fstab</w:t>
            </w:r>
            <w:r w:rsidRPr="002B4D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A02D5">
              <w:rPr>
                <w:rFonts w:ascii="Arial" w:hAnsi="Arial" w:cs="Arial"/>
                <w:sz w:val="20"/>
                <w:szCs w:val="20"/>
              </w:rPr>
              <w:t>найден</w:t>
            </w:r>
            <w:r w:rsidRPr="002B4DF5">
              <w:rPr>
                <w:rFonts w:ascii="Arial" w:hAnsi="Arial" w:cs="Arial"/>
                <w:sz w:val="20"/>
                <w:szCs w:val="20"/>
              </w:rPr>
              <w:t>."</w:t>
            </w:r>
          </w:p>
          <w:p w:rsidR="001A02D5" w:rsidRPr="001A02D5" w:rsidRDefault="001A02D5" w:rsidP="001A02D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</w:rPr>
              <w:t>else</w:t>
            </w:r>
          </w:p>
          <w:p w:rsidR="001A02D5" w:rsidRPr="001A02D5" w:rsidRDefault="001A02D5" w:rsidP="001A02D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</w:rPr>
              <w:t xml:space="preserve">  echo "Что-то нету такого файла"</w:t>
            </w:r>
          </w:p>
          <w:p w:rsidR="001A02D5" w:rsidRDefault="001A02D5" w:rsidP="001A02D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A02D5"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5353" w:type="dxa"/>
          </w:tcPr>
          <w:p w:rsidR="002434B5" w:rsidRPr="002434B5" w:rsidRDefault="002434B5" w:rsidP="002434B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34B5">
              <w:rPr>
                <w:rFonts w:ascii="Arial" w:hAnsi="Arial" w:cs="Arial"/>
                <w:sz w:val="20"/>
                <w:szCs w:val="20"/>
              </w:rPr>
              <w:t>Использовали вместо команды test, команду "[" с закрытой правой "]". Вообще, старые версии bash не требовали наличие правой закрывающейся ]. Теперь это необходимо, чтобы избежать ошибок.</w:t>
            </w:r>
          </w:p>
          <w:p w:rsidR="0013645A" w:rsidRDefault="0013645A" w:rsidP="002434B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34B5">
              <w:rPr>
                <w:rFonts w:ascii="Arial" w:hAnsi="Arial" w:cs="Arial"/>
                <w:sz w:val="20"/>
                <w:szCs w:val="20"/>
              </w:rPr>
              <w:t>Рекомендуем</w:t>
            </w:r>
            <w:r w:rsidR="002434B5" w:rsidRPr="002434B5">
              <w:rPr>
                <w:rFonts w:ascii="Arial" w:hAnsi="Arial" w:cs="Arial"/>
                <w:sz w:val="20"/>
                <w:szCs w:val="20"/>
              </w:rPr>
              <w:t xml:space="preserve"> вместо </w:t>
            </w:r>
            <w:r w:rsidR="002434B5" w:rsidRPr="0013645A">
              <w:rPr>
                <w:rFonts w:ascii="Arial" w:hAnsi="Arial" w:cs="Arial"/>
                <w:b/>
                <w:sz w:val="20"/>
                <w:szCs w:val="20"/>
              </w:rPr>
              <w:t>[ ]</w:t>
            </w:r>
            <w:r w:rsidR="002434B5" w:rsidRPr="002434B5">
              <w:rPr>
                <w:rFonts w:ascii="Arial" w:hAnsi="Arial" w:cs="Arial"/>
                <w:sz w:val="20"/>
                <w:szCs w:val="20"/>
              </w:rPr>
              <w:t xml:space="preserve"> использовать конструкцию </w:t>
            </w:r>
          </w:p>
          <w:p w:rsidR="001A02D5" w:rsidRPr="0013645A" w:rsidRDefault="0013645A" w:rsidP="002434B5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[[ ]]</w:t>
            </w:r>
          </w:p>
        </w:tc>
      </w:tr>
    </w:tbl>
    <w:p w:rsidR="00C36A85" w:rsidRDefault="001A02D5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1A02D5">
        <w:rPr>
          <w:rFonts w:ascii="Arial" w:hAnsi="Arial" w:cs="Arial"/>
          <w:sz w:val="20"/>
          <w:szCs w:val="20"/>
        </w:rPr>
        <w:t>Тот же скрипт, только вместо test используем другие команды: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5353"/>
      </w:tblGrid>
      <w:tr w:rsidR="0013645A" w:rsidRPr="0013645A" w:rsidTr="0013645A">
        <w:tc>
          <w:tcPr>
            <w:tcW w:w="5352" w:type="dxa"/>
          </w:tcPr>
          <w:p w:rsidR="0013645A" w:rsidRPr="0013645A" w:rsidRDefault="0013645A" w:rsidP="0013645A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</w:rPr>
              <w:t>#!/bin/bash</w:t>
            </w:r>
          </w:p>
          <w:p w:rsidR="0013645A" w:rsidRPr="0013645A" w:rsidRDefault="0013645A" w:rsidP="0013645A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</w:rPr>
              <w:t>file=/etc/fstab     # Объявляем перменную</w:t>
            </w:r>
          </w:p>
          <w:p w:rsidR="0013645A" w:rsidRPr="002B4DF5" w:rsidRDefault="0013645A" w:rsidP="0013645A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</w:rPr>
              <w:t xml:space="preserve">if [[ -e $file  ]]   # Используем конструкцию </w:t>
            </w:r>
            <w:r w:rsidRPr="002B4DF5">
              <w:rPr>
                <w:rFonts w:ascii="Arial" w:hAnsi="Arial" w:cs="Arial"/>
                <w:sz w:val="20"/>
                <w:szCs w:val="20"/>
              </w:rPr>
              <w:t>[[ ]]</w:t>
            </w:r>
          </w:p>
          <w:p w:rsidR="0013645A" w:rsidRPr="0013645A" w:rsidRDefault="0013645A" w:rsidP="0013645A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then</w:t>
            </w:r>
          </w:p>
          <w:p w:rsidR="0013645A" w:rsidRPr="0013645A" w:rsidRDefault="0013645A" w:rsidP="0013645A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 xml:space="preserve">  echo "</w:t>
            </w:r>
            <w:r w:rsidRPr="0013645A">
              <w:rPr>
                <w:rFonts w:ascii="Arial" w:hAnsi="Arial" w:cs="Arial"/>
                <w:sz w:val="20"/>
                <w:szCs w:val="20"/>
              </w:rPr>
              <w:t>Файл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 xml:space="preserve"> fstab </w:t>
            </w:r>
            <w:r w:rsidRPr="0013645A">
              <w:rPr>
                <w:rFonts w:ascii="Arial" w:hAnsi="Arial" w:cs="Arial"/>
                <w:sz w:val="20"/>
                <w:szCs w:val="20"/>
              </w:rPr>
              <w:t>найден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."</w:t>
            </w:r>
          </w:p>
          <w:p w:rsidR="0013645A" w:rsidRPr="002B4DF5" w:rsidRDefault="0013645A" w:rsidP="0013645A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B4DF5">
              <w:rPr>
                <w:rFonts w:ascii="Arial" w:hAnsi="Arial" w:cs="Arial"/>
                <w:sz w:val="20"/>
                <w:szCs w:val="20"/>
                <w:lang w:val="en-US"/>
              </w:rPr>
              <w:t>else</w:t>
            </w:r>
          </w:p>
          <w:p w:rsidR="0013645A" w:rsidRPr="0013645A" w:rsidRDefault="0013645A" w:rsidP="0013645A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4DF5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  <w:r w:rsidRPr="0013645A">
              <w:rPr>
                <w:rFonts w:ascii="Arial" w:hAnsi="Arial" w:cs="Arial"/>
                <w:sz w:val="20"/>
                <w:szCs w:val="20"/>
              </w:rPr>
              <w:t>echo "Что-то нету такого файла"</w:t>
            </w:r>
          </w:p>
          <w:p w:rsidR="0013645A" w:rsidRDefault="0013645A" w:rsidP="0013645A">
            <w:pPr>
              <w:spacing w:after="0" w:line="216" w:lineRule="auto"/>
              <w:ind w:firstLine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</w:rPr>
              <w:t>fi</w:t>
            </w:r>
          </w:p>
          <w:p w:rsidR="0013645A" w:rsidRDefault="0013645A" w:rsidP="0013645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3" w:type="dxa"/>
          </w:tcPr>
          <w:p w:rsidR="0013645A" w:rsidRPr="0013645A" w:rsidRDefault="0013645A" w:rsidP="0013645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</w:rPr>
              <w:t>Почему [[ ]] лучше, чем [ ]? Потому что внутри [[ ]] вы можете использовать например такие операторы, как: &amp;&amp;, ||, &lt; и &gt;, в то время как внутри [ ] будут сообщения об ошибках.</w:t>
            </w:r>
          </w:p>
          <w:p w:rsidR="0013645A" w:rsidRPr="0013645A" w:rsidRDefault="0013645A" w:rsidP="0013645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</w:rPr>
              <w:t>Кстати, вы можете использовать [ ] и [[ ]] без if / then / else. Те команды как бы заменяют данные операторы:</w:t>
            </w:r>
          </w:p>
          <w:p w:rsidR="0013645A" w:rsidRPr="002B4DF5" w:rsidRDefault="0013645A" w:rsidP="0013645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r w:rsidRPr="002B4DF5">
              <w:rPr>
                <w:rFonts w:ascii="Arial" w:hAnsi="Arial" w:cs="Arial"/>
                <w:sz w:val="20"/>
                <w:szCs w:val="20"/>
              </w:rPr>
              <w:t>1=5</w:t>
            </w:r>
          </w:p>
          <w:p w:rsidR="0013645A" w:rsidRPr="002B4DF5" w:rsidRDefault="0013645A" w:rsidP="0013645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r w:rsidRPr="002B4DF5">
              <w:rPr>
                <w:rFonts w:ascii="Arial" w:hAnsi="Arial" w:cs="Arial"/>
                <w:sz w:val="20"/>
                <w:szCs w:val="20"/>
              </w:rPr>
              <w:t>2=10</w:t>
            </w:r>
          </w:p>
          <w:p w:rsidR="0013645A" w:rsidRPr="002B4DF5" w:rsidRDefault="0013645A" w:rsidP="0013645A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B4DF5">
              <w:rPr>
                <w:rFonts w:ascii="Arial" w:hAnsi="Arial" w:cs="Arial"/>
                <w:sz w:val="20"/>
                <w:szCs w:val="20"/>
              </w:rPr>
              <w:t>[[ "$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r w:rsidRPr="002B4DF5">
              <w:rPr>
                <w:rFonts w:ascii="Arial" w:hAnsi="Arial" w:cs="Arial"/>
                <w:sz w:val="20"/>
                <w:szCs w:val="20"/>
              </w:rPr>
              <w:t>1" -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ne</w:t>
            </w:r>
            <w:r w:rsidRPr="002B4DF5">
              <w:rPr>
                <w:rFonts w:ascii="Arial" w:hAnsi="Arial" w:cs="Arial"/>
                <w:sz w:val="20"/>
                <w:szCs w:val="20"/>
              </w:rPr>
              <w:t xml:space="preserve"> "$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r w:rsidRPr="002B4DF5">
              <w:rPr>
                <w:rFonts w:ascii="Arial" w:hAnsi="Arial" w:cs="Arial"/>
                <w:sz w:val="20"/>
                <w:szCs w:val="20"/>
              </w:rPr>
              <w:t xml:space="preserve">2" ]] &amp;&amp; 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2B4DF5">
              <w:rPr>
                <w:rFonts w:ascii="Arial" w:hAnsi="Arial" w:cs="Arial"/>
                <w:sz w:val="20"/>
                <w:szCs w:val="20"/>
              </w:rPr>
              <w:t xml:space="preserve"> "$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r w:rsidRPr="002B4DF5"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13645A">
              <w:rPr>
                <w:rFonts w:ascii="Arial" w:hAnsi="Arial" w:cs="Arial"/>
                <w:sz w:val="20"/>
                <w:szCs w:val="20"/>
              </w:rPr>
              <w:t>не</w:t>
            </w:r>
            <w:r w:rsidRPr="002B4DF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3645A">
              <w:rPr>
                <w:rFonts w:ascii="Arial" w:hAnsi="Arial" w:cs="Arial"/>
                <w:sz w:val="20"/>
                <w:szCs w:val="20"/>
              </w:rPr>
              <w:t>равно</w:t>
            </w:r>
            <w:r w:rsidRPr="002B4DF5">
              <w:rPr>
                <w:rFonts w:ascii="Arial" w:hAnsi="Arial" w:cs="Arial"/>
                <w:sz w:val="20"/>
                <w:szCs w:val="20"/>
              </w:rPr>
              <w:t xml:space="preserve"> $</w:t>
            </w:r>
            <w:r w:rsidRPr="0013645A">
              <w:rPr>
                <w:rFonts w:ascii="Arial" w:hAnsi="Arial" w:cs="Arial"/>
                <w:sz w:val="20"/>
                <w:szCs w:val="20"/>
                <w:lang w:val="en-US"/>
              </w:rPr>
              <w:t>var</w:t>
            </w:r>
            <w:r w:rsidRPr="002B4DF5">
              <w:rPr>
                <w:rFonts w:ascii="Arial" w:hAnsi="Arial" w:cs="Arial"/>
                <w:sz w:val="20"/>
                <w:szCs w:val="20"/>
              </w:rPr>
              <w:t>2"</w:t>
            </w:r>
          </w:p>
        </w:tc>
      </w:tr>
    </w:tbl>
    <w:p w:rsidR="0013645A" w:rsidRPr="002B4DF5" w:rsidRDefault="0013645A" w:rsidP="0013645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295FCC" w:rsidRPr="00295FCC" w:rsidRDefault="00295FCC" w:rsidP="00295FCC">
      <w:pPr>
        <w:spacing w:after="0" w:line="21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1840FC">
        <w:rPr>
          <w:rFonts w:ascii="Arial" w:hAnsi="Arial" w:cs="Arial"/>
          <w:b/>
          <w:sz w:val="20"/>
          <w:szCs w:val="20"/>
        </w:rPr>
        <w:t>5.</w:t>
      </w:r>
      <w:r>
        <w:rPr>
          <w:rFonts w:ascii="Arial" w:hAnsi="Arial" w:cs="Arial"/>
          <w:b/>
          <w:sz w:val="20"/>
          <w:szCs w:val="20"/>
          <w:lang w:val="en-US"/>
        </w:rPr>
        <w:t> </w:t>
      </w:r>
      <w:r w:rsidRPr="00295FCC">
        <w:rPr>
          <w:rFonts w:ascii="Arial" w:hAnsi="Arial" w:cs="Arial"/>
          <w:b/>
          <w:sz w:val="20"/>
          <w:szCs w:val="20"/>
        </w:rPr>
        <w:t>Условия.</w:t>
      </w:r>
      <w:r w:rsidR="001840FC">
        <w:rPr>
          <w:rFonts w:ascii="Arial" w:hAnsi="Arial" w:cs="Arial"/>
          <w:b/>
          <w:sz w:val="20"/>
          <w:szCs w:val="20"/>
        </w:rPr>
        <w:t xml:space="preserve"> </w:t>
      </w:r>
      <w:r w:rsidR="001840FC">
        <w:rPr>
          <w:rFonts w:ascii="Arial" w:hAnsi="Arial" w:cs="Arial"/>
          <w:b/>
          <w:sz w:val="20"/>
          <w:szCs w:val="20"/>
          <w:lang w:val="en-US"/>
        </w:rPr>
        <w:t>case</w:t>
      </w:r>
      <w:r w:rsidR="001840FC">
        <w:rPr>
          <w:rFonts w:ascii="Arial" w:hAnsi="Arial" w:cs="Arial"/>
          <w:b/>
          <w:sz w:val="20"/>
          <w:szCs w:val="20"/>
        </w:rPr>
        <w:t>.</w:t>
      </w:r>
      <w:r w:rsidRPr="00295FCC">
        <w:rPr>
          <w:rFonts w:ascii="Arial" w:hAnsi="Arial" w:cs="Arial"/>
          <w:b/>
          <w:sz w:val="20"/>
          <w:szCs w:val="20"/>
        </w:rPr>
        <w:t xml:space="preserve"> Множественный выбор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3367"/>
      </w:tblGrid>
      <w:tr w:rsidR="001840FC" w:rsidTr="005A3BC8">
        <w:tc>
          <w:tcPr>
            <w:tcW w:w="10705" w:type="dxa"/>
            <w:gridSpan w:val="2"/>
          </w:tcPr>
          <w:p w:rsidR="001840FC" w:rsidRPr="006A254B" w:rsidRDefault="001840FC" w:rsidP="00295FC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 xml:space="preserve">Если необходимо сравнивать, какую-то одну переменную с большим количеством параметров, то целесообразней использовать оператор </w:t>
            </w:r>
            <w:r w:rsidRPr="001840FC">
              <w:rPr>
                <w:rFonts w:ascii="Arial" w:hAnsi="Arial" w:cs="Arial"/>
                <w:b/>
                <w:sz w:val="20"/>
                <w:szCs w:val="20"/>
                <w:lang w:val="en-US"/>
              </w:rPr>
              <w:t>case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6A254B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  <w:r w:rsidR="006A254B">
              <w:rPr>
                <w:rFonts w:ascii="Arial" w:hAnsi="Arial" w:cs="Arial"/>
                <w:sz w:val="20"/>
                <w:szCs w:val="20"/>
              </w:rPr>
              <w:t xml:space="preserve">(создайте файл </w:t>
            </w:r>
            <w:r w:rsidR="006A254B" w:rsidRPr="006A254B">
              <w:rPr>
                <w:rFonts w:ascii="Arial" w:hAnsi="Arial" w:cs="Arial"/>
                <w:b/>
                <w:sz w:val="20"/>
                <w:szCs w:val="20"/>
              </w:rPr>
              <w:t>menu2.sh</w:t>
            </w:r>
            <w:r w:rsidR="006A25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840FC" w:rsidTr="001840FC">
        <w:tc>
          <w:tcPr>
            <w:tcW w:w="7338" w:type="dxa"/>
          </w:tcPr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#!/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bin</w:t>
            </w: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bash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"Выберите редатор для запуска:"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"1 Запуск программы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nano</w:t>
            </w:r>
            <w:r w:rsidRPr="00295FCC">
              <w:rPr>
                <w:rFonts w:ascii="Arial" w:hAnsi="Arial" w:cs="Arial"/>
                <w:sz w:val="20"/>
                <w:szCs w:val="20"/>
              </w:rPr>
              <w:t>"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"2 Запуск программы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vi</w:t>
            </w:r>
            <w:r w:rsidRPr="00295FCC">
              <w:rPr>
                <w:rFonts w:ascii="Arial" w:hAnsi="Arial" w:cs="Arial"/>
                <w:sz w:val="20"/>
                <w:szCs w:val="20"/>
              </w:rPr>
              <w:t>"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"3 Запуск программы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emacs</w:t>
            </w:r>
            <w:r w:rsidRPr="00295FCC">
              <w:rPr>
                <w:rFonts w:ascii="Arial" w:hAnsi="Arial" w:cs="Arial"/>
                <w:sz w:val="20"/>
                <w:szCs w:val="20"/>
              </w:rPr>
              <w:t>"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"4 Выход"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read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doing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#здесь мы читаем в переменную $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doing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со стандартного ввода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case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$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doing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1)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usr</w:t>
            </w: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bin</w:t>
            </w: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nano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# если $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doing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содержит 1, то запустить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nano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;;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2)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usr</w:t>
            </w: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bin</w:t>
            </w: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vi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# если $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doing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содержит 2, то запустить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vi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;;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3)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usr</w:t>
            </w: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bin</w:t>
            </w:r>
            <w:r w:rsidRPr="00295FCC">
              <w:rPr>
                <w:rFonts w:ascii="Arial" w:hAnsi="Arial" w:cs="Arial"/>
                <w:sz w:val="20"/>
                <w:szCs w:val="20"/>
              </w:rPr>
              <w:t>/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emacs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# если $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doing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содержит 3, то запустить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emacs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;;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4)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exit</w:t>
            </w:r>
            <w:r w:rsidRPr="00295FCC">
              <w:rPr>
                <w:rFonts w:ascii="Arial" w:hAnsi="Arial" w:cs="Arial"/>
                <w:sz w:val="20"/>
                <w:szCs w:val="20"/>
              </w:rPr>
              <w:t xml:space="preserve"> 0</w:t>
            </w:r>
          </w:p>
          <w:p w:rsidR="001840FC" w:rsidRPr="00295FC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;;</w:t>
            </w:r>
          </w:p>
          <w:p w:rsidR="001840FC" w:rsidRPr="001840F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295FCC">
              <w:rPr>
                <w:rFonts w:ascii="Arial" w:hAnsi="Arial" w:cs="Arial"/>
                <w:sz w:val="20"/>
                <w:szCs w:val="20"/>
              </w:rPr>
              <w:t>*) #</w:t>
            </w:r>
            <w:r w:rsidRPr="001840FC">
              <w:rPr>
                <w:rFonts w:ascii="Arial" w:hAnsi="Arial" w:cs="Arial"/>
                <w:sz w:val="16"/>
                <w:szCs w:val="16"/>
              </w:rPr>
              <w:t xml:space="preserve">если введено с клавиатуры то, что в </w:t>
            </w:r>
            <w:r w:rsidRPr="001840FC">
              <w:rPr>
                <w:rFonts w:ascii="Arial" w:hAnsi="Arial" w:cs="Arial"/>
                <w:sz w:val="16"/>
                <w:szCs w:val="16"/>
                <w:lang w:val="en-US"/>
              </w:rPr>
              <w:t>case</w:t>
            </w:r>
            <w:r w:rsidRPr="001840FC">
              <w:rPr>
                <w:rFonts w:ascii="Arial" w:hAnsi="Arial" w:cs="Arial"/>
                <w:sz w:val="16"/>
                <w:szCs w:val="16"/>
              </w:rPr>
              <w:t xml:space="preserve"> не описывается, выполнять следующее:</w:t>
            </w:r>
          </w:p>
          <w:p w:rsidR="001840FC" w:rsidRPr="008C63CE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echo</w:t>
            </w:r>
            <w:r w:rsidRPr="008C63CE">
              <w:rPr>
                <w:rFonts w:ascii="Arial" w:hAnsi="Arial" w:cs="Arial"/>
                <w:sz w:val="20"/>
                <w:szCs w:val="20"/>
              </w:rPr>
              <w:t xml:space="preserve"> "Введено неправильное действие"</w:t>
            </w:r>
          </w:p>
          <w:p w:rsidR="001840FC" w:rsidRPr="008C63CE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esac</w:t>
            </w:r>
            <w:r w:rsidRPr="008C63CE">
              <w:rPr>
                <w:rFonts w:ascii="Arial" w:hAnsi="Arial" w:cs="Arial"/>
                <w:sz w:val="20"/>
                <w:szCs w:val="20"/>
              </w:rPr>
              <w:t xml:space="preserve"> #окончание оператора </w:t>
            </w:r>
            <w:r w:rsidRPr="00295FCC">
              <w:rPr>
                <w:rFonts w:ascii="Arial" w:hAnsi="Arial" w:cs="Arial"/>
                <w:sz w:val="20"/>
                <w:szCs w:val="20"/>
                <w:lang w:val="en-US"/>
              </w:rPr>
              <w:t>case</w:t>
            </w:r>
            <w:r w:rsidRPr="008C63C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40FC" w:rsidRPr="00295FCC" w:rsidRDefault="001840FC" w:rsidP="00295FC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7" w:type="dxa"/>
          </w:tcPr>
          <w:p w:rsidR="001840F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840F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40FC">
              <w:rPr>
                <w:rFonts w:ascii="Arial" w:hAnsi="Arial" w:cs="Arial"/>
                <w:sz w:val="20"/>
                <w:szCs w:val="20"/>
              </w:rPr>
              <w:t>Результат работы:</w:t>
            </w:r>
          </w:p>
          <w:p w:rsidR="001840FC" w:rsidRPr="001840F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840FC" w:rsidRPr="001840FC" w:rsidRDefault="00862AF1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user</w:t>
            </w:r>
            <w:r w:rsidR="001840FC" w:rsidRPr="001840FC">
              <w:rPr>
                <w:rFonts w:ascii="Arial" w:hAnsi="Arial" w:cs="Arial"/>
                <w:sz w:val="20"/>
                <w:szCs w:val="20"/>
              </w:rPr>
              <w:t>:~$ ./menu2.sh</w:t>
            </w:r>
          </w:p>
          <w:p w:rsidR="001840FC" w:rsidRPr="001840F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40FC">
              <w:rPr>
                <w:rFonts w:ascii="Arial" w:hAnsi="Arial" w:cs="Arial"/>
                <w:sz w:val="20"/>
                <w:szCs w:val="20"/>
              </w:rPr>
              <w:t xml:space="preserve">Выберите </w:t>
            </w:r>
            <w:r w:rsidR="00862AF1" w:rsidRPr="001840FC">
              <w:rPr>
                <w:rFonts w:ascii="Arial" w:hAnsi="Arial" w:cs="Arial"/>
                <w:sz w:val="20"/>
                <w:szCs w:val="20"/>
              </w:rPr>
              <w:t>редактор</w:t>
            </w:r>
            <w:r w:rsidRPr="001840FC">
              <w:rPr>
                <w:rFonts w:ascii="Arial" w:hAnsi="Arial" w:cs="Arial"/>
                <w:sz w:val="20"/>
                <w:szCs w:val="20"/>
              </w:rPr>
              <w:t xml:space="preserve"> для запуска:</w:t>
            </w:r>
          </w:p>
          <w:p w:rsidR="001840FC" w:rsidRPr="001840F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40FC">
              <w:rPr>
                <w:rFonts w:ascii="Arial" w:hAnsi="Arial" w:cs="Arial"/>
                <w:sz w:val="20"/>
                <w:szCs w:val="20"/>
              </w:rPr>
              <w:t>1 Запуск программы nano</w:t>
            </w:r>
          </w:p>
          <w:p w:rsidR="001840FC" w:rsidRPr="001840F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40FC">
              <w:rPr>
                <w:rFonts w:ascii="Arial" w:hAnsi="Arial" w:cs="Arial"/>
                <w:sz w:val="20"/>
                <w:szCs w:val="20"/>
              </w:rPr>
              <w:t>2 Запуск программы vi</w:t>
            </w:r>
          </w:p>
          <w:p w:rsidR="001840FC" w:rsidRPr="001840F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40FC">
              <w:rPr>
                <w:rFonts w:ascii="Arial" w:hAnsi="Arial" w:cs="Arial"/>
                <w:sz w:val="20"/>
                <w:szCs w:val="20"/>
              </w:rPr>
              <w:t>3 Запуск программы emacs</w:t>
            </w:r>
          </w:p>
          <w:p w:rsidR="001840FC" w:rsidRDefault="001840F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840FC">
              <w:rPr>
                <w:rFonts w:ascii="Arial" w:hAnsi="Arial" w:cs="Arial"/>
                <w:sz w:val="20"/>
                <w:szCs w:val="20"/>
              </w:rPr>
              <w:t>4 Выход</w:t>
            </w:r>
          </w:p>
          <w:p w:rsidR="003B377C" w:rsidRDefault="003B377C" w:rsidP="001840F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3B377C" w:rsidRDefault="003B377C" w:rsidP="003B377C">
            <w:pPr>
              <w:spacing w:after="0" w:line="21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B377C">
              <w:rPr>
                <w:rFonts w:ascii="Arial" w:hAnsi="Arial" w:cs="Arial"/>
                <w:sz w:val="20"/>
                <w:szCs w:val="20"/>
              </w:rPr>
              <w:t>После выбор цифры и нажатия Enter запуститься тот редактор, который вы выбрали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B377C">
              <w:rPr>
                <w:rFonts w:ascii="Arial" w:hAnsi="Arial" w:cs="Arial"/>
                <w:sz w:val="20"/>
                <w:szCs w:val="20"/>
              </w:rPr>
              <w:t xml:space="preserve">(если конечно все пути указаны правильно, и </w:t>
            </w:r>
            <w:r>
              <w:rPr>
                <w:rFonts w:ascii="Arial" w:hAnsi="Arial" w:cs="Arial"/>
                <w:sz w:val="20"/>
                <w:szCs w:val="20"/>
              </w:rPr>
              <w:t>у вас установлены эти редакторы.</w:t>
            </w:r>
          </w:p>
        </w:tc>
      </w:tr>
    </w:tbl>
    <w:p w:rsidR="00C825BD" w:rsidRPr="003B377C" w:rsidRDefault="00C825BD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Законспектируйте в тетрадь </w:t>
      </w:r>
      <w:r w:rsidRPr="004F7DAB">
        <w:rPr>
          <w:rFonts w:ascii="Arial" w:hAnsi="Arial" w:cs="Arial"/>
          <w:sz w:val="20"/>
          <w:szCs w:val="20"/>
        </w:rPr>
        <w:t xml:space="preserve">список логических операторов, которые используются для конструкции </w:t>
      </w:r>
    </w:p>
    <w:p w:rsid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4F7DAB">
        <w:rPr>
          <w:rFonts w:ascii="Arial" w:hAnsi="Arial" w:cs="Arial"/>
          <w:b/>
          <w:sz w:val="20"/>
          <w:szCs w:val="20"/>
        </w:rPr>
        <w:t>if-then-else-fi</w:t>
      </w:r>
      <w:r>
        <w:rPr>
          <w:rFonts w:ascii="Arial" w:hAnsi="Arial" w:cs="Arial"/>
          <w:sz w:val="20"/>
          <w:szCs w:val="20"/>
        </w:rPr>
        <w:t xml:space="preserve"> и ей подобных</w:t>
      </w:r>
      <w:r w:rsidRPr="004F7DAB">
        <w:rPr>
          <w:rFonts w:ascii="Arial" w:hAnsi="Arial" w:cs="Arial"/>
          <w:sz w:val="20"/>
          <w:szCs w:val="20"/>
        </w:rPr>
        <w:t>:</w:t>
      </w:r>
    </w:p>
    <w:p w:rsidR="004F7DAB" w:rsidRP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p w:rsidR="004F7DAB" w:rsidRP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-z </w:t>
      </w:r>
      <w:r w:rsidRPr="009C609F">
        <w:rPr>
          <w:rFonts w:ascii="Arial" w:hAnsi="Arial" w:cs="Arial"/>
          <w:b/>
          <w:sz w:val="20"/>
          <w:szCs w:val="20"/>
        </w:rPr>
        <w:tab/>
      </w:r>
      <w:r w:rsidRPr="009C609F">
        <w:rPr>
          <w:rFonts w:ascii="Arial" w:hAnsi="Arial" w:cs="Arial"/>
          <w:b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строка пуста</w:t>
      </w:r>
    </w:p>
    <w:p w:rsidR="004F7DAB" w:rsidRP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-n </w:t>
      </w:r>
      <w:r w:rsidRPr="009C609F">
        <w:rPr>
          <w:rFonts w:ascii="Arial" w:hAnsi="Arial" w:cs="Arial"/>
          <w:b/>
          <w:sz w:val="20"/>
          <w:szCs w:val="20"/>
        </w:rPr>
        <w:tab/>
      </w:r>
      <w:r w:rsidRPr="009C609F">
        <w:rPr>
          <w:rFonts w:ascii="Arial" w:hAnsi="Arial" w:cs="Arial"/>
          <w:b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строка не пуста</w:t>
      </w:r>
    </w:p>
    <w:p w:rsidR="004F7DAB" w:rsidRP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=, (==) </w:t>
      </w:r>
      <w:r>
        <w:rPr>
          <w:rFonts w:ascii="Arial" w:hAnsi="Arial" w:cs="Arial"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строки равны</w:t>
      </w:r>
    </w:p>
    <w:p w:rsidR="004F7DAB" w:rsidRP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!= </w:t>
      </w:r>
      <w:r w:rsidRPr="009C609F">
        <w:rPr>
          <w:rFonts w:ascii="Arial" w:hAnsi="Arial" w:cs="Arial"/>
          <w:b/>
          <w:sz w:val="20"/>
          <w:szCs w:val="20"/>
        </w:rPr>
        <w:tab/>
      </w:r>
      <w:r w:rsidRPr="009C609F">
        <w:rPr>
          <w:rFonts w:ascii="Arial" w:hAnsi="Arial" w:cs="Arial"/>
          <w:b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строки неравны</w:t>
      </w:r>
    </w:p>
    <w:p w:rsidR="004F7DAB" w:rsidRP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-eq </w:t>
      </w:r>
      <w:r w:rsidRPr="009C609F">
        <w:rPr>
          <w:rFonts w:ascii="Arial" w:hAnsi="Arial" w:cs="Arial"/>
          <w:b/>
          <w:sz w:val="20"/>
          <w:szCs w:val="20"/>
        </w:rPr>
        <w:tab/>
      </w:r>
      <w:r w:rsidRPr="009C609F">
        <w:rPr>
          <w:rFonts w:ascii="Arial" w:hAnsi="Arial" w:cs="Arial"/>
          <w:b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равно</w:t>
      </w:r>
    </w:p>
    <w:p w:rsidR="004F7DAB" w:rsidRP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-ne </w:t>
      </w:r>
      <w:r w:rsidRPr="009C609F">
        <w:rPr>
          <w:rFonts w:ascii="Arial" w:hAnsi="Arial" w:cs="Arial"/>
          <w:b/>
          <w:sz w:val="20"/>
          <w:szCs w:val="20"/>
        </w:rPr>
        <w:tab/>
      </w:r>
      <w:r w:rsidRPr="009C609F">
        <w:rPr>
          <w:rFonts w:ascii="Arial" w:hAnsi="Arial" w:cs="Arial"/>
          <w:b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неравно</w:t>
      </w:r>
    </w:p>
    <w:p w:rsidR="004F7DAB" w:rsidRP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-lt,(&lt; ) </w:t>
      </w:r>
      <w:r>
        <w:rPr>
          <w:rFonts w:ascii="Arial" w:hAnsi="Arial" w:cs="Arial"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меньше</w:t>
      </w:r>
    </w:p>
    <w:p w:rsidR="004F7DAB" w:rsidRP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-le,(&lt;=) </w:t>
      </w:r>
      <w:r>
        <w:rPr>
          <w:rFonts w:ascii="Arial" w:hAnsi="Arial" w:cs="Arial"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меньше или равно</w:t>
      </w:r>
    </w:p>
    <w:p w:rsidR="004F7DAB" w:rsidRP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-gt,(&gt;) </w:t>
      </w:r>
      <w:r>
        <w:rPr>
          <w:rFonts w:ascii="Arial" w:hAnsi="Arial" w:cs="Arial"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#больше</w:t>
      </w:r>
    </w:p>
    <w:p w:rsidR="004F7DAB" w:rsidRP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-ge,(&gt;=) </w:t>
      </w:r>
      <w:r>
        <w:rPr>
          <w:rFonts w:ascii="Arial" w:hAnsi="Arial" w:cs="Arial"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#больше или равно</w:t>
      </w:r>
    </w:p>
    <w:p w:rsidR="004F7DAB" w:rsidRP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! </w:t>
      </w:r>
      <w:r w:rsidRPr="009C609F">
        <w:rPr>
          <w:rFonts w:ascii="Arial" w:hAnsi="Arial" w:cs="Arial"/>
          <w:b/>
          <w:sz w:val="20"/>
          <w:szCs w:val="20"/>
        </w:rPr>
        <w:tab/>
      </w:r>
      <w:r w:rsidRPr="009C609F">
        <w:rPr>
          <w:rFonts w:ascii="Arial" w:hAnsi="Arial" w:cs="Arial"/>
          <w:b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#отрицание логического выражения</w:t>
      </w:r>
    </w:p>
    <w:p w:rsidR="004F7DAB" w:rsidRPr="004F7DAB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-a,(&amp;&amp;) </w:t>
      </w:r>
      <w:r>
        <w:rPr>
          <w:rFonts w:ascii="Arial" w:hAnsi="Arial" w:cs="Arial"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#логическое «И»</w:t>
      </w:r>
    </w:p>
    <w:p w:rsidR="00C825BD" w:rsidRPr="003B377C" w:rsidRDefault="004F7DAB" w:rsidP="004F7DAB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  <w:r w:rsidRPr="009C609F">
        <w:rPr>
          <w:rFonts w:ascii="Arial" w:hAnsi="Arial" w:cs="Arial"/>
          <w:b/>
          <w:sz w:val="20"/>
          <w:szCs w:val="20"/>
        </w:rPr>
        <w:t xml:space="preserve">-o,(||) </w:t>
      </w:r>
      <w:r w:rsidRPr="009C609F">
        <w:rPr>
          <w:rFonts w:ascii="Arial" w:hAnsi="Arial" w:cs="Arial"/>
          <w:b/>
          <w:sz w:val="20"/>
          <w:szCs w:val="20"/>
        </w:rPr>
        <w:tab/>
      </w:r>
      <w:r w:rsidRPr="004F7DAB">
        <w:rPr>
          <w:rFonts w:ascii="Arial" w:hAnsi="Arial" w:cs="Arial"/>
          <w:sz w:val="20"/>
          <w:szCs w:val="20"/>
        </w:rPr>
        <w:t># логическое «ИЛИ»</w:t>
      </w:r>
    </w:p>
    <w:p w:rsidR="00DF16D6" w:rsidRPr="003B377C" w:rsidRDefault="00DF16D6" w:rsidP="001C3A0A">
      <w:pPr>
        <w:spacing w:after="0" w:line="216" w:lineRule="auto"/>
        <w:ind w:firstLine="284"/>
        <w:jc w:val="both"/>
        <w:rPr>
          <w:rFonts w:ascii="Arial" w:hAnsi="Arial" w:cs="Arial"/>
          <w:sz w:val="20"/>
          <w:szCs w:val="20"/>
        </w:rPr>
      </w:pPr>
    </w:p>
    <w:sectPr w:rsidR="00DF16D6" w:rsidRPr="003B377C" w:rsidSect="00887C8A">
      <w:footerReference w:type="default" r:id="rId11"/>
      <w:pgSz w:w="11906" w:h="16838"/>
      <w:pgMar w:top="284" w:right="566" w:bottom="426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6FC" w:rsidRDefault="00E326FC" w:rsidP="00A46ACD">
      <w:pPr>
        <w:spacing w:after="0" w:line="240" w:lineRule="auto"/>
      </w:pPr>
      <w:r>
        <w:separator/>
      </w:r>
    </w:p>
  </w:endnote>
  <w:endnote w:type="continuationSeparator" w:id="0">
    <w:p w:rsidR="00E326FC" w:rsidRDefault="00E326FC" w:rsidP="00A4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6415440"/>
      <w:docPartObj>
        <w:docPartGallery w:val="Page Numbers (Bottom of Page)"/>
        <w:docPartUnique/>
      </w:docPartObj>
    </w:sdtPr>
    <w:sdtEndPr/>
    <w:sdtContent>
      <w:p w:rsidR="00A46ACD" w:rsidRDefault="00A46AC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E7C">
          <w:rPr>
            <w:noProof/>
          </w:rPr>
          <w:t>4</w:t>
        </w:r>
        <w:r>
          <w:fldChar w:fldCharType="end"/>
        </w:r>
      </w:p>
    </w:sdtContent>
  </w:sdt>
  <w:p w:rsidR="00A46ACD" w:rsidRDefault="00A46A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6FC" w:rsidRDefault="00E326FC" w:rsidP="00A46ACD">
      <w:pPr>
        <w:spacing w:after="0" w:line="240" w:lineRule="auto"/>
      </w:pPr>
      <w:r>
        <w:separator/>
      </w:r>
    </w:p>
  </w:footnote>
  <w:footnote w:type="continuationSeparator" w:id="0">
    <w:p w:rsidR="00E326FC" w:rsidRDefault="00E326FC" w:rsidP="00A46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0652A"/>
    <w:multiLevelType w:val="hybridMultilevel"/>
    <w:tmpl w:val="97D2D632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E45A4"/>
    <w:multiLevelType w:val="hybridMultilevel"/>
    <w:tmpl w:val="CDC6B88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9BF17B8"/>
    <w:multiLevelType w:val="hybridMultilevel"/>
    <w:tmpl w:val="4C1AF2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134E9"/>
    <w:multiLevelType w:val="hybridMultilevel"/>
    <w:tmpl w:val="1F58F07A"/>
    <w:lvl w:ilvl="0" w:tplc="0BEE08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F6978"/>
    <w:multiLevelType w:val="hybridMultilevel"/>
    <w:tmpl w:val="D81AFFC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EC04C7"/>
    <w:multiLevelType w:val="hybridMultilevel"/>
    <w:tmpl w:val="FB466B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6075B"/>
    <w:multiLevelType w:val="hybridMultilevel"/>
    <w:tmpl w:val="D6E25C50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6763418"/>
    <w:multiLevelType w:val="hybridMultilevel"/>
    <w:tmpl w:val="673CDFC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2C20C7"/>
    <w:multiLevelType w:val="hybridMultilevel"/>
    <w:tmpl w:val="3EC479B6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AE73EC"/>
    <w:multiLevelType w:val="hybridMultilevel"/>
    <w:tmpl w:val="C5F61F7E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BE11426"/>
    <w:multiLevelType w:val="hybridMultilevel"/>
    <w:tmpl w:val="32927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92532"/>
    <w:multiLevelType w:val="hybridMultilevel"/>
    <w:tmpl w:val="2E0E44E2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D36739C"/>
    <w:multiLevelType w:val="hybridMultilevel"/>
    <w:tmpl w:val="E154135E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7ED1536"/>
    <w:multiLevelType w:val="hybridMultilevel"/>
    <w:tmpl w:val="EE5846F0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4B5D7698"/>
    <w:multiLevelType w:val="hybridMultilevel"/>
    <w:tmpl w:val="E8B4E5FA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FCB575B"/>
    <w:multiLevelType w:val="hybridMultilevel"/>
    <w:tmpl w:val="E96C9B48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2E1281"/>
    <w:multiLevelType w:val="hybridMultilevel"/>
    <w:tmpl w:val="189C8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111707"/>
    <w:multiLevelType w:val="hybridMultilevel"/>
    <w:tmpl w:val="155E3C9E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275F79"/>
    <w:multiLevelType w:val="hybridMultilevel"/>
    <w:tmpl w:val="D5107DE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2227D7E"/>
    <w:multiLevelType w:val="hybridMultilevel"/>
    <w:tmpl w:val="4BC2A48A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2A22B9C"/>
    <w:multiLevelType w:val="hybridMultilevel"/>
    <w:tmpl w:val="8E223D98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94016AF"/>
    <w:multiLevelType w:val="hybridMultilevel"/>
    <w:tmpl w:val="F7A40BA6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D1C1F1B"/>
    <w:multiLevelType w:val="hybridMultilevel"/>
    <w:tmpl w:val="04FEF894"/>
    <w:lvl w:ilvl="0" w:tplc="0BEE08F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F4505EC"/>
    <w:multiLevelType w:val="hybridMultilevel"/>
    <w:tmpl w:val="D80255D0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466E61"/>
    <w:multiLevelType w:val="hybridMultilevel"/>
    <w:tmpl w:val="86CA6582"/>
    <w:lvl w:ilvl="0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72C67464"/>
    <w:multiLevelType w:val="hybridMultilevel"/>
    <w:tmpl w:val="ED20A6A4"/>
    <w:lvl w:ilvl="0" w:tplc="933001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4677CD"/>
    <w:multiLevelType w:val="hybridMultilevel"/>
    <w:tmpl w:val="861692B2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5533452"/>
    <w:multiLevelType w:val="hybridMultilevel"/>
    <w:tmpl w:val="B9CE95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93209"/>
    <w:multiLevelType w:val="hybridMultilevel"/>
    <w:tmpl w:val="78D4F8E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7B7842"/>
    <w:multiLevelType w:val="hybridMultilevel"/>
    <w:tmpl w:val="82C42A80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25"/>
  </w:num>
  <w:num w:numId="4">
    <w:abstractNumId w:val="28"/>
  </w:num>
  <w:num w:numId="5">
    <w:abstractNumId w:val="0"/>
  </w:num>
  <w:num w:numId="6">
    <w:abstractNumId w:val="4"/>
  </w:num>
  <w:num w:numId="7">
    <w:abstractNumId w:val="15"/>
  </w:num>
  <w:num w:numId="8">
    <w:abstractNumId w:val="17"/>
  </w:num>
  <w:num w:numId="9">
    <w:abstractNumId w:val="9"/>
  </w:num>
  <w:num w:numId="10">
    <w:abstractNumId w:val="21"/>
  </w:num>
  <w:num w:numId="11">
    <w:abstractNumId w:val="14"/>
  </w:num>
  <w:num w:numId="12">
    <w:abstractNumId w:val="22"/>
  </w:num>
  <w:num w:numId="13">
    <w:abstractNumId w:val="8"/>
  </w:num>
  <w:num w:numId="14">
    <w:abstractNumId w:val="3"/>
  </w:num>
  <w:num w:numId="15">
    <w:abstractNumId w:val="12"/>
  </w:num>
  <w:num w:numId="16">
    <w:abstractNumId w:val="26"/>
  </w:num>
  <w:num w:numId="17">
    <w:abstractNumId w:val="11"/>
  </w:num>
  <w:num w:numId="18">
    <w:abstractNumId w:val="19"/>
  </w:num>
  <w:num w:numId="19">
    <w:abstractNumId w:val="23"/>
  </w:num>
  <w:num w:numId="20">
    <w:abstractNumId w:val="1"/>
  </w:num>
  <w:num w:numId="21">
    <w:abstractNumId w:val="29"/>
  </w:num>
  <w:num w:numId="22">
    <w:abstractNumId w:val="7"/>
  </w:num>
  <w:num w:numId="23">
    <w:abstractNumId w:val="2"/>
  </w:num>
  <w:num w:numId="24">
    <w:abstractNumId w:val="6"/>
  </w:num>
  <w:num w:numId="25">
    <w:abstractNumId w:val="5"/>
  </w:num>
  <w:num w:numId="26">
    <w:abstractNumId w:val="27"/>
  </w:num>
  <w:num w:numId="27">
    <w:abstractNumId w:val="24"/>
  </w:num>
  <w:num w:numId="28">
    <w:abstractNumId w:val="13"/>
  </w:num>
  <w:num w:numId="29">
    <w:abstractNumId w:val="1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EE"/>
    <w:rsid w:val="000031D5"/>
    <w:rsid w:val="00021979"/>
    <w:rsid w:val="00051D31"/>
    <w:rsid w:val="00052FBF"/>
    <w:rsid w:val="0007484E"/>
    <w:rsid w:val="000971F5"/>
    <w:rsid w:val="000A0B52"/>
    <w:rsid w:val="000A6420"/>
    <w:rsid w:val="000B508F"/>
    <w:rsid w:val="000B6F81"/>
    <w:rsid w:val="000D4099"/>
    <w:rsid w:val="000E1611"/>
    <w:rsid w:val="000F787A"/>
    <w:rsid w:val="001017B8"/>
    <w:rsid w:val="00104F14"/>
    <w:rsid w:val="001072AD"/>
    <w:rsid w:val="001148F1"/>
    <w:rsid w:val="001313A5"/>
    <w:rsid w:val="00131E36"/>
    <w:rsid w:val="0013645A"/>
    <w:rsid w:val="00144065"/>
    <w:rsid w:val="0016394E"/>
    <w:rsid w:val="00170E55"/>
    <w:rsid w:val="00173128"/>
    <w:rsid w:val="0018019D"/>
    <w:rsid w:val="001840FC"/>
    <w:rsid w:val="001A02D5"/>
    <w:rsid w:val="001C3A0A"/>
    <w:rsid w:val="001F182B"/>
    <w:rsid w:val="00200361"/>
    <w:rsid w:val="0020712D"/>
    <w:rsid w:val="002167BE"/>
    <w:rsid w:val="002235BF"/>
    <w:rsid w:val="00232143"/>
    <w:rsid w:val="0023773B"/>
    <w:rsid w:val="00241B80"/>
    <w:rsid w:val="002420B1"/>
    <w:rsid w:val="002434B5"/>
    <w:rsid w:val="0025545E"/>
    <w:rsid w:val="00266D14"/>
    <w:rsid w:val="00292795"/>
    <w:rsid w:val="00295FCC"/>
    <w:rsid w:val="002A06A6"/>
    <w:rsid w:val="002B4DF5"/>
    <w:rsid w:val="002C12A9"/>
    <w:rsid w:val="002C1FBE"/>
    <w:rsid w:val="002C3250"/>
    <w:rsid w:val="002C3F83"/>
    <w:rsid w:val="002C56BE"/>
    <w:rsid w:val="002D26AE"/>
    <w:rsid w:val="002D5EDC"/>
    <w:rsid w:val="002D6AC2"/>
    <w:rsid w:val="002E182E"/>
    <w:rsid w:val="003148BC"/>
    <w:rsid w:val="00315C44"/>
    <w:rsid w:val="00321634"/>
    <w:rsid w:val="003301D1"/>
    <w:rsid w:val="00353DF0"/>
    <w:rsid w:val="00361E8A"/>
    <w:rsid w:val="00367590"/>
    <w:rsid w:val="00384AEF"/>
    <w:rsid w:val="003B377C"/>
    <w:rsid w:val="003B4653"/>
    <w:rsid w:val="003C0B44"/>
    <w:rsid w:val="003C42C8"/>
    <w:rsid w:val="003C64AF"/>
    <w:rsid w:val="003D51B7"/>
    <w:rsid w:val="003D65D4"/>
    <w:rsid w:val="00416474"/>
    <w:rsid w:val="00424B44"/>
    <w:rsid w:val="00443E00"/>
    <w:rsid w:val="004454B0"/>
    <w:rsid w:val="004478FA"/>
    <w:rsid w:val="0045039B"/>
    <w:rsid w:val="00460564"/>
    <w:rsid w:val="00463A43"/>
    <w:rsid w:val="00466BAB"/>
    <w:rsid w:val="00466CEE"/>
    <w:rsid w:val="0047347C"/>
    <w:rsid w:val="00491072"/>
    <w:rsid w:val="00492E88"/>
    <w:rsid w:val="004B177A"/>
    <w:rsid w:val="004B5542"/>
    <w:rsid w:val="004B67D3"/>
    <w:rsid w:val="004C400B"/>
    <w:rsid w:val="004E6987"/>
    <w:rsid w:val="004E708C"/>
    <w:rsid w:val="004F7DAB"/>
    <w:rsid w:val="00512679"/>
    <w:rsid w:val="005216AA"/>
    <w:rsid w:val="00522808"/>
    <w:rsid w:val="00526EDE"/>
    <w:rsid w:val="00527B69"/>
    <w:rsid w:val="00531122"/>
    <w:rsid w:val="00560EC5"/>
    <w:rsid w:val="00561C47"/>
    <w:rsid w:val="00584C15"/>
    <w:rsid w:val="00585AC6"/>
    <w:rsid w:val="005914D4"/>
    <w:rsid w:val="00596B39"/>
    <w:rsid w:val="005C17BA"/>
    <w:rsid w:val="005D5BBC"/>
    <w:rsid w:val="005E0D7B"/>
    <w:rsid w:val="005E27C8"/>
    <w:rsid w:val="005E47EE"/>
    <w:rsid w:val="005E646C"/>
    <w:rsid w:val="005E6BA8"/>
    <w:rsid w:val="005F580C"/>
    <w:rsid w:val="005F7AFA"/>
    <w:rsid w:val="0060437D"/>
    <w:rsid w:val="00612645"/>
    <w:rsid w:val="0061348A"/>
    <w:rsid w:val="00642DBB"/>
    <w:rsid w:val="0064379C"/>
    <w:rsid w:val="006440D9"/>
    <w:rsid w:val="00646CB8"/>
    <w:rsid w:val="00664FF3"/>
    <w:rsid w:val="006734AB"/>
    <w:rsid w:val="00677641"/>
    <w:rsid w:val="006A254B"/>
    <w:rsid w:val="006A776F"/>
    <w:rsid w:val="006B4692"/>
    <w:rsid w:val="006B6B35"/>
    <w:rsid w:val="006C2018"/>
    <w:rsid w:val="006D03AA"/>
    <w:rsid w:val="006D3437"/>
    <w:rsid w:val="006D751D"/>
    <w:rsid w:val="006E2B7E"/>
    <w:rsid w:val="006E31CD"/>
    <w:rsid w:val="00702F25"/>
    <w:rsid w:val="00710357"/>
    <w:rsid w:val="0071740A"/>
    <w:rsid w:val="0072475C"/>
    <w:rsid w:val="00725A44"/>
    <w:rsid w:val="0072734A"/>
    <w:rsid w:val="00730251"/>
    <w:rsid w:val="00735C98"/>
    <w:rsid w:val="0073625E"/>
    <w:rsid w:val="0074097E"/>
    <w:rsid w:val="00740E40"/>
    <w:rsid w:val="0074332D"/>
    <w:rsid w:val="007450D0"/>
    <w:rsid w:val="00750327"/>
    <w:rsid w:val="007508B6"/>
    <w:rsid w:val="0075311C"/>
    <w:rsid w:val="00753D8E"/>
    <w:rsid w:val="007566E8"/>
    <w:rsid w:val="007865C8"/>
    <w:rsid w:val="007900D6"/>
    <w:rsid w:val="00791A9B"/>
    <w:rsid w:val="007A0646"/>
    <w:rsid w:val="007A320D"/>
    <w:rsid w:val="007B752A"/>
    <w:rsid w:val="007C653A"/>
    <w:rsid w:val="007E03FD"/>
    <w:rsid w:val="007E0CAF"/>
    <w:rsid w:val="007F703B"/>
    <w:rsid w:val="008007B5"/>
    <w:rsid w:val="0080182E"/>
    <w:rsid w:val="0080191B"/>
    <w:rsid w:val="0080462B"/>
    <w:rsid w:val="00804F5A"/>
    <w:rsid w:val="00806E62"/>
    <w:rsid w:val="00813AEF"/>
    <w:rsid w:val="00815F03"/>
    <w:rsid w:val="0082372D"/>
    <w:rsid w:val="00830DFB"/>
    <w:rsid w:val="0083426C"/>
    <w:rsid w:val="008345EA"/>
    <w:rsid w:val="0083476F"/>
    <w:rsid w:val="00836574"/>
    <w:rsid w:val="00862AF1"/>
    <w:rsid w:val="00887826"/>
    <w:rsid w:val="00887C8A"/>
    <w:rsid w:val="008A366C"/>
    <w:rsid w:val="008B3DC0"/>
    <w:rsid w:val="008C63CE"/>
    <w:rsid w:val="008D41D2"/>
    <w:rsid w:val="008D590C"/>
    <w:rsid w:val="008D6298"/>
    <w:rsid w:val="008E118C"/>
    <w:rsid w:val="008E3BD5"/>
    <w:rsid w:val="008F0045"/>
    <w:rsid w:val="008F07A8"/>
    <w:rsid w:val="009047EE"/>
    <w:rsid w:val="00905C2E"/>
    <w:rsid w:val="009117A3"/>
    <w:rsid w:val="00917159"/>
    <w:rsid w:val="00943792"/>
    <w:rsid w:val="0094698A"/>
    <w:rsid w:val="00960EB6"/>
    <w:rsid w:val="009908B6"/>
    <w:rsid w:val="009A596C"/>
    <w:rsid w:val="009C027F"/>
    <w:rsid w:val="009C2C82"/>
    <w:rsid w:val="009C2CEF"/>
    <w:rsid w:val="009C609F"/>
    <w:rsid w:val="009D3F9B"/>
    <w:rsid w:val="009E08EF"/>
    <w:rsid w:val="009E5BC1"/>
    <w:rsid w:val="009F121A"/>
    <w:rsid w:val="009F1419"/>
    <w:rsid w:val="00A06092"/>
    <w:rsid w:val="00A06B9E"/>
    <w:rsid w:val="00A14F03"/>
    <w:rsid w:val="00A15D78"/>
    <w:rsid w:val="00A21A4E"/>
    <w:rsid w:val="00A41DBA"/>
    <w:rsid w:val="00A44563"/>
    <w:rsid w:val="00A46360"/>
    <w:rsid w:val="00A46ACD"/>
    <w:rsid w:val="00A535E4"/>
    <w:rsid w:val="00A55493"/>
    <w:rsid w:val="00A63B20"/>
    <w:rsid w:val="00A66013"/>
    <w:rsid w:val="00A72732"/>
    <w:rsid w:val="00A82E94"/>
    <w:rsid w:val="00A8399F"/>
    <w:rsid w:val="00A85F22"/>
    <w:rsid w:val="00A94AF7"/>
    <w:rsid w:val="00A95C0B"/>
    <w:rsid w:val="00A97E1A"/>
    <w:rsid w:val="00AA1934"/>
    <w:rsid w:val="00AB078D"/>
    <w:rsid w:val="00AB39BF"/>
    <w:rsid w:val="00AB4BED"/>
    <w:rsid w:val="00AE06A2"/>
    <w:rsid w:val="00AE7AF9"/>
    <w:rsid w:val="00B016C4"/>
    <w:rsid w:val="00B0384D"/>
    <w:rsid w:val="00B44659"/>
    <w:rsid w:val="00B45DFA"/>
    <w:rsid w:val="00B52005"/>
    <w:rsid w:val="00B612CD"/>
    <w:rsid w:val="00B62CF4"/>
    <w:rsid w:val="00B64401"/>
    <w:rsid w:val="00B71283"/>
    <w:rsid w:val="00B7174A"/>
    <w:rsid w:val="00B920D2"/>
    <w:rsid w:val="00B923C4"/>
    <w:rsid w:val="00B9383C"/>
    <w:rsid w:val="00BA261B"/>
    <w:rsid w:val="00BD10D0"/>
    <w:rsid w:val="00BD79D6"/>
    <w:rsid w:val="00BE2C1C"/>
    <w:rsid w:val="00BE31DC"/>
    <w:rsid w:val="00BE3477"/>
    <w:rsid w:val="00C264AC"/>
    <w:rsid w:val="00C2777B"/>
    <w:rsid w:val="00C311E9"/>
    <w:rsid w:val="00C3151F"/>
    <w:rsid w:val="00C3669F"/>
    <w:rsid w:val="00C36A85"/>
    <w:rsid w:val="00C375E4"/>
    <w:rsid w:val="00C413BB"/>
    <w:rsid w:val="00C42F0E"/>
    <w:rsid w:val="00C53963"/>
    <w:rsid w:val="00C5615F"/>
    <w:rsid w:val="00C5618E"/>
    <w:rsid w:val="00C72D5B"/>
    <w:rsid w:val="00C72F5D"/>
    <w:rsid w:val="00C7706B"/>
    <w:rsid w:val="00C803EA"/>
    <w:rsid w:val="00C825BD"/>
    <w:rsid w:val="00C90743"/>
    <w:rsid w:val="00C96AA4"/>
    <w:rsid w:val="00CA5F08"/>
    <w:rsid w:val="00CB5213"/>
    <w:rsid w:val="00CD1642"/>
    <w:rsid w:val="00CE25AD"/>
    <w:rsid w:val="00CF1145"/>
    <w:rsid w:val="00CF2A57"/>
    <w:rsid w:val="00D00880"/>
    <w:rsid w:val="00D11B76"/>
    <w:rsid w:val="00D1293A"/>
    <w:rsid w:val="00D2198C"/>
    <w:rsid w:val="00D31F76"/>
    <w:rsid w:val="00D53273"/>
    <w:rsid w:val="00D60C79"/>
    <w:rsid w:val="00D74B76"/>
    <w:rsid w:val="00D8028E"/>
    <w:rsid w:val="00D839FA"/>
    <w:rsid w:val="00D83D20"/>
    <w:rsid w:val="00D90270"/>
    <w:rsid w:val="00D94927"/>
    <w:rsid w:val="00D9696A"/>
    <w:rsid w:val="00DB06E4"/>
    <w:rsid w:val="00DB6107"/>
    <w:rsid w:val="00DB6B5E"/>
    <w:rsid w:val="00DB7208"/>
    <w:rsid w:val="00DC385F"/>
    <w:rsid w:val="00DC7738"/>
    <w:rsid w:val="00DD79C3"/>
    <w:rsid w:val="00DE0A5E"/>
    <w:rsid w:val="00DE268D"/>
    <w:rsid w:val="00DE73B6"/>
    <w:rsid w:val="00DF08E0"/>
    <w:rsid w:val="00DF16D6"/>
    <w:rsid w:val="00DF1A51"/>
    <w:rsid w:val="00DF5F13"/>
    <w:rsid w:val="00E00C52"/>
    <w:rsid w:val="00E0284D"/>
    <w:rsid w:val="00E04BD8"/>
    <w:rsid w:val="00E06E68"/>
    <w:rsid w:val="00E07283"/>
    <w:rsid w:val="00E07929"/>
    <w:rsid w:val="00E326FC"/>
    <w:rsid w:val="00E3649B"/>
    <w:rsid w:val="00E42614"/>
    <w:rsid w:val="00E43494"/>
    <w:rsid w:val="00E453B6"/>
    <w:rsid w:val="00E53D19"/>
    <w:rsid w:val="00E53DF8"/>
    <w:rsid w:val="00E576AE"/>
    <w:rsid w:val="00E60772"/>
    <w:rsid w:val="00E722EE"/>
    <w:rsid w:val="00E7294C"/>
    <w:rsid w:val="00E77C16"/>
    <w:rsid w:val="00EA2979"/>
    <w:rsid w:val="00EA3AA5"/>
    <w:rsid w:val="00EA6573"/>
    <w:rsid w:val="00EA7E7C"/>
    <w:rsid w:val="00EB2A89"/>
    <w:rsid w:val="00EB356F"/>
    <w:rsid w:val="00EC30C1"/>
    <w:rsid w:val="00EC7112"/>
    <w:rsid w:val="00ED65C5"/>
    <w:rsid w:val="00EF79EC"/>
    <w:rsid w:val="00F06FD3"/>
    <w:rsid w:val="00F27751"/>
    <w:rsid w:val="00F32C1B"/>
    <w:rsid w:val="00F4516B"/>
    <w:rsid w:val="00F46C66"/>
    <w:rsid w:val="00F50ACA"/>
    <w:rsid w:val="00F624C1"/>
    <w:rsid w:val="00F6391F"/>
    <w:rsid w:val="00F74F4E"/>
    <w:rsid w:val="00F91777"/>
    <w:rsid w:val="00F92D31"/>
    <w:rsid w:val="00FA1BC2"/>
    <w:rsid w:val="00FB2CE4"/>
    <w:rsid w:val="00FB4E75"/>
    <w:rsid w:val="00FC21EE"/>
    <w:rsid w:val="00FD4D22"/>
    <w:rsid w:val="00FE18F3"/>
    <w:rsid w:val="00FF1DE7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8D2AEE-CEE3-4836-95AE-0CB39B93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60EB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B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4692"/>
    <w:rPr>
      <w:rFonts w:ascii="Tahoma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A46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6ACD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46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6ACD"/>
    <w:rPr>
      <w:sz w:val="22"/>
      <w:szCs w:val="22"/>
      <w:lang w:eastAsia="en-US"/>
    </w:rPr>
  </w:style>
  <w:style w:type="character" w:customStyle="1" w:styleId="a5">
    <w:name w:val="Абзац списка Знак"/>
    <w:link w:val="a4"/>
    <w:uiPriority w:val="99"/>
    <w:locked/>
    <w:rsid w:val="00725A44"/>
    <w:rPr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710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8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64;&#1072;&#1073;&#1083;&#1086;&#1085;&#1099;\&#1064;&#1072;&#1073;&#1083;&#1086;&#1085;_14_TimesNewRoma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7E302-36DF-4C4E-B4F5-88CE4F422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Шаблон_14_TimesNewRoman.dot</Template>
  <TotalTime>234</TotalTime>
  <Pages>4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13186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NNK</dc:creator>
  <cp:lastModifiedBy>Хазиев Нургаян</cp:lastModifiedBy>
  <cp:revision>211</cp:revision>
  <cp:lastPrinted>2019-11-12T09:33:00Z</cp:lastPrinted>
  <dcterms:created xsi:type="dcterms:W3CDTF">2019-04-01T08:27:00Z</dcterms:created>
  <dcterms:modified xsi:type="dcterms:W3CDTF">2022-12-12T08:45:00Z</dcterms:modified>
</cp:coreProperties>
</file>