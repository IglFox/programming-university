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Pr="00AB4B9E" w:rsidRDefault="00BC5830" w:rsidP="00AB1894">
      <w:pPr>
        <w:spacing w:after="60"/>
        <w:rPr>
          <w:rFonts w:ascii="Arial" w:hAnsi="Arial" w:cs="Arial"/>
          <w:sz w:val="20"/>
          <w:szCs w:val="20"/>
        </w:rPr>
      </w:pPr>
      <w:r w:rsidRPr="00AB4B9E">
        <w:rPr>
          <w:rFonts w:ascii="Arial" w:hAnsi="Arial" w:cs="Arial"/>
          <w:sz w:val="20"/>
          <w:szCs w:val="20"/>
        </w:rPr>
        <w:t>ЛР</w:t>
      </w:r>
      <w:r w:rsidR="00FE6A3A" w:rsidRPr="00AB4B9E">
        <w:rPr>
          <w:rFonts w:ascii="Arial" w:hAnsi="Arial" w:cs="Arial"/>
          <w:sz w:val="20"/>
          <w:szCs w:val="20"/>
        </w:rPr>
        <w:t>-</w:t>
      </w:r>
      <w:r w:rsidR="00BF3794" w:rsidRPr="00AB4B9E">
        <w:rPr>
          <w:rFonts w:ascii="Arial" w:hAnsi="Arial" w:cs="Arial"/>
          <w:sz w:val="20"/>
          <w:szCs w:val="20"/>
        </w:rPr>
        <w:t>0</w:t>
      </w:r>
      <w:r w:rsidR="00AB4B9E" w:rsidRPr="00AB4B9E">
        <w:rPr>
          <w:rFonts w:ascii="Arial" w:hAnsi="Arial" w:cs="Arial"/>
          <w:sz w:val="20"/>
          <w:szCs w:val="20"/>
        </w:rPr>
        <w:t>3</w:t>
      </w:r>
      <w:r w:rsidR="007675EE" w:rsidRPr="00AB4B9E">
        <w:rPr>
          <w:rFonts w:ascii="Arial" w:hAnsi="Arial" w:cs="Arial"/>
          <w:sz w:val="20"/>
          <w:szCs w:val="20"/>
        </w:rPr>
        <w:t xml:space="preserve">: </w:t>
      </w:r>
      <w:r w:rsidR="00FA377C" w:rsidRPr="00AB4B9E">
        <w:rPr>
          <w:rFonts w:ascii="Arial" w:hAnsi="Arial" w:cs="Arial"/>
          <w:b/>
          <w:sz w:val="20"/>
          <w:szCs w:val="20"/>
        </w:rPr>
        <w:t xml:space="preserve">Работа с </w:t>
      </w:r>
      <w:r w:rsidR="00AB4B9E" w:rsidRPr="00AB4B9E">
        <w:rPr>
          <w:rFonts w:ascii="Arial" w:hAnsi="Arial" w:cs="Arial"/>
          <w:b/>
          <w:sz w:val="20"/>
          <w:szCs w:val="20"/>
        </w:rPr>
        <w:t>файлами</w:t>
      </w:r>
    </w:p>
    <w:p w:rsidR="00AB4B9E" w:rsidRPr="00AB4B9E" w:rsidRDefault="00AB4B9E" w:rsidP="00AB4B9E">
      <w:pPr>
        <w:pStyle w:val="34"/>
        <w:spacing w:after="0" w:line="259" w:lineRule="auto"/>
        <w:ind w:firstLine="820"/>
        <w:jc w:val="both"/>
        <w:rPr>
          <w:sz w:val="20"/>
          <w:szCs w:val="20"/>
        </w:rPr>
      </w:pPr>
      <w:r w:rsidRPr="00AB4B9E">
        <w:rPr>
          <w:sz w:val="20"/>
          <w:szCs w:val="20"/>
        </w:rPr>
        <w:t>Постановка задачи</w:t>
      </w:r>
    </w:p>
    <w:p w:rsidR="00AB4B9E" w:rsidRPr="00AB4B9E" w:rsidRDefault="00AB4B9E" w:rsidP="00AB4B9E">
      <w:pPr>
        <w:pStyle w:val="11"/>
        <w:spacing w:after="120"/>
        <w:ind w:left="238" w:firstLine="403"/>
        <w:jc w:val="both"/>
        <w:rPr>
          <w:rFonts w:ascii="Arial" w:hAnsi="Arial" w:cs="Arial"/>
          <w:sz w:val="20"/>
          <w:szCs w:val="20"/>
        </w:rPr>
      </w:pPr>
      <w:r w:rsidRPr="00AB4B9E">
        <w:rPr>
          <w:rFonts w:ascii="Arial" w:hAnsi="Arial" w:cs="Arial"/>
          <w:sz w:val="20"/>
          <w:szCs w:val="20"/>
        </w:rPr>
        <w:t xml:space="preserve">Имеется текстовый файл, содержащий произвольное количество строк. Длина каждой строки не превосходит </w:t>
      </w:r>
      <w:r w:rsidR="001700A4">
        <w:rPr>
          <w:rFonts w:ascii="Arial" w:hAnsi="Arial" w:cs="Arial"/>
          <w:sz w:val="20"/>
          <w:szCs w:val="20"/>
        </w:rPr>
        <w:t>80</w:t>
      </w:r>
      <w:r w:rsidRPr="00AB4B9E">
        <w:rPr>
          <w:rFonts w:ascii="Arial" w:hAnsi="Arial" w:cs="Arial"/>
          <w:sz w:val="20"/>
          <w:szCs w:val="20"/>
        </w:rPr>
        <w:t xml:space="preserve"> символов. Необходимо выполнить заданную обработку файла.</w:t>
      </w:r>
    </w:p>
    <w:p w:rsidR="00AB4B9E" w:rsidRDefault="0074394F" w:rsidP="0074394F">
      <w:pPr>
        <w:pStyle w:val="11"/>
        <w:spacing w:line="230" w:lineRule="auto"/>
        <w:ind w:firstLine="680"/>
        <w:jc w:val="both"/>
        <w:rPr>
          <w:rFonts w:ascii="Arial" w:hAnsi="Arial" w:cs="Arial"/>
          <w:sz w:val="20"/>
          <w:szCs w:val="20"/>
        </w:rPr>
      </w:pPr>
      <w:r w:rsidRPr="0074394F">
        <w:rPr>
          <w:rFonts w:ascii="Arial" w:hAnsi="Arial" w:cs="Arial"/>
          <w:b/>
          <w:sz w:val="20"/>
          <w:szCs w:val="20"/>
        </w:rPr>
        <w:t>ВАРИАНТЫ ЗАДАНИЙ</w:t>
      </w:r>
      <w:r w:rsidRPr="00AB4B9E">
        <w:rPr>
          <w:rFonts w:ascii="Arial" w:hAnsi="Arial" w:cs="Arial"/>
          <w:sz w:val="20"/>
          <w:szCs w:val="20"/>
        </w:rPr>
        <w:t xml:space="preserve"> приведены в таблице</w:t>
      </w:r>
      <w:r>
        <w:rPr>
          <w:rFonts w:ascii="Arial" w:hAnsi="Arial" w:cs="Arial"/>
          <w:sz w:val="20"/>
          <w:szCs w:val="20"/>
        </w:rPr>
        <w:t xml:space="preserve"> ниже.</w:t>
      </w:r>
    </w:p>
    <w:p w:rsidR="00625029" w:rsidRPr="00AB4B9E" w:rsidRDefault="00625029" w:rsidP="00AB4B9E">
      <w:pPr>
        <w:pStyle w:val="11"/>
        <w:spacing w:after="120" w:line="230" w:lineRule="auto"/>
        <w:ind w:firstLine="680"/>
        <w:jc w:val="both"/>
        <w:rPr>
          <w:rFonts w:ascii="Arial" w:hAnsi="Arial" w:cs="Arial"/>
          <w:sz w:val="20"/>
          <w:szCs w:val="20"/>
        </w:rPr>
      </w:pPr>
      <w:r w:rsidRPr="00625029">
        <w:rPr>
          <w:rFonts w:ascii="Arial" w:hAnsi="Arial" w:cs="Arial"/>
          <w:b/>
          <w:sz w:val="20"/>
          <w:szCs w:val="20"/>
        </w:rPr>
        <w:t>Для заочников</w:t>
      </w:r>
      <w:r>
        <w:rPr>
          <w:rFonts w:ascii="Arial" w:hAnsi="Arial" w:cs="Arial"/>
          <w:sz w:val="20"/>
          <w:szCs w:val="20"/>
        </w:rPr>
        <w:t xml:space="preserve">: выполнить 5 заданий начиная с Вашего №пп (нумерация заданий аналогична «кольцевой записи», т.е. для № пп = 25 </w:t>
      </w:r>
      <w:r w:rsidR="0074394F">
        <w:rPr>
          <w:rFonts w:ascii="Arial" w:hAnsi="Arial" w:cs="Arial"/>
          <w:sz w:val="20"/>
          <w:szCs w:val="20"/>
        </w:rPr>
        <w:t>–</w:t>
      </w:r>
      <w:bookmarkStart w:id="0" w:name="_GoBack"/>
      <w:bookmarkEnd w:id="0"/>
      <w:r w:rsidR="0074394F">
        <w:rPr>
          <w:rFonts w:ascii="Arial" w:hAnsi="Arial" w:cs="Arial"/>
          <w:sz w:val="20"/>
          <w:szCs w:val="20"/>
          <w:lang w:val="en-US"/>
        </w:rPr>
        <w:t xml:space="preserve">&gt; </w:t>
      </w:r>
      <w:r>
        <w:rPr>
          <w:rFonts w:ascii="Arial" w:hAnsi="Arial" w:cs="Arial"/>
          <w:sz w:val="20"/>
          <w:szCs w:val="20"/>
        </w:rPr>
        <w:t>следующие задания: 25, 26, 1, 2, 3 )</w:t>
      </w:r>
    </w:p>
    <w:tbl>
      <w:tblPr>
        <w:tblOverlap w:val="never"/>
        <w:tblW w:w="112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1"/>
        <w:gridCol w:w="10388"/>
      </w:tblGrid>
      <w:tr w:rsidR="00AB4B9E" w:rsidRPr="00AB4B9E" w:rsidTr="00AB4B9E">
        <w:trPr>
          <w:cantSplit/>
          <w:trHeight w:hRule="exact" w:val="316"/>
          <w:tblHeader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B9E">
              <w:rPr>
                <w:rFonts w:ascii="Arial" w:hAnsi="Arial" w:cs="Arial"/>
                <w:b/>
                <w:sz w:val="20"/>
                <w:szCs w:val="20"/>
              </w:rPr>
              <w:t>№ пп</w:t>
            </w: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B9E">
              <w:rPr>
                <w:rFonts w:ascii="Arial" w:hAnsi="Arial" w:cs="Arial"/>
                <w:b/>
                <w:sz w:val="20"/>
                <w:szCs w:val="20"/>
              </w:rPr>
              <w:t>Задание</w:t>
            </w:r>
          </w:p>
        </w:tc>
      </w:tr>
      <w:tr w:rsidR="00AB4B9E" w:rsidRPr="00AB4B9E" w:rsidTr="007C7E41">
        <w:trPr>
          <w:trHeight w:hRule="exact" w:val="577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7C7E41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каждой строке исходного файла имеетс</w:t>
            </w:r>
            <w:r w:rsidR="007C7E41">
              <w:rPr>
                <w:rFonts w:ascii="Arial" w:hAnsi="Arial" w:cs="Arial"/>
                <w:sz w:val="20"/>
                <w:szCs w:val="20"/>
              </w:rPr>
              <w:t>я произвольное количество чисел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 xml:space="preserve">. </w:t>
            </w:r>
            <w:r w:rsidRPr="00AB4B9E">
              <w:rPr>
                <w:rFonts w:ascii="Arial" w:hAnsi="Arial" w:cs="Arial"/>
                <w:sz w:val="20"/>
                <w:szCs w:val="20"/>
              </w:rPr>
              <w:t xml:space="preserve">Количество чисел в строке не превосходит 10. Сформировать новый файл, содержащий </w:t>
            </w:r>
            <w:r w:rsidR="007C7E41">
              <w:rPr>
                <w:rFonts w:ascii="Arial" w:hAnsi="Arial" w:cs="Arial"/>
                <w:sz w:val="20"/>
                <w:szCs w:val="20"/>
              </w:rPr>
              <w:t>среднеарифметические</w:t>
            </w:r>
            <w:r w:rsidRPr="00AB4B9E">
              <w:rPr>
                <w:rFonts w:ascii="Arial" w:hAnsi="Arial" w:cs="Arial"/>
                <w:sz w:val="20"/>
                <w:szCs w:val="20"/>
              </w:rPr>
              <w:t xml:space="preserve"> числа исходного файла. </w:t>
            </w:r>
          </w:p>
        </w:tc>
      </w:tr>
      <w:tr w:rsidR="00AB4B9E" w:rsidRPr="00AB4B9E" w:rsidTr="007C7E41">
        <w:trPr>
          <w:trHeight w:hRule="exact" w:val="556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7C7E41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каждой строке исходного файла имеется</w:t>
            </w:r>
            <w:r w:rsidR="007C7E41">
              <w:rPr>
                <w:rFonts w:ascii="Arial" w:hAnsi="Arial" w:cs="Arial"/>
                <w:sz w:val="20"/>
                <w:szCs w:val="20"/>
              </w:rPr>
              <w:t xml:space="preserve"> произвольное количество чисел. </w:t>
            </w:r>
            <w:r w:rsidR="007C7E41" w:rsidRPr="00AB4B9E">
              <w:rPr>
                <w:rFonts w:ascii="Arial" w:hAnsi="Arial" w:cs="Arial"/>
                <w:sz w:val="20"/>
                <w:szCs w:val="20"/>
              </w:rPr>
              <w:t xml:space="preserve">Сформировать </w:t>
            </w:r>
            <w:r w:rsidRPr="00AB4B9E">
              <w:rPr>
                <w:rFonts w:ascii="Arial" w:hAnsi="Arial" w:cs="Arial"/>
                <w:sz w:val="20"/>
                <w:szCs w:val="20"/>
              </w:rPr>
              <w:t>новый файл, дописав в начало каждой строки исходного файла сумму ее элементов.</w:t>
            </w:r>
          </w:p>
        </w:tc>
      </w:tr>
      <w:tr w:rsidR="00AB4B9E" w:rsidRPr="00AB4B9E" w:rsidTr="007C7E41">
        <w:trPr>
          <w:trHeight w:hRule="exact" w:val="564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 xml:space="preserve">В каждой строке исходного файла имеется произвольное </w:t>
            </w:r>
            <w:r w:rsidR="007C7E41">
              <w:rPr>
                <w:rFonts w:ascii="Arial" w:hAnsi="Arial" w:cs="Arial"/>
                <w:sz w:val="20"/>
                <w:szCs w:val="20"/>
              </w:rPr>
              <w:t xml:space="preserve">(разное) </w:t>
            </w:r>
            <w:r w:rsidRPr="00AB4B9E">
              <w:rPr>
                <w:rFonts w:ascii="Arial" w:hAnsi="Arial" w:cs="Arial"/>
                <w:sz w:val="20"/>
                <w:szCs w:val="20"/>
              </w:rPr>
              <w:t>количество чисел</w:t>
            </w:r>
            <w:r w:rsidR="007C7E41">
              <w:rPr>
                <w:rFonts w:ascii="Arial" w:hAnsi="Arial" w:cs="Arial"/>
                <w:sz w:val="20"/>
                <w:szCs w:val="20"/>
              </w:rPr>
              <w:t>.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 xml:space="preserve"> </w:t>
            </w:r>
            <w:r w:rsidRPr="00AB4B9E">
              <w:rPr>
                <w:rFonts w:ascii="Arial" w:hAnsi="Arial" w:cs="Arial"/>
                <w:sz w:val="20"/>
                <w:szCs w:val="20"/>
              </w:rPr>
              <w:t>Сформировать новый файл, дописав в начало каждой строки исходного файла количество, содержащихся в ней чисел.</w:t>
            </w:r>
          </w:p>
        </w:tc>
      </w:tr>
      <w:tr w:rsidR="00AB4B9E" w:rsidRPr="00AB4B9E" w:rsidTr="007C7E41">
        <w:trPr>
          <w:trHeight w:hRule="exact" w:val="572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каждой строке исходного файла имеется произвольное количество</w:t>
            </w:r>
            <w:r w:rsidRPr="00AB4B9E">
              <w:rPr>
                <w:rFonts w:ascii="Arial" w:hAnsi="Arial" w:cs="Arial"/>
                <w:sz w:val="20"/>
                <w:szCs w:val="20"/>
              </w:rPr>
              <w:t xml:space="preserve"> слов. Сформировать новый файл, дописав в каждую строку исходного файла количество, содержащихся в ней слов.</w:t>
            </w:r>
          </w:p>
        </w:tc>
      </w:tr>
      <w:tr w:rsidR="00AB4B9E" w:rsidRPr="00AB4B9E" w:rsidTr="007C7E41">
        <w:trPr>
          <w:trHeight w:hRule="exact" w:val="708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файле хранится числовая матрица. В первой строке файла записаны два числа: количество строк и столбцов матрицы, а затем сама матрица. Сформировать новый файл, в котором должна храниться транспонированная матрица.</w:t>
            </w:r>
          </w:p>
        </w:tc>
      </w:tr>
      <w:tr w:rsidR="00AB4B9E" w:rsidRPr="00AB4B9E" w:rsidTr="007C7E41">
        <w:trPr>
          <w:trHeight w:hRule="exact" w:val="718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файле хранится числовая матрица. В первой строке файла записаны два числа: количество строк и столбцов матрицы, а затем сама матрица. Вычислить для каждой строки произведение ее элементов. Результаты вычислений должны быть записаны в конец исходного файла в виде таблицы следующего вида:</w:t>
            </w:r>
          </w:p>
          <w:p w:rsidR="00AB4B9E" w:rsidRPr="00AB4B9E" w:rsidRDefault="00AB4B9E" w:rsidP="00AB4B9E">
            <w:pPr>
              <w:pStyle w:val="af4"/>
              <w:tabs>
                <w:tab w:val="left" w:pos="2611"/>
              </w:tabs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СТРОКА</w:t>
            </w:r>
            <w:r w:rsidRPr="00AB4B9E">
              <w:rPr>
                <w:rFonts w:ascii="Arial" w:hAnsi="Arial" w:cs="Arial"/>
                <w:sz w:val="20"/>
                <w:szCs w:val="20"/>
              </w:rPr>
              <w:tab/>
              <w:t>ПРОИЗВЕДЕНИЕ</w:t>
            </w:r>
          </w:p>
          <w:p w:rsidR="00AB4B9E" w:rsidRPr="00AB4B9E" w:rsidRDefault="00AB4B9E" w:rsidP="00AB4B9E">
            <w:pPr>
              <w:pStyle w:val="af4"/>
              <w:tabs>
                <w:tab w:val="left" w:pos="3246"/>
              </w:tabs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&lt;номер строки&gt;</w:t>
            </w:r>
            <w:r w:rsidRPr="00AB4B9E">
              <w:rPr>
                <w:rFonts w:ascii="Arial" w:hAnsi="Arial" w:cs="Arial"/>
                <w:sz w:val="20"/>
                <w:szCs w:val="20"/>
              </w:rPr>
              <w:tab/>
              <w:t>&lt;вычисленное произведение&gt;</w:t>
            </w:r>
          </w:p>
        </w:tc>
      </w:tr>
      <w:tr w:rsidR="00AB4B9E" w:rsidRPr="00AB4B9E" w:rsidTr="00AB4B9E">
        <w:trPr>
          <w:trHeight w:hRule="exact" w:val="673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файле хранится числовая матрица. В первой строке файла записаны два числа: количество строк и столбцов матрицы, а затем сама матрица. Все отрицательные числа исходной матрицы заменить нулями. Полученную матрицу записать в новый файл.</w:t>
            </w:r>
          </w:p>
        </w:tc>
      </w:tr>
      <w:tr w:rsidR="00AB4B9E" w:rsidRPr="00AB4B9E" w:rsidTr="007C7E41">
        <w:trPr>
          <w:trHeight w:hRule="exact" w:val="597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7C7E41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 xml:space="preserve">Имеется текстовый файл </w:t>
            </w:r>
            <w:r w:rsidR="007C7E41">
              <w:rPr>
                <w:rFonts w:ascii="Arial" w:hAnsi="Arial" w:cs="Arial"/>
                <w:sz w:val="20"/>
                <w:szCs w:val="20"/>
              </w:rPr>
              <w:t>(</w:t>
            </w:r>
            <w:r w:rsidRPr="00AB4B9E">
              <w:rPr>
                <w:rFonts w:ascii="Arial" w:hAnsi="Arial" w:cs="Arial"/>
                <w:sz w:val="20"/>
                <w:szCs w:val="20"/>
              </w:rPr>
              <w:t>10 строк</w:t>
            </w:r>
            <w:r w:rsidR="007C7E41">
              <w:rPr>
                <w:rFonts w:ascii="Arial" w:hAnsi="Arial" w:cs="Arial"/>
                <w:sz w:val="20"/>
                <w:szCs w:val="20"/>
              </w:rPr>
              <w:t>)</w:t>
            </w:r>
            <w:r w:rsidRPr="00AB4B9E">
              <w:rPr>
                <w:rFonts w:ascii="Arial" w:hAnsi="Arial" w:cs="Arial"/>
                <w:sz w:val="20"/>
                <w:szCs w:val="20"/>
              </w:rPr>
              <w:t>. Выполнить сортировку строк файла в прямом лексикографическом порядке. Результаты сортировки записать в новый файл.</w:t>
            </w:r>
          </w:p>
        </w:tc>
      </w:tr>
      <w:tr w:rsidR="00AB4B9E" w:rsidRPr="00AB4B9E" w:rsidTr="007C7E41">
        <w:trPr>
          <w:trHeight w:hRule="exact" w:val="1271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 xml:space="preserve">В файле хранится числовая матрица. В первой строке файла записаны два числа: количество строк 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>(</w:t>
            </w:r>
            <w:r w:rsidRPr="00AB4B9E">
              <w:rPr>
                <w:rFonts w:ascii="Arial" w:hAnsi="Arial" w:cs="Arial"/>
                <w:sz w:val="20"/>
                <w:szCs w:val="20"/>
                <w:lang w:val="en-US" w:bidi="en-US"/>
              </w:rPr>
              <w:t>N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 xml:space="preserve"> </w:t>
            </w:r>
            <w:r w:rsidRPr="00AB4B9E">
              <w:rPr>
                <w:rFonts w:ascii="Arial" w:hAnsi="Arial" w:cs="Arial"/>
                <w:sz w:val="20"/>
                <w:szCs w:val="20"/>
              </w:rPr>
              <w:t xml:space="preserve">&lt;= 20) и столбцов матрицы 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>(</w:t>
            </w:r>
            <w:r w:rsidRPr="00AB4B9E">
              <w:rPr>
                <w:rFonts w:ascii="Arial" w:hAnsi="Arial" w:cs="Arial"/>
                <w:sz w:val="20"/>
                <w:szCs w:val="20"/>
                <w:lang w:val="en-US" w:bidi="en-US"/>
              </w:rPr>
              <w:t>M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 xml:space="preserve">&lt;=5), </w:t>
            </w:r>
            <w:r w:rsidRPr="00AB4B9E">
              <w:rPr>
                <w:rFonts w:ascii="Arial" w:hAnsi="Arial" w:cs="Arial"/>
                <w:sz w:val="20"/>
                <w:szCs w:val="20"/>
              </w:rPr>
              <w:t>а затем сама матрица. Вычислить для каждого столбца сумму его элементов. Результаты вычислений должны быть записаны в конец исходного файла в виде таблицы следующего вида:</w:t>
            </w:r>
          </w:p>
          <w:p w:rsidR="00AB4B9E" w:rsidRPr="00AB4B9E" w:rsidRDefault="00AB4B9E" w:rsidP="00AB4B9E">
            <w:pPr>
              <w:pStyle w:val="af4"/>
              <w:tabs>
                <w:tab w:val="left" w:pos="3777"/>
              </w:tabs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СТОЛБЕЦ</w:t>
            </w:r>
            <w:r w:rsidRPr="00AB4B9E">
              <w:rPr>
                <w:rFonts w:ascii="Arial" w:hAnsi="Arial" w:cs="Arial"/>
                <w:sz w:val="20"/>
                <w:szCs w:val="20"/>
              </w:rPr>
              <w:tab/>
              <w:t>СУММА</w:t>
            </w:r>
          </w:p>
          <w:p w:rsidR="00AB4B9E" w:rsidRPr="00AB4B9E" w:rsidRDefault="00AB4B9E" w:rsidP="00AB4B9E">
            <w:pPr>
              <w:pStyle w:val="af4"/>
              <w:tabs>
                <w:tab w:val="left" w:pos="3357"/>
              </w:tabs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&lt;номер столбца&gt;</w:t>
            </w:r>
            <w:r w:rsidRPr="00AB4B9E">
              <w:rPr>
                <w:rFonts w:ascii="Arial" w:hAnsi="Arial" w:cs="Arial"/>
                <w:sz w:val="20"/>
                <w:szCs w:val="20"/>
              </w:rPr>
              <w:tab/>
              <w:t>&lt;вычисленная сумма&gt;</w:t>
            </w:r>
          </w:p>
        </w:tc>
      </w:tr>
      <w:tr w:rsidR="00AB4B9E" w:rsidRPr="00AB4B9E" w:rsidTr="007C7E41">
        <w:trPr>
          <w:trHeight w:hRule="exact" w:val="567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7C7E41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 xml:space="preserve">Имеется текстовый файл </w:t>
            </w:r>
            <w:r w:rsidR="007C7E41">
              <w:rPr>
                <w:rFonts w:ascii="Arial" w:hAnsi="Arial" w:cs="Arial"/>
                <w:sz w:val="20"/>
                <w:szCs w:val="20"/>
              </w:rPr>
              <w:t>(</w:t>
            </w:r>
            <w:r w:rsidRPr="00AB4B9E">
              <w:rPr>
                <w:rFonts w:ascii="Arial" w:hAnsi="Arial" w:cs="Arial"/>
                <w:sz w:val="20"/>
                <w:szCs w:val="20"/>
              </w:rPr>
              <w:t>10 строк</w:t>
            </w:r>
            <w:r w:rsidR="007C7E41">
              <w:rPr>
                <w:rFonts w:ascii="Arial" w:hAnsi="Arial" w:cs="Arial"/>
                <w:sz w:val="20"/>
                <w:szCs w:val="20"/>
              </w:rPr>
              <w:t>)</w:t>
            </w:r>
            <w:r w:rsidRPr="00AB4B9E">
              <w:rPr>
                <w:rFonts w:ascii="Arial" w:hAnsi="Arial" w:cs="Arial"/>
                <w:sz w:val="20"/>
                <w:szCs w:val="20"/>
              </w:rPr>
              <w:t>. Выполнить сортировку строк файла в обратном лексикографическом порядке. Результаты сортировки записать в новый файл.</w:t>
            </w:r>
          </w:p>
        </w:tc>
      </w:tr>
      <w:tr w:rsidR="00AB4B9E" w:rsidRPr="00AB4B9E" w:rsidTr="007C7E41">
        <w:trPr>
          <w:trHeight w:hRule="exact" w:val="986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7C7E41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Имеется текстовый файл, содержащий действительные числа. Количество чисел в строке может быть любым. Количество строк не превосходит 10. Для каждой строки вычислить сумму содержащихся в ней чисел, а затем выполнить сортировку строк файла в порядке возрастания суммы. Результаты сортировки записать в новый файл.</w:t>
            </w:r>
          </w:p>
        </w:tc>
      </w:tr>
      <w:tr w:rsidR="00AB4B9E" w:rsidRPr="00AB4B9E" w:rsidTr="007C7E41">
        <w:trPr>
          <w:trHeight w:hRule="exact" w:val="986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7C7E41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Имеется текстовый файл, содержащий действительные числа. Количество чисел в строке может быть любым. Количество строк не превосходит 10. Для каждой строки вычислить сумму содержащихся в ней чисел, а затем выполнить сортировку строк файла в порядке убывания суммы. Результаты сортировки записать в новый файл.</w:t>
            </w:r>
          </w:p>
        </w:tc>
      </w:tr>
      <w:tr w:rsidR="00AB4B9E" w:rsidRPr="00AB4B9E" w:rsidTr="007C7E41">
        <w:trPr>
          <w:trHeight w:hRule="exact" w:val="57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7C7E41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каждой строке записано произвольное количество чисел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 xml:space="preserve">. </w:t>
            </w:r>
            <w:r w:rsidRPr="00AB4B9E">
              <w:rPr>
                <w:rFonts w:ascii="Arial" w:hAnsi="Arial" w:cs="Arial"/>
                <w:sz w:val="20"/>
                <w:szCs w:val="20"/>
              </w:rPr>
              <w:t>Сформировать новый файл, дописав в конец каждой строки исходного файла значение ее максимального элемента.</w:t>
            </w:r>
          </w:p>
        </w:tc>
      </w:tr>
      <w:tr w:rsidR="00AB4B9E" w:rsidRPr="00AB4B9E" w:rsidTr="007C7E41">
        <w:trPr>
          <w:trHeight w:hRule="exact" w:val="55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каждой строке записано произвольное количество чисел</w:t>
            </w:r>
            <w:r w:rsidR="007C7E41">
              <w:rPr>
                <w:rFonts w:ascii="Arial" w:hAnsi="Arial" w:cs="Arial"/>
                <w:sz w:val="20"/>
                <w:szCs w:val="20"/>
              </w:rPr>
              <w:t>.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 xml:space="preserve"> </w:t>
            </w:r>
            <w:r w:rsidRPr="00AB4B9E">
              <w:rPr>
                <w:rFonts w:ascii="Arial" w:hAnsi="Arial" w:cs="Arial"/>
                <w:sz w:val="20"/>
                <w:szCs w:val="20"/>
              </w:rPr>
              <w:t>Сформировать новый файл, дописав в начало каждой строки исходного файла значение минимального элемента этой строки.</w:t>
            </w:r>
          </w:p>
        </w:tc>
      </w:tr>
      <w:tr w:rsidR="00AB4B9E" w:rsidRPr="00AB4B9E" w:rsidTr="007C7E41">
        <w:trPr>
          <w:trHeight w:hRule="exact" w:val="11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7C7E41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файле хранится числовая матрица. В первой строке файла записаны два числа: количество строк и столбцов матрицы, а затем сама матрица. Вычислить для каждой строки сумму ее положительных элементов. Результаты вычислений должны быть записаны в конец исходного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B4B9E">
              <w:rPr>
                <w:rFonts w:ascii="Arial" w:hAnsi="Arial" w:cs="Arial"/>
                <w:sz w:val="20"/>
                <w:szCs w:val="20"/>
              </w:rPr>
              <w:t>файла в виде таблицы следующего вида:</w:t>
            </w:r>
            <w:r w:rsidR="007C7E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B4B9E">
              <w:rPr>
                <w:rFonts w:ascii="Arial" w:hAnsi="Arial" w:cs="Arial"/>
                <w:sz w:val="20"/>
                <w:szCs w:val="20"/>
              </w:rPr>
              <w:t>СТРОКА</w:t>
            </w:r>
            <w:r w:rsidRPr="00AB4B9E">
              <w:rPr>
                <w:rFonts w:ascii="Arial" w:hAnsi="Arial" w:cs="Arial"/>
                <w:sz w:val="20"/>
                <w:szCs w:val="20"/>
              </w:rPr>
              <w:tab/>
            </w:r>
            <w:r w:rsidR="007C7E41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 w:rsidRPr="00AB4B9E">
              <w:rPr>
                <w:rFonts w:ascii="Arial" w:hAnsi="Arial" w:cs="Arial"/>
                <w:sz w:val="20"/>
                <w:szCs w:val="20"/>
              </w:rPr>
              <w:t>СУММА ПОЛОЖИТЕЛЬНЫХ ЭЛЕМЕНТОВ</w:t>
            </w:r>
          </w:p>
          <w:p w:rsidR="00AB4B9E" w:rsidRPr="00AB4B9E" w:rsidRDefault="007C7E41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</w:t>
            </w:r>
            <w:r w:rsidR="00AB4B9E" w:rsidRPr="00AB4B9E">
              <w:rPr>
                <w:rFonts w:ascii="Arial" w:hAnsi="Arial" w:cs="Arial"/>
                <w:sz w:val="20"/>
                <w:szCs w:val="20"/>
              </w:rPr>
              <w:t>&lt;номер строки&gt;</w:t>
            </w:r>
            <w:r w:rsidR="00AB4B9E" w:rsidRPr="00AB4B9E">
              <w:rPr>
                <w:rFonts w:ascii="Arial" w:hAnsi="Arial" w:cs="Arial"/>
                <w:sz w:val="20"/>
                <w:szCs w:val="20"/>
              </w:rPr>
              <w:tab/>
            </w:r>
            <w:r w:rsidR="00AB4B9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AB4B9E" w:rsidRPr="00AB4B9E">
              <w:rPr>
                <w:rFonts w:ascii="Arial" w:hAnsi="Arial" w:cs="Arial"/>
                <w:sz w:val="20"/>
                <w:szCs w:val="20"/>
              </w:rPr>
              <w:t>&lt;вычисленная сумма&gt;</w:t>
            </w:r>
          </w:p>
        </w:tc>
      </w:tr>
      <w:tr w:rsidR="00AB4B9E" w:rsidRPr="00AB4B9E" w:rsidTr="007C7E41">
        <w:trPr>
          <w:trHeight w:hRule="exact" w:val="56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7C7E41">
            <w:pPr>
              <w:pStyle w:val="af4"/>
              <w:tabs>
                <w:tab w:val="left" w:pos="2597"/>
              </w:tabs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eastAsia="Courier New" w:hAnsi="Arial" w:cs="Arial"/>
                <w:sz w:val="20"/>
                <w:szCs w:val="20"/>
              </w:rPr>
              <w:t>В каждой строке записано произвольное количество чисел</w:t>
            </w:r>
            <w:r w:rsidRPr="00AB4B9E">
              <w:rPr>
                <w:rFonts w:ascii="Arial" w:eastAsia="Courier New" w:hAnsi="Arial" w:cs="Arial"/>
                <w:sz w:val="20"/>
                <w:szCs w:val="20"/>
                <w:lang w:bidi="en-US"/>
              </w:rPr>
              <w:t xml:space="preserve">. </w:t>
            </w:r>
            <w:r w:rsidRPr="00AB4B9E">
              <w:rPr>
                <w:rFonts w:ascii="Arial" w:eastAsia="Courier New" w:hAnsi="Arial" w:cs="Arial"/>
                <w:sz w:val="20"/>
                <w:szCs w:val="20"/>
              </w:rPr>
              <w:t>Сформировать новый файл, дописав в каждую строку исходного файла сумму ее положительных</w:t>
            </w:r>
            <w:r w:rsidR="007C7E41">
              <w:rPr>
                <w:rFonts w:ascii="Arial" w:eastAsia="Courier New" w:hAnsi="Arial" w:cs="Arial"/>
                <w:sz w:val="20"/>
                <w:szCs w:val="20"/>
              </w:rPr>
              <w:t xml:space="preserve"> </w:t>
            </w:r>
            <w:r w:rsidRPr="00AB4B9E">
              <w:rPr>
                <w:rFonts w:ascii="Arial" w:eastAsia="Courier New" w:hAnsi="Arial" w:cs="Arial"/>
                <w:sz w:val="20"/>
                <w:szCs w:val="20"/>
              </w:rPr>
              <w:t>элементов.</w:t>
            </w:r>
          </w:p>
        </w:tc>
      </w:tr>
      <w:tr w:rsidR="00AB4B9E" w:rsidRPr="00AB4B9E" w:rsidTr="001E236F">
        <w:trPr>
          <w:trHeight w:hRule="exact" w:val="857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1E236F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eastAsia="Courier New" w:hAnsi="Arial" w:cs="Arial"/>
                <w:sz w:val="20"/>
                <w:szCs w:val="20"/>
              </w:rPr>
              <w:t>В файле хранится числовая матрица. В первой строке файла записаны два числа: количество строк и столбцов матрицы, а затем сама матрица.</w:t>
            </w:r>
            <w:r w:rsidR="001E236F">
              <w:rPr>
                <w:rFonts w:ascii="Arial" w:eastAsia="Courier New" w:hAnsi="Arial" w:cs="Arial"/>
                <w:sz w:val="20"/>
                <w:szCs w:val="20"/>
              </w:rPr>
              <w:t xml:space="preserve"> </w:t>
            </w:r>
            <w:r w:rsidRPr="00AB4B9E">
              <w:rPr>
                <w:rFonts w:ascii="Arial" w:eastAsia="Courier New" w:hAnsi="Arial" w:cs="Arial"/>
                <w:sz w:val="20"/>
                <w:szCs w:val="20"/>
              </w:rPr>
              <w:t>Сфор</w:t>
            </w:r>
            <w:r>
              <w:rPr>
                <w:rFonts w:ascii="Arial" w:eastAsia="Courier New" w:hAnsi="Arial" w:cs="Arial"/>
                <w:sz w:val="20"/>
                <w:szCs w:val="20"/>
              </w:rPr>
              <w:t xml:space="preserve">мировать новый файл, содержащий </w:t>
            </w:r>
            <w:r w:rsidRPr="00AB4B9E">
              <w:rPr>
                <w:rFonts w:ascii="Arial" w:eastAsia="Courier New" w:hAnsi="Arial" w:cs="Arial"/>
                <w:sz w:val="20"/>
                <w:szCs w:val="20"/>
              </w:rPr>
              <w:t>только те</w:t>
            </w:r>
            <w:r>
              <w:rPr>
                <w:rFonts w:ascii="Arial" w:eastAsia="Courier New" w:hAnsi="Arial" w:cs="Arial"/>
                <w:sz w:val="20"/>
                <w:szCs w:val="20"/>
              </w:rPr>
              <w:t xml:space="preserve"> </w:t>
            </w:r>
            <w:r w:rsidRPr="00AB4B9E">
              <w:rPr>
                <w:rFonts w:ascii="Arial" w:eastAsia="Courier New" w:hAnsi="Arial" w:cs="Arial"/>
                <w:sz w:val="20"/>
                <w:szCs w:val="20"/>
              </w:rPr>
              <w:t>строки исходной матрицы, сумма чисел в которых превышает заданную величину.</w:t>
            </w:r>
          </w:p>
        </w:tc>
      </w:tr>
      <w:tr w:rsidR="00AB4B9E" w:rsidRPr="00AB4B9E" w:rsidTr="001E236F">
        <w:trPr>
          <w:trHeight w:hRule="exact" w:val="84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1E236F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eastAsia="Courier New" w:hAnsi="Arial" w:cs="Arial"/>
                <w:sz w:val="20"/>
                <w:szCs w:val="20"/>
              </w:rPr>
              <w:t>В файле хранится числовая матрица. В первой строке файла записаны два числа: количество строк и столбцов матрицы, а затем сама матрица.</w:t>
            </w:r>
            <w:r w:rsidR="001E236F">
              <w:rPr>
                <w:rFonts w:ascii="Arial" w:eastAsia="Courier New" w:hAnsi="Arial" w:cs="Arial"/>
                <w:sz w:val="20"/>
                <w:szCs w:val="20"/>
              </w:rPr>
              <w:t xml:space="preserve"> </w:t>
            </w:r>
            <w:r w:rsidRPr="00AB4B9E">
              <w:rPr>
                <w:rFonts w:ascii="Arial" w:eastAsia="Courier New" w:hAnsi="Arial" w:cs="Arial"/>
                <w:sz w:val="20"/>
                <w:szCs w:val="20"/>
              </w:rPr>
              <w:t>Сформировать новый файл, содержащий только те строки исходной матрицы, в которых отсутствуют отрицательные числа.</w:t>
            </w:r>
          </w:p>
        </w:tc>
      </w:tr>
      <w:tr w:rsidR="00AB4B9E" w:rsidRPr="00AB4B9E" w:rsidTr="00AB4B9E">
        <w:trPr>
          <w:trHeight w:hRule="exact" w:val="673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1E236F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каждой строке записано произвольное количество чисел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 xml:space="preserve">. </w:t>
            </w:r>
            <w:r w:rsidRPr="00AB4B9E">
              <w:rPr>
                <w:rFonts w:ascii="Arial" w:hAnsi="Arial" w:cs="Arial"/>
                <w:sz w:val="20"/>
                <w:szCs w:val="20"/>
              </w:rPr>
              <w:t>Сформировать новый файл, переписав в него только те строки, в которых отсутствуют положительные числа.</w:t>
            </w:r>
          </w:p>
        </w:tc>
      </w:tr>
      <w:tr w:rsidR="00AB4B9E" w:rsidRPr="00AB4B9E" w:rsidTr="007C7E41">
        <w:trPr>
          <w:trHeight w:hRule="exact" w:val="712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1E236F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каждой строке файла имеется произвольное количество чисел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 xml:space="preserve">. </w:t>
            </w:r>
            <w:r w:rsidRPr="00AB4B9E">
              <w:rPr>
                <w:rFonts w:ascii="Arial" w:hAnsi="Arial" w:cs="Arial"/>
                <w:sz w:val="20"/>
                <w:szCs w:val="20"/>
              </w:rPr>
              <w:t>Сформировать новый файл, содержащий нормализованные числа исходного файла. Каждая строка нормализуется путем деления ее элементов на полусумму значений максимального и минимального элемента строки.</w:t>
            </w:r>
          </w:p>
        </w:tc>
      </w:tr>
      <w:tr w:rsidR="00AB4B9E" w:rsidRPr="00AB4B9E" w:rsidTr="007C7E41">
        <w:trPr>
          <w:trHeight w:hRule="exact" w:val="566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1E236F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каждой строке записано произвольное количество чисел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 xml:space="preserve">. </w:t>
            </w:r>
            <w:r w:rsidRPr="00AB4B9E">
              <w:rPr>
                <w:rFonts w:ascii="Arial" w:hAnsi="Arial" w:cs="Arial"/>
                <w:sz w:val="20"/>
                <w:szCs w:val="20"/>
              </w:rPr>
              <w:t>Для каждой строки вычислить сумму ее элементов. Дописать в конец файла строку с максимальным значением этой суммы.</w:t>
            </w:r>
          </w:p>
        </w:tc>
      </w:tr>
      <w:tr w:rsidR="00AB4B9E" w:rsidRPr="00AB4B9E" w:rsidTr="00AB4B9E">
        <w:trPr>
          <w:trHeight w:hRule="exact" w:val="748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файле хранится числовая матрица. В первой строке файла записаны два числа: количество строк и столбцов матрицы, а затем сама матрица. Все отрицательные числа исходной матрицы возвести в квадрат. Полученную матрицу записать в новый файл.</w:t>
            </w:r>
          </w:p>
        </w:tc>
      </w:tr>
      <w:tr w:rsidR="00AB4B9E" w:rsidRPr="00AB4B9E" w:rsidTr="001D69F4">
        <w:trPr>
          <w:trHeight w:hRule="exact" w:val="516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Дан текстовый файл. Сформировать новый файл, состоящий из строк исходного файла. Порядок строк в новом файле должен быть обратным по отношению к порядку строк в исходном файле.</w:t>
            </w:r>
          </w:p>
        </w:tc>
      </w:tr>
      <w:tr w:rsidR="00AB4B9E" w:rsidRPr="00AB4B9E" w:rsidTr="001D69F4">
        <w:trPr>
          <w:trHeight w:hRule="exact" w:val="566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 xml:space="preserve">Дан текстовый файл. Записать в новый текстовый файл все строки исходного файла, которые в качестве фрагмента содержат строку </w:t>
            </w:r>
            <w:r w:rsidRPr="00AB4B9E">
              <w:rPr>
                <w:rFonts w:ascii="Arial" w:eastAsia="Courier New" w:hAnsi="Arial" w:cs="Arial"/>
                <w:sz w:val="20"/>
                <w:szCs w:val="20"/>
                <w:lang w:val="en-US" w:bidi="en-US"/>
              </w:rPr>
              <w:t>Str</w:t>
            </w:r>
            <w:r w:rsidRPr="00AB4B9E">
              <w:rPr>
                <w:rFonts w:ascii="Arial" w:hAnsi="Arial" w:cs="Arial"/>
                <w:sz w:val="20"/>
                <w:szCs w:val="20"/>
                <w:lang w:bidi="en-US"/>
              </w:rPr>
              <w:t>.</w:t>
            </w:r>
          </w:p>
        </w:tc>
      </w:tr>
      <w:tr w:rsidR="00AB4B9E" w:rsidRPr="00AB4B9E" w:rsidTr="00AB4B9E">
        <w:trPr>
          <w:trHeight w:hRule="exact" w:val="673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AB4B9E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файле хранится числовая матрица. В первой строке файла записаны два числа: количество строк и столбцов матрицы, а затем</w:t>
            </w:r>
            <w:r>
              <w:rPr>
                <w:rFonts w:ascii="Arial" w:hAnsi="Arial" w:cs="Arial"/>
                <w:sz w:val="20"/>
                <w:szCs w:val="20"/>
              </w:rPr>
              <w:t xml:space="preserve"> – </w:t>
            </w:r>
            <w:r w:rsidRPr="00AB4B9E">
              <w:rPr>
                <w:rFonts w:ascii="Arial" w:hAnsi="Arial" w:cs="Arial"/>
                <w:sz w:val="20"/>
                <w:szCs w:val="20"/>
              </w:rPr>
              <w:t>сама матрица. Для каждой строки матрицы вычислить корень квадратный из суммы квадратов ее элементов. Результаты вычислений необходимо записать в новый файл.</w:t>
            </w:r>
          </w:p>
        </w:tc>
      </w:tr>
      <w:tr w:rsidR="00AB4B9E" w:rsidRPr="00AB4B9E" w:rsidTr="007C7E41">
        <w:trPr>
          <w:trHeight w:hRule="exact" w:val="803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393025">
            <w:pPr>
              <w:pStyle w:val="af4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9E" w:rsidRPr="00AB4B9E" w:rsidRDefault="00AB4B9E" w:rsidP="001D69F4">
            <w:pPr>
              <w:pStyle w:val="af4"/>
              <w:ind w:left="30" w:firstLine="0"/>
              <w:rPr>
                <w:rFonts w:ascii="Arial" w:hAnsi="Arial" w:cs="Arial"/>
                <w:sz w:val="20"/>
                <w:szCs w:val="20"/>
              </w:rPr>
            </w:pPr>
            <w:r w:rsidRPr="00AB4B9E">
              <w:rPr>
                <w:rFonts w:ascii="Arial" w:hAnsi="Arial" w:cs="Arial"/>
                <w:sz w:val="20"/>
                <w:szCs w:val="20"/>
              </w:rPr>
              <w:t>В файле хранится числовая матрица. В первой строке файла записаны два числа: количество строк</w:t>
            </w:r>
            <w:r>
              <w:rPr>
                <w:rFonts w:ascii="Arial" w:hAnsi="Arial" w:cs="Arial"/>
                <w:sz w:val="20"/>
                <w:szCs w:val="20"/>
              </w:rPr>
              <w:t xml:space="preserve"> ( &lt;= 10 и столбцов матрицы</w:t>
            </w:r>
            <w:r w:rsidRPr="00AB4B9E">
              <w:rPr>
                <w:rFonts w:ascii="Arial" w:hAnsi="Arial" w:cs="Arial"/>
                <w:sz w:val="20"/>
                <w:szCs w:val="20"/>
              </w:rPr>
              <w:t xml:space="preserve"> &lt;= 15), а затем</w:t>
            </w:r>
            <w:r>
              <w:rPr>
                <w:rFonts w:ascii="Arial" w:hAnsi="Arial" w:cs="Arial"/>
                <w:sz w:val="20"/>
                <w:szCs w:val="20"/>
              </w:rPr>
              <w:t xml:space="preserve"> – </w:t>
            </w:r>
            <w:r w:rsidRPr="00AB4B9E">
              <w:rPr>
                <w:rFonts w:ascii="Arial" w:hAnsi="Arial" w:cs="Arial"/>
                <w:sz w:val="20"/>
                <w:szCs w:val="20"/>
              </w:rPr>
              <w:t>сама матрица. Для каждого столбца матрицы вычислить корень квадратный из суммы квадратов ее элементов. Результаты вычислений необходимо записать в новый файл.</w:t>
            </w:r>
          </w:p>
        </w:tc>
      </w:tr>
    </w:tbl>
    <w:p w:rsidR="00AB4B9E" w:rsidRPr="00AB4B9E" w:rsidRDefault="00AB4B9E" w:rsidP="00AB4B9E">
      <w:pPr>
        <w:spacing w:line="1" w:lineRule="exact"/>
        <w:rPr>
          <w:rFonts w:ascii="Arial" w:hAnsi="Arial" w:cs="Arial"/>
          <w:sz w:val="20"/>
          <w:szCs w:val="20"/>
        </w:rPr>
      </w:pPr>
    </w:p>
    <w:p w:rsidR="00AB4B9E" w:rsidRDefault="00AB4B9E" w:rsidP="00AB4B9E">
      <w:pPr>
        <w:pStyle w:val="11"/>
        <w:ind w:firstLine="580"/>
        <w:jc w:val="both"/>
        <w:rPr>
          <w:rFonts w:ascii="Arial" w:hAnsi="Arial" w:cs="Arial"/>
          <w:sz w:val="20"/>
          <w:szCs w:val="20"/>
        </w:rPr>
      </w:pPr>
      <w:bookmarkStart w:id="1" w:name="bookmark151"/>
    </w:p>
    <w:p w:rsidR="00AB4B9E" w:rsidRPr="00AB4B9E" w:rsidRDefault="00AB4B9E" w:rsidP="00AB4B9E">
      <w:pPr>
        <w:pStyle w:val="32"/>
        <w:keepNext/>
        <w:keepLines/>
        <w:spacing w:after="0"/>
        <w:ind w:firstLine="740"/>
        <w:jc w:val="both"/>
        <w:rPr>
          <w:rFonts w:ascii="Arial" w:hAnsi="Arial" w:cs="Arial"/>
          <w:sz w:val="20"/>
          <w:szCs w:val="20"/>
        </w:rPr>
      </w:pPr>
      <w:r w:rsidRPr="00AB4B9E">
        <w:rPr>
          <w:rFonts w:ascii="Arial" w:hAnsi="Arial" w:cs="Arial"/>
          <w:sz w:val="20"/>
          <w:szCs w:val="20"/>
        </w:rPr>
        <w:t>Методические указания по выполнению лабораторной работы</w:t>
      </w:r>
      <w:bookmarkEnd w:id="1"/>
    </w:p>
    <w:p w:rsidR="00AB4B9E" w:rsidRPr="00AB4B9E" w:rsidRDefault="00AB4B9E" w:rsidP="00AB4B9E">
      <w:pPr>
        <w:pStyle w:val="11"/>
        <w:ind w:firstLine="580"/>
        <w:jc w:val="both"/>
        <w:rPr>
          <w:rFonts w:ascii="Arial" w:hAnsi="Arial" w:cs="Arial"/>
          <w:sz w:val="20"/>
          <w:szCs w:val="20"/>
        </w:rPr>
      </w:pPr>
      <w:r w:rsidRPr="00AB4B9E">
        <w:rPr>
          <w:rFonts w:ascii="Arial" w:hAnsi="Arial" w:cs="Arial"/>
          <w:sz w:val="20"/>
          <w:szCs w:val="20"/>
        </w:rPr>
        <w:t>Приведем ряд рекомендаций, которые могут быть полезными при выполнении настоящей работы.</w:t>
      </w:r>
    </w:p>
    <w:p w:rsidR="00AB4B9E" w:rsidRPr="00AB4B9E" w:rsidRDefault="00CF6B58" w:rsidP="00CF6B58">
      <w:pPr>
        <w:pStyle w:val="11"/>
        <w:tabs>
          <w:tab w:val="left" w:pos="2637"/>
          <w:tab w:val="left" w:pos="4246"/>
          <w:tab w:val="left" w:pos="6897"/>
          <w:tab w:val="left" w:pos="8186"/>
        </w:tabs>
        <w:spacing w:before="60"/>
        <w:ind w:firstLine="57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1. </w:t>
      </w:r>
      <w:r w:rsidR="00AB4B9E">
        <w:rPr>
          <w:rFonts w:ascii="Arial" w:hAnsi="Arial" w:cs="Arial"/>
          <w:sz w:val="20"/>
          <w:szCs w:val="20"/>
        </w:rPr>
        <w:t xml:space="preserve">Требуемую обработку следует оформить в виде </w:t>
      </w:r>
      <w:r w:rsidR="00AB4B9E" w:rsidRPr="00AB4B9E">
        <w:rPr>
          <w:rFonts w:ascii="Arial" w:hAnsi="Arial" w:cs="Arial"/>
          <w:sz w:val="20"/>
          <w:szCs w:val="20"/>
        </w:rPr>
        <w:t>функции</w:t>
      </w:r>
      <w:r w:rsidR="00AB4B9E">
        <w:rPr>
          <w:rFonts w:ascii="Arial" w:hAnsi="Arial" w:cs="Arial"/>
          <w:sz w:val="20"/>
          <w:szCs w:val="20"/>
        </w:rPr>
        <w:t xml:space="preserve"> </w:t>
      </w:r>
      <w:r w:rsidR="00AB4B9E" w:rsidRPr="00AB4B9E">
        <w:rPr>
          <w:rFonts w:ascii="Arial" w:hAnsi="Arial" w:cs="Arial"/>
          <w:sz w:val="20"/>
          <w:szCs w:val="20"/>
        </w:rPr>
        <w:t>пользователя.</w:t>
      </w:r>
      <w:r w:rsidR="00AB4B9E">
        <w:rPr>
          <w:rFonts w:ascii="Arial" w:hAnsi="Arial" w:cs="Arial"/>
          <w:sz w:val="20"/>
          <w:szCs w:val="20"/>
        </w:rPr>
        <w:t xml:space="preserve"> Входной и выходной файлы в эту </w:t>
      </w:r>
      <w:r w:rsidR="00AB4B9E" w:rsidRPr="00AB4B9E">
        <w:rPr>
          <w:rFonts w:ascii="Arial" w:hAnsi="Arial" w:cs="Arial"/>
          <w:sz w:val="20"/>
          <w:szCs w:val="20"/>
        </w:rPr>
        <w:t>функцию</w:t>
      </w:r>
      <w:r w:rsidR="00AB4B9E">
        <w:rPr>
          <w:rFonts w:ascii="Arial" w:hAnsi="Arial" w:cs="Arial"/>
          <w:sz w:val="20"/>
          <w:szCs w:val="20"/>
        </w:rPr>
        <w:t xml:space="preserve"> </w:t>
      </w:r>
      <w:r w:rsidR="00AB4B9E" w:rsidRPr="00AB4B9E">
        <w:rPr>
          <w:rFonts w:ascii="Arial" w:hAnsi="Arial" w:cs="Arial"/>
          <w:sz w:val="20"/>
          <w:szCs w:val="20"/>
        </w:rPr>
        <w:t>целесообразно передавать с помощью аппарата формальных и фактических параметров, а подготовительные файловые операции предпочтительнее выполнять в клиентском коде этой функции. К таким операциям относятся следующие операции: открытие и закрытие файла.</w:t>
      </w:r>
    </w:p>
    <w:p w:rsidR="00AB4B9E" w:rsidRPr="00AB4B9E" w:rsidRDefault="00AB4B9E" w:rsidP="00CF6B58">
      <w:pPr>
        <w:pStyle w:val="11"/>
        <w:tabs>
          <w:tab w:val="left" w:pos="2637"/>
          <w:tab w:val="left" w:pos="4246"/>
          <w:tab w:val="left" w:pos="6897"/>
          <w:tab w:val="left" w:pos="8186"/>
        </w:tabs>
        <w:spacing w:before="60"/>
        <w:ind w:firstLine="57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CF6B58">
        <w:rPr>
          <w:rFonts w:ascii="Arial" w:hAnsi="Arial" w:cs="Arial"/>
          <w:sz w:val="20"/>
          <w:szCs w:val="20"/>
        </w:rPr>
        <w:t> </w:t>
      </w:r>
      <w:r w:rsidRPr="00AB4B9E">
        <w:rPr>
          <w:rFonts w:ascii="Arial" w:hAnsi="Arial" w:cs="Arial"/>
          <w:sz w:val="20"/>
          <w:szCs w:val="20"/>
        </w:rPr>
        <w:t xml:space="preserve">В ряде задач в файле хранится числовая матрица. Это задачи 5 </w:t>
      </w:r>
      <w:r>
        <w:rPr>
          <w:rFonts w:ascii="Arial" w:hAnsi="Arial" w:cs="Arial"/>
          <w:sz w:val="20"/>
          <w:szCs w:val="20"/>
        </w:rPr>
        <w:t>–</w:t>
      </w:r>
      <w:r w:rsidRPr="00AB4B9E">
        <w:rPr>
          <w:rFonts w:ascii="Arial" w:hAnsi="Arial" w:cs="Arial"/>
          <w:sz w:val="20"/>
          <w:szCs w:val="20"/>
        </w:rPr>
        <w:t xml:space="preserve"> 7, 9, 15, 17, 18, 22, 25 и 26. Первая строка файла в этих задачах содержит два числа, которые определяют количество строк и столбцов матрицы. Обработка файла может быть построена следующим образом. Вначале из файла читаются с помощью функции fscanf() два первых числа, которые записываются в две целочисленные переменные n и m. Затем следует организовать вложенные арифметические циклы.</w:t>
      </w:r>
    </w:p>
    <w:p w:rsidR="00AB4B9E" w:rsidRDefault="00CF6B58" w:rsidP="00CF6B58">
      <w:pPr>
        <w:pStyle w:val="11"/>
        <w:tabs>
          <w:tab w:val="left" w:pos="2637"/>
          <w:tab w:val="left" w:pos="4246"/>
          <w:tab w:val="left" w:pos="6897"/>
          <w:tab w:val="left" w:pos="8186"/>
        </w:tabs>
        <w:spacing w:before="60"/>
        <w:ind w:firstLine="57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3. </w:t>
      </w:r>
      <w:r w:rsidR="00AB4B9E" w:rsidRPr="00AB4B9E">
        <w:rPr>
          <w:rFonts w:ascii="Arial" w:hAnsi="Arial" w:cs="Arial"/>
          <w:sz w:val="20"/>
          <w:szCs w:val="20"/>
        </w:rPr>
        <w:t>В задачах 8, 10</w:t>
      </w:r>
      <w:r w:rsidR="00AB4B9E">
        <w:rPr>
          <w:rFonts w:ascii="Arial" w:hAnsi="Arial" w:cs="Arial"/>
          <w:sz w:val="20"/>
          <w:szCs w:val="20"/>
        </w:rPr>
        <w:t xml:space="preserve"> – </w:t>
      </w:r>
      <w:r w:rsidR="00AB4B9E" w:rsidRPr="00AB4B9E">
        <w:rPr>
          <w:rFonts w:ascii="Arial" w:hAnsi="Arial" w:cs="Arial"/>
          <w:sz w:val="20"/>
          <w:szCs w:val="20"/>
        </w:rPr>
        <w:t xml:space="preserve">12 необходимо выполнить сортировку строк файла. Для выполнения сортировки можно воспользоваться любым способом. </w:t>
      </w:r>
    </w:p>
    <w:p w:rsidR="00AB4B9E" w:rsidRPr="00AB4B9E" w:rsidRDefault="00CF6B58" w:rsidP="00CF6B58">
      <w:pPr>
        <w:pStyle w:val="11"/>
        <w:tabs>
          <w:tab w:val="left" w:pos="2637"/>
          <w:tab w:val="left" w:pos="4246"/>
          <w:tab w:val="left" w:pos="6897"/>
          <w:tab w:val="left" w:pos="8186"/>
        </w:tabs>
        <w:spacing w:before="60"/>
        <w:ind w:firstLine="57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4. </w:t>
      </w:r>
      <w:r w:rsidR="00AB4B9E" w:rsidRPr="00AB4B9E">
        <w:rPr>
          <w:rFonts w:ascii="Arial" w:hAnsi="Arial" w:cs="Arial"/>
          <w:sz w:val="20"/>
          <w:szCs w:val="20"/>
        </w:rPr>
        <w:t>В ряде задач в файле находится произвольное количество строк, каждая из которых содержит произвольное количество чисел. К таким задачам относятся задачи 1</w:t>
      </w:r>
      <w:r w:rsidR="00AB4B9E">
        <w:rPr>
          <w:rFonts w:ascii="Arial" w:hAnsi="Arial" w:cs="Arial"/>
          <w:sz w:val="20"/>
          <w:szCs w:val="20"/>
        </w:rPr>
        <w:t xml:space="preserve"> – </w:t>
      </w:r>
      <w:r w:rsidR="00AB4B9E" w:rsidRPr="00AB4B9E">
        <w:rPr>
          <w:rFonts w:ascii="Arial" w:hAnsi="Arial" w:cs="Arial"/>
          <w:sz w:val="20"/>
          <w:szCs w:val="20"/>
        </w:rPr>
        <w:t>3, 13, 14, 16, 19</w:t>
      </w:r>
      <w:r w:rsidR="00AB4B9E">
        <w:rPr>
          <w:rFonts w:ascii="Arial" w:hAnsi="Arial" w:cs="Arial"/>
          <w:sz w:val="20"/>
          <w:szCs w:val="20"/>
        </w:rPr>
        <w:t xml:space="preserve"> – </w:t>
      </w:r>
      <w:r w:rsidR="00AB4B9E" w:rsidRPr="00AB4B9E">
        <w:rPr>
          <w:rFonts w:ascii="Arial" w:hAnsi="Arial" w:cs="Arial"/>
          <w:sz w:val="20"/>
          <w:szCs w:val="20"/>
        </w:rPr>
        <w:t xml:space="preserve">21. В этом случае обработка может состоять из вложенных итерационных циклов. Во внешнем цикле можно читать очередную строку, а во внутреннем цикле выполнять обработку строки с помощью функции </w:t>
      </w:r>
      <w:r w:rsidR="00AB4B9E" w:rsidRPr="00CF6B58">
        <w:rPr>
          <w:rFonts w:ascii="Arial" w:hAnsi="Arial" w:cs="Arial"/>
          <w:sz w:val="20"/>
          <w:szCs w:val="20"/>
        </w:rPr>
        <w:t>strtod</w:t>
      </w:r>
      <w:r w:rsidR="00AB4B9E" w:rsidRPr="00AB4B9E">
        <w:rPr>
          <w:rFonts w:ascii="Arial" w:hAnsi="Arial" w:cs="Arial"/>
          <w:sz w:val="20"/>
          <w:szCs w:val="20"/>
        </w:rPr>
        <w:t>().</w:t>
      </w:r>
    </w:p>
    <w:p w:rsidR="00CF6B58" w:rsidRDefault="00CF6B58" w:rsidP="00CF6B58">
      <w:pPr>
        <w:pStyle w:val="11"/>
        <w:tabs>
          <w:tab w:val="left" w:pos="2637"/>
          <w:tab w:val="left" w:pos="4246"/>
          <w:tab w:val="left" w:pos="6897"/>
          <w:tab w:val="left" w:pos="8186"/>
        </w:tabs>
        <w:spacing w:before="60"/>
        <w:ind w:firstLine="57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5. </w:t>
      </w:r>
      <w:r w:rsidR="00AB4B9E" w:rsidRPr="00AB4B9E">
        <w:rPr>
          <w:rFonts w:ascii="Arial" w:hAnsi="Arial" w:cs="Arial"/>
          <w:sz w:val="20"/>
          <w:szCs w:val="20"/>
        </w:rPr>
        <w:t xml:space="preserve">В процессе решения поставленной задачи следует продумать, какие структуры данных могут потребоваться для ее решения. В первую очередь, это относится к тем задачам, в которых в файле хранится матрица. В этих задачах необходимо выяснить требуется или нет при ее решении использовать двумерный массив. В ряде случаев необходимости в их применении нет. </w:t>
      </w:r>
    </w:p>
    <w:p w:rsidR="00CF6B58" w:rsidRDefault="00AB4B9E" w:rsidP="00CF6B58">
      <w:pPr>
        <w:pStyle w:val="11"/>
        <w:tabs>
          <w:tab w:val="left" w:pos="2637"/>
          <w:tab w:val="left" w:pos="4246"/>
          <w:tab w:val="left" w:pos="6897"/>
          <w:tab w:val="left" w:pos="8186"/>
        </w:tabs>
        <w:ind w:firstLine="580"/>
        <w:jc w:val="both"/>
        <w:rPr>
          <w:rFonts w:ascii="Arial" w:hAnsi="Arial" w:cs="Arial"/>
          <w:sz w:val="20"/>
          <w:szCs w:val="20"/>
        </w:rPr>
      </w:pPr>
      <w:r w:rsidRPr="00AB4B9E">
        <w:rPr>
          <w:rFonts w:ascii="Arial" w:hAnsi="Arial" w:cs="Arial"/>
          <w:sz w:val="20"/>
          <w:szCs w:val="20"/>
        </w:rPr>
        <w:t xml:space="preserve">К числу таких задач относится, </w:t>
      </w:r>
      <w:r w:rsidR="00CF6B58" w:rsidRPr="00AB4B9E">
        <w:rPr>
          <w:rFonts w:ascii="Arial" w:hAnsi="Arial" w:cs="Arial"/>
          <w:sz w:val="20"/>
          <w:szCs w:val="20"/>
        </w:rPr>
        <w:t>например,</w:t>
      </w:r>
      <w:r w:rsidRPr="00AB4B9E">
        <w:rPr>
          <w:rFonts w:ascii="Arial" w:hAnsi="Arial" w:cs="Arial"/>
          <w:sz w:val="20"/>
          <w:szCs w:val="20"/>
        </w:rPr>
        <w:t xml:space="preserve"> задача 25. В этой задаче необходимо вычислить корень квадратный из суммы элементов строки числовой матрицы, хранящейся в текстовом файле. Здесь структура программы</w:t>
      </w:r>
      <w:r>
        <w:rPr>
          <w:rFonts w:ascii="Arial" w:hAnsi="Arial" w:cs="Arial"/>
          <w:sz w:val="20"/>
          <w:szCs w:val="20"/>
        </w:rPr>
        <w:t xml:space="preserve"> – </w:t>
      </w:r>
      <w:r w:rsidRPr="00AB4B9E">
        <w:rPr>
          <w:rFonts w:ascii="Arial" w:hAnsi="Arial" w:cs="Arial"/>
          <w:sz w:val="20"/>
          <w:szCs w:val="20"/>
        </w:rPr>
        <w:t>вложенные арифметические циклы. Внутренний цикл должен выполнять суммирование квадратов элементов очередной строки, а внешний цикл</w:t>
      </w:r>
      <w:r>
        <w:rPr>
          <w:rFonts w:ascii="Arial" w:hAnsi="Arial" w:cs="Arial"/>
          <w:sz w:val="20"/>
          <w:szCs w:val="20"/>
        </w:rPr>
        <w:t xml:space="preserve"> – </w:t>
      </w:r>
      <w:r w:rsidRPr="00AB4B9E">
        <w:rPr>
          <w:rFonts w:ascii="Arial" w:hAnsi="Arial" w:cs="Arial"/>
          <w:sz w:val="20"/>
          <w:szCs w:val="20"/>
        </w:rPr>
        <w:t xml:space="preserve">вычисляет корень квадратный из накопленной внутренним циклом суммы. Особенностью этой задачи является то положение, что прочитанное из файла число может сразу же быть обработано (просуммировано с квадратом) и необходимости в его хранении для последующей обработки нет. </w:t>
      </w:r>
    </w:p>
    <w:p w:rsidR="00AB4B9E" w:rsidRPr="00AB4B9E" w:rsidRDefault="00AB4B9E" w:rsidP="00CF6B58">
      <w:pPr>
        <w:pStyle w:val="11"/>
        <w:tabs>
          <w:tab w:val="left" w:pos="2637"/>
          <w:tab w:val="left" w:pos="4246"/>
          <w:tab w:val="left" w:pos="6897"/>
          <w:tab w:val="left" w:pos="8186"/>
        </w:tabs>
        <w:ind w:firstLine="580"/>
        <w:jc w:val="both"/>
        <w:rPr>
          <w:rFonts w:ascii="Arial" w:hAnsi="Arial" w:cs="Arial"/>
          <w:sz w:val="20"/>
          <w:szCs w:val="20"/>
        </w:rPr>
      </w:pPr>
      <w:r w:rsidRPr="00AB4B9E">
        <w:rPr>
          <w:rFonts w:ascii="Arial" w:hAnsi="Arial" w:cs="Arial"/>
          <w:sz w:val="20"/>
          <w:szCs w:val="20"/>
        </w:rPr>
        <w:t>Совсем иначе дело обстоит при решении задачи 26. Здесь необходимо решить практически ту же задачу, что и в варианте 25, но применительно к столбцам матрицы. Здесь придется вначале прочитать весь файл в матрицу (двумерный числовой массив) и только затем приступить к его обработке.</w:t>
      </w:r>
    </w:p>
    <w:p w:rsidR="004642B7" w:rsidRPr="00AB4B9E" w:rsidRDefault="004642B7" w:rsidP="001700A4">
      <w:pPr>
        <w:pStyle w:val="11"/>
        <w:tabs>
          <w:tab w:val="left" w:pos="2637"/>
          <w:tab w:val="left" w:pos="4246"/>
          <w:tab w:val="left" w:pos="6897"/>
          <w:tab w:val="left" w:pos="8186"/>
        </w:tabs>
        <w:ind w:firstLine="580"/>
        <w:jc w:val="both"/>
        <w:rPr>
          <w:rFonts w:ascii="Arial" w:hAnsi="Arial" w:cs="Arial"/>
          <w:sz w:val="20"/>
          <w:szCs w:val="20"/>
        </w:rPr>
      </w:pPr>
    </w:p>
    <w:sectPr w:rsidR="004642B7" w:rsidRPr="00AB4B9E" w:rsidSect="007C7E41">
      <w:footerReference w:type="default" r:id="rId7"/>
      <w:pgSz w:w="11906" w:h="16838"/>
      <w:pgMar w:top="284" w:right="424" w:bottom="567" w:left="426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025" w:rsidRDefault="00393025" w:rsidP="008B3D13">
      <w:r>
        <w:separator/>
      </w:r>
    </w:p>
  </w:endnote>
  <w:endnote w:type="continuationSeparator" w:id="0">
    <w:p w:rsidR="00393025" w:rsidRDefault="00393025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703270"/>
      <w:docPartObj>
        <w:docPartGallery w:val="Page Numbers (Bottom of Page)"/>
        <w:docPartUnique/>
      </w:docPartObj>
    </w:sdtPr>
    <w:sdtEndPr/>
    <w:sdtContent>
      <w:p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74394F">
          <w:rPr>
            <w:rFonts w:ascii="Arial" w:hAnsi="Arial" w:cs="Arial"/>
            <w:noProof/>
            <w:sz w:val="16"/>
            <w:szCs w:val="16"/>
          </w:rPr>
          <w:t>2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025" w:rsidRDefault="00393025" w:rsidP="008B3D13">
      <w:r>
        <w:separator/>
      </w:r>
    </w:p>
  </w:footnote>
  <w:footnote w:type="continuationSeparator" w:id="0">
    <w:p w:rsidR="00393025" w:rsidRDefault="00393025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4526D"/>
    <w:multiLevelType w:val="hybridMultilevel"/>
    <w:tmpl w:val="B16644FA"/>
    <w:lvl w:ilvl="0" w:tplc="87E62C3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8"/>
    <w:rsid w:val="0000146A"/>
    <w:rsid w:val="0000260E"/>
    <w:rsid w:val="000051D9"/>
    <w:rsid w:val="00007A83"/>
    <w:rsid w:val="00014E08"/>
    <w:rsid w:val="00017171"/>
    <w:rsid w:val="00017768"/>
    <w:rsid w:val="0001792E"/>
    <w:rsid w:val="00031817"/>
    <w:rsid w:val="00040699"/>
    <w:rsid w:val="00067815"/>
    <w:rsid w:val="000845E7"/>
    <w:rsid w:val="00094A05"/>
    <w:rsid w:val="000A3068"/>
    <w:rsid w:val="000B6F3E"/>
    <w:rsid w:val="000C5646"/>
    <w:rsid w:val="000D2452"/>
    <w:rsid w:val="000F06B3"/>
    <w:rsid w:val="000F0FAA"/>
    <w:rsid w:val="000F20A0"/>
    <w:rsid w:val="000F2567"/>
    <w:rsid w:val="000F4372"/>
    <w:rsid w:val="0010000B"/>
    <w:rsid w:val="001018CB"/>
    <w:rsid w:val="0010499F"/>
    <w:rsid w:val="00106D88"/>
    <w:rsid w:val="0011222E"/>
    <w:rsid w:val="00114F4E"/>
    <w:rsid w:val="00121A03"/>
    <w:rsid w:val="00122CEB"/>
    <w:rsid w:val="001414D5"/>
    <w:rsid w:val="00142419"/>
    <w:rsid w:val="00142B1E"/>
    <w:rsid w:val="001441F4"/>
    <w:rsid w:val="001529A7"/>
    <w:rsid w:val="0015303A"/>
    <w:rsid w:val="0016314B"/>
    <w:rsid w:val="001634B9"/>
    <w:rsid w:val="00164343"/>
    <w:rsid w:val="00164FAC"/>
    <w:rsid w:val="00166955"/>
    <w:rsid w:val="001700A4"/>
    <w:rsid w:val="001702FC"/>
    <w:rsid w:val="00180EBA"/>
    <w:rsid w:val="0018735D"/>
    <w:rsid w:val="00191AB7"/>
    <w:rsid w:val="0019247E"/>
    <w:rsid w:val="0019413E"/>
    <w:rsid w:val="00194B0E"/>
    <w:rsid w:val="00194BDA"/>
    <w:rsid w:val="001B60FC"/>
    <w:rsid w:val="001D1B5B"/>
    <w:rsid w:val="001D69F4"/>
    <w:rsid w:val="001E0AE7"/>
    <w:rsid w:val="001E0C00"/>
    <w:rsid w:val="001E0F3D"/>
    <w:rsid w:val="001E236F"/>
    <w:rsid w:val="001E3512"/>
    <w:rsid w:val="001E3A8E"/>
    <w:rsid w:val="001E5A75"/>
    <w:rsid w:val="001F080D"/>
    <w:rsid w:val="001F154B"/>
    <w:rsid w:val="001F2058"/>
    <w:rsid w:val="001F5397"/>
    <w:rsid w:val="00200D7F"/>
    <w:rsid w:val="00202610"/>
    <w:rsid w:val="00205142"/>
    <w:rsid w:val="00210371"/>
    <w:rsid w:val="00217153"/>
    <w:rsid w:val="002172C7"/>
    <w:rsid w:val="00224AA8"/>
    <w:rsid w:val="00226825"/>
    <w:rsid w:val="0022772C"/>
    <w:rsid w:val="00231172"/>
    <w:rsid w:val="002344FE"/>
    <w:rsid w:val="00237466"/>
    <w:rsid w:val="00250B8B"/>
    <w:rsid w:val="002529C2"/>
    <w:rsid w:val="00252DE2"/>
    <w:rsid w:val="00256C10"/>
    <w:rsid w:val="002575BB"/>
    <w:rsid w:val="00257DEE"/>
    <w:rsid w:val="00261C7A"/>
    <w:rsid w:val="002711FE"/>
    <w:rsid w:val="00271942"/>
    <w:rsid w:val="00276C7D"/>
    <w:rsid w:val="00292CA0"/>
    <w:rsid w:val="002B085E"/>
    <w:rsid w:val="002B663E"/>
    <w:rsid w:val="002C28C3"/>
    <w:rsid w:val="002D75CC"/>
    <w:rsid w:val="002F0104"/>
    <w:rsid w:val="002F181D"/>
    <w:rsid w:val="002F19C3"/>
    <w:rsid w:val="002F7EF0"/>
    <w:rsid w:val="00301107"/>
    <w:rsid w:val="003020BC"/>
    <w:rsid w:val="003140CD"/>
    <w:rsid w:val="00315385"/>
    <w:rsid w:val="00317914"/>
    <w:rsid w:val="00320204"/>
    <w:rsid w:val="003227C7"/>
    <w:rsid w:val="003273C6"/>
    <w:rsid w:val="00340671"/>
    <w:rsid w:val="00347DA7"/>
    <w:rsid w:val="003540C3"/>
    <w:rsid w:val="00355EE5"/>
    <w:rsid w:val="0036702A"/>
    <w:rsid w:val="003727DF"/>
    <w:rsid w:val="00377C75"/>
    <w:rsid w:val="003819B9"/>
    <w:rsid w:val="00386D1B"/>
    <w:rsid w:val="003907E8"/>
    <w:rsid w:val="00392D10"/>
    <w:rsid w:val="00393025"/>
    <w:rsid w:val="003930C9"/>
    <w:rsid w:val="00394054"/>
    <w:rsid w:val="003941F3"/>
    <w:rsid w:val="003A1688"/>
    <w:rsid w:val="003A52AE"/>
    <w:rsid w:val="003B02EF"/>
    <w:rsid w:val="003B3D88"/>
    <w:rsid w:val="003B3E58"/>
    <w:rsid w:val="003B71ED"/>
    <w:rsid w:val="003C6C84"/>
    <w:rsid w:val="003D21E1"/>
    <w:rsid w:val="003D619E"/>
    <w:rsid w:val="003E4DFA"/>
    <w:rsid w:val="003F27CC"/>
    <w:rsid w:val="0041177E"/>
    <w:rsid w:val="0041192F"/>
    <w:rsid w:val="0043101D"/>
    <w:rsid w:val="0043101F"/>
    <w:rsid w:val="004348F7"/>
    <w:rsid w:val="0043630A"/>
    <w:rsid w:val="0044235B"/>
    <w:rsid w:val="00445FA5"/>
    <w:rsid w:val="00447F75"/>
    <w:rsid w:val="00452A1E"/>
    <w:rsid w:val="0045604A"/>
    <w:rsid w:val="00457CA4"/>
    <w:rsid w:val="0046247C"/>
    <w:rsid w:val="00463758"/>
    <w:rsid w:val="004642B7"/>
    <w:rsid w:val="00464ED3"/>
    <w:rsid w:val="00467AFB"/>
    <w:rsid w:val="00473142"/>
    <w:rsid w:val="004920E5"/>
    <w:rsid w:val="00496309"/>
    <w:rsid w:val="004A1CDF"/>
    <w:rsid w:val="004B6A27"/>
    <w:rsid w:val="004C0BF8"/>
    <w:rsid w:val="004C594E"/>
    <w:rsid w:val="004D2AAF"/>
    <w:rsid w:val="004D55A1"/>
    <w:rsid w:val="004E2152"/>
    <w:rsid w:val="004E66C3"/>
    <w:rsid w:val="004E7F4E"/>
    <w:rsid w:val="004F1232"/>
    <w:rsid w:val="004F352D"/>
    <w:rsid w:val="004F4AD4"/>
    <w:rsid w:val="004F7D8A"/>
    <w:rsid w:val="00504D9C"/>
    <w:rsid w:val="00505226"/>
    <w:rsid w:val="00506F89"/>
    <w:rsid w:val="00521B04"/>
    <w:rsid w:val="0052408E"/>
    <w:rsid w:val="0052702D"/>
    <w:rsid w:val="00534BD2"/>
    <w:rsid w:val="0053719C"/>
    <w:rsid w:val="005414D2"/>
    <w:rsid w:val="00547CF9"/>
    <w:rsid w:val="005505D9"/>
    <w:rsid w:val="005519D2"/>
    <w:rsid w:val="00555316"/>
    <w:rsid w:val="00571CA9"/>
    <w:rsid w:val="0058657C"/>
    <w:rsid w:val="00594C16"/>
    <w:rsid w:val="005A3726"/>
    <w:rsid w:val="005A615C"/>
    <w:rsid w:val="005A6F99"/>
    <w:rsid w:val="005B240E"/>
    <w:rsid w:val="005B3AB5"/>
    <w:rsid w:val="005B5D45"/>
    <w:rsid w:val="005C23F0"/>
    <w:rsid w:val="005C3207"/>
    <w:rsid w:val="005C3474"/>
    <w:rsid w:val="005C3A4F"/>
    <w:rsid w:val="005E2B2A"/>
    <w:rsid w:val="005E2FF4"/>
    <w:rsid w:val="005E3FE7"/>
    <w:rsid w:val="005F2190"/>
    <w:rsid w:val="005F496C"/>
    <w:rsid w:val="00607C19"/>
    <w:rsid w:val="00617433"/>
    <w:rsid w:val="00620C56"/>
    <w:rsid w:val="00624051"/>
    <w:rsid w:val="00624EEE"/>
    <w:rsid w:val="00625029"/>
    <w:rsid w:val="00626C60"/>
    <w:rsid w:val="0063444F"/>
    <w:rsid w:val="006503F3"/>
    <w:rsid w:val="00656DE6"/>
    <w:rsid w:val="0066070B"/>
    <w:rsid w:val="0066300F"/>
    <w:rsid w:val="0066629D"/>
    <w:rsid w:val="00690FEA"/>
    <w:rsid w:val="0069323A"/>
    <w:rsid w:val="006B04C6"/>
    <w:rsid w:val="006C1CA1"/>
    <w:rsid w:val="006D1854"/>
    <w:rsid w:val="006D5081"/>
    <w:rsid w:val="006D64EF"/>
    <w:rsid w:val="006D6CA1"/>
    <w:rsid w:val="006E7DDA"/>
    <w:rsid w:val="006F20CA"/>
    <w:rsid w:val="006F5981"/>
    <w:rsid w:val="00704E65"/>
    <w:rsid w:val="00705859"/>
    <w:rsid w:val="00706A66"/>
    <w:rsid w:val="00723258"/>
    <w:rsid w:val="00724088"/>
    <w:rsid w:val="007271CD"/>
    <w:rsid w:val="007319D7"/>
    <w:rsid w:val="0073352F"/>
    <w:rsid w:val="0074394F"/>
    <w:rsid w:val="00744019"/>
    <w:rsid w:val="007456D5"/>
    <w:rsid w:val="007607A2"/>
    <w:rsid w:val="00761FC4"/>
    <w:rsid w:val="007675EE"/>
    <w:rsid w:val="0079383E"/>
    <w:rsid w:val="00796776"/>
    <w:rsid w:val="007A1E57"/>
    <w:rsid w:val="007A73EA"/>
    <w:rsid w:val="007B013A"/>
    <w:rsid w:val="007B0870"/>
    <w:rsid w:val="007B1C25"/>
    <w:rsid w:val="007B7933"/>
    <w:rsid w:val="007C3214"/>
    <w:rsid w:val="007C687B"/>
    <w:rsid w:val="007C7E41"/>
    <w:rsid w:val="007D445E"/>
    <w:rsid w:val="007D4CEC"/>
    <w:rsid w:val="007D73B3"/>
    <w:rsid w:val="007E25EB"/>
    <w:rsid w:val="007E37EF"/>
    <w:rsid w:val="007E3C1B"/>
    <w:rsid w:val="007E4F9E"/>
    <w:rsid w:val="007F6CC3"/>
    <w:rsid w:val="00800A0E"/>
    <w:rsid w:val="00804014"/>
    <w:rsid w:val="008065CD"/>
    <w:rsid w:val="008100DD"/>
    <w:rsid w:val="00823399"/>
    <w:rsid w:val="00832AF7"/>
    <w:rsid w:val="00834A68"/>
    <w:rsid w:val="008406C3"/>
    <w:rsid w:val="00845030"/>
    <w:rsid w:val="0084682D"/>
    <w:rsid w:val="00852D26"/>
    <w:rsid w:val="008640A2"/>
    <w:rsid w:val="008663BD"/>
    <w:rsid w:val="00891D34"/>
    <w:rsid w:val="0089202D"/>
    <w:rsid w:val="008A4CEE"/>
    <w:rsid w:val="008A4EC4"/>
    <w:rsid w:val="008A5F62"/>
    <w:rsid w:val="008B3512"/>
    <w:rsid w:val="008B3D13"/>
    <w:rsid w:val="008B54E3"/>
    <w:rsid w:val="008B56E8"/>
    <w:rsid w:val="008C3FB9"/>
    <w:rsid w:val="008C6587"/>
    <w:rsid w:val="008C7CEB"/>
    <w:rsid w:val="008D47DF"/>
    <w:rsid w:val="008D60C2"/>
    <w:rsid w:val="008F2F72"/>
    <w:rsid w:val="008F7B48"/>
    <w:rsid w:val="00903C83"/>
    <w:rsid w:val="0090517C"/>
    <w:rsid w:val="009059C4"/>
    <w:rsid w:val="00906C29"/>
    <w:rsid w:val="00911D64"/>
    <w:rsid w:val="0092143A"/>
    <w:rsid w:val="00925615"/>
    <w:rsid w:val="00930CE3"/>
    <w:rsid w:val="00931E88"/>
    <w:rsid w:val="009378A8"/>
    <w:rsid w:val="00956ECF"/>
    <w:rsid w:val="00962526"/>
    <w:rsid w:val="00965AA8"/>
    <w:rsid w:val="009702B4"/>
    <w:rsid w:val="00971A94"/>
    <w:rsid w:val="00984384"/>
    <w:rsid w:val="00987D83"/>
    <w:rsid w:val="00990232"/>
    <w:rsid w:val="0099105A"/>
    <w:rsid w:val="00991F4D"/>
    <w:rsid w:val="009930BC"/>
    <w:rsid w:val="009A0484"/>
    <w:rsid w:val="009A69BB"/>
    <w:rsid w:val="009B1251"/>
    <w:rsid w:val="009B19AF"/>
    <w:rsid w:val="009B223D"/>
    <w:rsid w:val="009B2474"/>
    <w:rsid w:val="009C0E5F"/>
    <w:rsid w:val="009C1D86"/>
    <w:rsid w:val="009E0A27"/>
    <w:rsid w:val="009E5756"/>
    <w:rsid w:val="009E6F7E"/>
    <w:rsid w:val="009F17B8"/>
    <w:rsid w:val="009F444B"/>
    <w:rsid w:val="009F4CA9"/>
    <w:rsid w:val="009F608C"/>
    <w:rsid w:val="00A00F53"/>
    <w:rsid w:val="00A0373A"/>
    <w:rsid w:val="00A05829"/>
    <w:rsid w:val="00A16346"/>
    <w:rsid w:val="00A202E7"/>
    <w:rsid w:val="00A26316"/>
    <w:rsid w:val="00A27A12"/>
    <w:rsid w:val="00A32B84"/>
    <w:rsid w:val="00A42B94"/>
    <w:rsid w:val="00A44CA6"/>
    <w:rsid w:val="00A45352"/>
    <w:rsid w:val="00A46BE5"/>
    <w:rsid w:val="00A521CB"/>
    <w:rsid w:val="00A53A52"/>
    <w:rsid w:val="00A56C86"/>
    <w:rsid w:val="00A635B5"/>
    <w:rsid w:val="00A65F6C"/>
    <w:rsid w:val="00A727D3"/>
    <w:rsid w:val="00A869D8"/>
    <w:rsid w:val="00A940E9"/>
    <w:rsid w:val="00A95406"/>
    <w:rsid w:val="00A95DE7"/>
    <w:rsid w:val="00AA2E13"/>
    <w:rsid w:val="00AB1894"/>
    <w:rsid w:val="00AB4B9E"/>
    <w:rsid w:val="00AB5F6F"/>
    <w:rsid w:val="00AC17C9"/>
    <w:rsid w:val="00AC79D3"/>
    <w:rsid w:val="00AD68B5"/>
    <w:rsid w:val="00AE0079"/>
    <w:rsid w:val="00AE3369"/>
    <w:rsid w:val="00AE5D7B"/>
    <w:rsid w:val="00AF7907"/>
    <w:rsid w:val="00B001D5"/>
    <w:rsid w:val="00B03A22"/>
    <w:rsid w:val="00B103DA"/>
    <w:rsid w:val="00B1494F"/>
    <w:rsid w:val="00B17F4A"/>
    <w:rsid w:val="00B3025A"/>
    <w:rsid w:val="00B528B4"/>
    <w:rsid w:val="00B70D30"/>
    <w:rsid w:val="00B71660"/>
    <w:rsid w:val="00B76BF1"/>
    <w:rsid w:val="00B77BAE"/>
    <w:rsid w:val="00B81054"/>
    <w:rsid w:val="00B8186A"/>
    <w:rsid w:val="00B82D8C"/>
    <w:rsid w:val="00B83317"/>
    <w:rsid w:val="00B858BA"/>
    <w:rsid w:val="00B85946"/>
    <w:rsid w:val="00B87271"/>
    <w:rsid w:val="00B94A53"/>
    <w:rsid w:val="00B979B9"/>
    <w:rsid w:val="00BB167D"/>
    <w:rsid w:val="00BC0308"/>
    <w:rsid w:val="00BC5830"/>
    <w:rsid w:val="00BC68D2"/>
    <w:rsid w:val="00BD634C"/>
    <w:rsid w:val="00BD6F65"/>
    <w:rsid w:val="00BE1E45"/>
    <w:rsid w:val="00BE385A"/>
    <w:rsid w:val="00BE3B3F"/>
    <w:rsid w:val="00BE4B48"/>
    <w:rsid w:val="00BE4DFD"/>
    <w:rsid w:val="00BE50BE"/>
    <w:rsid w:val="00BE5B36"/>
    <w:rsid w:val="00BE6C1B"/>
    <w:rsid w:val="00BF0A5D"/>
    <w:rsid w:val="00BF1D3A"/>
    <w:rsid w:val="00BF3794"/>
    <w:rsid w:val="00BF3831"/>
    <w:rsid w:val="00BF716B"/>
    <w:rsid w:val="00BF73D8"/>
    <w:rsid w:val="00C05077"/>
    <w:rsid w:val="00C07126"/>
    <w:rsid w:val="00C10D48"/>
    <w:rsid w:val="00C11247"/>
    <w:rsid w:val="00C147AE"/>
    <w:rsid w:val="00C153ED"/>
    <w:rsid w:val="00C20921"/>
    <w:rsid w:val="00C24B02"/>
    <w:rsid w:val="00C4304A"/>
    <w:rsid w:val="00C444C0"/>
    <w:rsid w:val="00C445F2"/>
    <w:rsid w:val="00C51B32"/>
    <w:rsid w:val="00C56C2A"/>
    <w:rsid w:val="00C5735A"/>
    <w:rsid w:val="00C675EE"/>
    <w:rsid w:val="00C716B4"/>
    <w:rsid w:val="00C74D6A"/>
    <w:rsid w:val="00C819B5"/>
    <w:rsid w:val="00C8658A"/>
    <w:rsid w:val="00C902F4"/>
    <w:rsid w:val="00C93270"/>
    <w:rsid w:val="00C948D6"/>
    <w:rsid w:val="00CA19DF"/>
    <w:rsid w:val="00CA3207"/>
    <w:rsid w:val="00CA4E88"/>
    <w:rsid w:val="00CC5FE9"/>
    <w:rsid w:val="00CD664A"/>
    <w:rsid w:val="00CD698C"/>
    <w:rsid w:val="00CD7628"/>
    <w:rsid w:val="00CE17F4"/>
    <w:rsid w:val="00CE5B95"/>
    <w:rsid w:val="00CF31DF"/>
    <w:rsid w:val="00CF46D0"/>
    <w:rsid w:val="00CF4700"/>
    <w:rsid w:val="00CF5AD5"/>
    <w:rsid w:val="00CF6B58"/>
    <w:rsid w:val="00D03FC3"/>
    <w:rsid w:val="00D03FCD"/>
    <w:rsid w:val="00D07B88"/>
    <w:rsid w:val="00D111BC"/>
    <w:rsid w:val="00D1586D"/>
    <w:rsid w:val="00D17C38"/>
    <w:rsid w:val="00D275C6"/>
    <w:rsid w:val="00D32D9F"/>
    <w:rsid w:val="00D5277F"/>
    <w:rsid w:val="00D60C16"/>
    <w:rsid w:val="00D61F63"/>
    <w:rsid w:val="00D650A9"/>
    <w:rsid w:val="00D741BD"/>
    <w:rsid w:val="00D770E5"/>
    <w:rsid w:val="00D81618"/>
    <w:rsid w:val="00D84020"/>
    <w:rsid w:val="00D90166"/>
    <w:rsid w:val="00D90E47"/>
    <w:rsid w:val="00D93C61"/>
    <w:rsid w:val="00D947D0"/>
    <w:rsid w:val="00D964C9"/>
    <w:rsid w:val="00DA20E7"/>
    <w:rsid w:val="00DB235F"/>
    <w:rsid w:val="00DB4006"/>
    <w:rsid w:val="00DB54B7"/>
    <w:rsid w:val="00DB6FF5"/>
    <w:rsid w:val="00DB736D"/>
    <w:rsid w:val="00DC00E7"/>
    <w:rsid w:val="00DD2567"/>
    <w:rsid w:val="00DD6B39"/>
    <w:rsid w:val="00DD7AE3"/>
    <w:rsid w:val="00DE0600"/>
    <w:rsid w:val="00DE6CF9"/>
    <w:rsid w:val="00DE7148"/>
    <w:rsid w:val="00DF051D"/>
    <w:rsid w:val="00DF0830"/>
    <w:rsid w:val="00DF2F4D"/>
    <w:rsid w:val="00E11C73"/>
    <w:rsid w:val="00E15632"/>
    <w:rsid w:val="00E1583A"/>
    <w:rsid w:val="00E26CFB"/>
    <w:rsid w:val="00E26D74"/>
    <w:rsid w:val="00E31A3B"/>
    <w:rsid w:val="00E3509E"/>
    <w:rsid w:val="00E43E4E"/>
    <w:rsid w:val="00E47BA6"/>
    <w:rsid w:val="00E70C21"/>
    <w:rsid w:val="00E77F70"/>
    <w:rsid w:val="00E83434"/>
    <w:rsid w:val="00E931D5"/>
    <w:rsid w:val="00EA37EF"/>
    <w:rsid w:val="00EB0D08"/>
    <w:rsid w:val="00EB36E5"/>
    <w:rsid w:val="00EC0AE9"/>
    <w:rsid w:val="00EC76EB"/>
    <w:rsid w:val="00ED4C0A"/>
    <w:rsid w:val="00ED575A"/>
    <w:rsid w:val="00ED622C"/>
    <w:rsid w:val="00ED712D"/>
    <w:rsid w:val="00EE432A"/>
    <w:rsid w:val="00EE6CCF"/>
    <w:rsid w:val="00EF2B6C"/>
    <w:rsid w:val="00EF2C3A"/>
    <w:rsid w:val="00F04B49"/>
    <w:rsid w:val="00F20443"/>
    <w:rsid w:val="00F313A6"/>
    <w:rsid w:val="00F3250B"/>
    <w:rsid w:val="00F4296A"/>
    <w:rsid w:val="00F57381"/>
    <w:rsid w:val="00F653CA"/>
    <w:rsid w:val="00F83201"/>
    <w:rsid w:val="00F85CE4"/>
    <w:rsid w:val="00F87283"/>
    <w:rsid w:val="00F959F2"/>
    <w:rsid w:val="00F968CB"/>
    <w:rsid w:val="00FA1530"/>
    <w:rsid w:val="00FA34B4"/>
    <w:rsid w:val="00FA377C"/>
    <w:rsid w:val="00FB139F"/>
    <w:rsid w:val="00FB2895"/>
    <w:rsid w:val="00FC17C2"/>
    <w:rsid w:val="00FC2D72"/>
    <w:rsid w:val="00FD11CD"/>
    <w:rsid w:val="00FD4065"/>
    <w:rsid w:val="00FE2958"/>
    <w:rsid w:val="00FE6A3A"/>
    <w:rsid w:val="00FE728F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1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1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1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1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  <w:style w:type="paragraph" w:customStyle="1" w:styleId="af8">
    <w:name w:val="Заголовок таблицы"/>
    <w:basedOn w:val="a"/>
    <w:rsid w:val="002575BB"/>
    <w:rPr>
      <w:sz w:val="24"/>
      <w:szCs w:val="20"/>
    </w:rPr>
  </w:style>
  <w:style w:type="paragraph" w:customStyle="1" w:styleId="af9">
    <w:name w:val="Текст таблицы"/>
    <w:basedOn w:val="a"/>
    <w:rsid w:val="002575BB"/>
    <w:pPr>
      <w:ind w:left="1077"/>
      <w:jc w:val="both"/>
    </w:pPr>
    <w:rPr>
      <w:snapToGrid w:val="0"/>
      <w:sz w:val="24"/>
      <w:szCs w:val="20"/>
    </w:rPr>
  </w:style>
  <w:style w:type="character" w:customStyle="1" w:styleId="33">
    <w:name w:val="Основной текст (3)_"/>
    <w:basedOn w:val="a0"/>
    <w:link w:val="34"/>
    <w:rsid w:val="00AB4B9E"/>
    <w:rPr>
      <w:rFonts w:ascii="Arial" w:eastAsia="Arial" w:hAnsi="Arial" w:cs="Arial"/>
      <w:b/>
      <w:bCs/>
      <w:sz w:val="28"/>
      <w:szCs w:val="28"/>
    </w:rPr>
  </w:style>
  <w:style w:type="character" w:customStyle="1" w:styleId="12">
    <w:name w:val="Заголовок №1_"/>
    <w:basedOn w:val="a0"/>
    <w:link w:val="13"/>
    <w:rsid w:val="00AB4B9E"/>
    <w:rPr>
      <w:b/>
      <w:bCs/>
      <w:sz w:val="36"/>
      <w:szCs w:val="36"/>
    </w:rPr>
  </w:style>
  <w:style w:type="character" w:customStyle="1" w:styleId="21">
    <w:name w:val="Основной текст (2)_"/>
    <w:basedOn w:val="a0"/>
    <w:link w:val="22"/>
    <w:rsid w:val="00AB4B9E"/>
    <w:rPr>
      <w:lang w:val="en-US" w:bidi="en-US"/>
    </w:rPr>
  </w:style>
  <w:style w:type="character" w:customStyle="1" w:styleId="afa">
    <w:name w:val="Оглавление_"/>
    <w:basedOn w:val="a0"/>
    <w:link w:val="afb"/>
    <w:rsid w:val="00AB4B9E"/>
    <w:rPr>
      <w:lang w:val="en-US" w:bidi="en-US"/>
    </w:rPr>
  </w:style>
  <w:style w:type="paragraph" w:customStyle="1" w:styleId="34">
    <w:name w:val="Основной текст (3)"/>
    <w:basedOn w:val="a"/>
    <w:link w:val="33"/>
    <w:rsid w:val="00AB4B9E"/>
    <w:pPr>
      <w:widowControl w:val="0"/>
      <w:spacing w:after="320"/>
    </w:pPr>
    <w:rPr>
      <w:rFonts w:ascii="Arial" w:eastAsia="Arial" w:hAnsi="Arial" w:cs="Arial"/>
      <w:b/>
      <w:bCs/>
      <w:szCs w:val="28"/>
      <w:lang w:eastAsia="en-US"/>
    </w:rPr>
  </w:style>
  <w:style w:type="paragraph" w:customStyle="1" w:styleId="13">
    <w:name w:val="Заголовок №1"/>
    <w:basedOn w:val="a"/>
    <w:link w:val="12"/>
    <w:rsid w:val="00AB4B9E"/>
    <w:pPr>
      <w:widowControl w:val="0"/>
      <w:spacing w:after="380"/>
      <w:outlineLvl w:val="0"/>
    </w:pPr>
    <w:rPr>
      <w:b/>
      <w:bCs/>
      <w:sz w:val="36"/>
      <w:szCs w:val="36"/>
      <w:lang w:eastAsia="en-US"/>
    </w:rPr>
  </w:style>
  <w:style w:type="paragraph" w:customStyle="1" w:styleId="22">
    <w:name w:val="Основной текст (2)"/>
    <w:basedOn w:val="a"/>
    <w:link w:val="21"/>
    <w:rsid w:val="00AB4B9E"/>
    <w:pPr>
      <w:widowControl w:val="0"/>
      <w:spacing w:after="30"/>
      <w:jc w:val="left"/>
    </w:pPr>
    <w:rPr>
      <w:sz w:val="20"/>
      <w:szCs w:val="20"/>
      <w:lang w:val="en-US" w:eastAsia="en-US" w:bidi="en-US"/>
    </w:rPr>
  </w:style>
  <w:style w:type="paragraph" w:customStyle="1" w:styleId="afb">
    <w:name w:val="Оглавление"/>
    <w:basedOn w:val="a"/>
    <w:link w:val="afa"/>
    <w:rsid w:val="00AB4B9E"/>
    <w:pPr>
      <w:widowControl w:val="0"/>
      <w:ind w:left="1360"/>
      <w:jc w:val="left"/>
    </w:pPr>
    <w:rPr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631</TotalTime>
  <Pages>2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Хазиев Нургаян</cp:lastModifiedBy>
  <cp:revision>274</cp:revision>
  <cp:lastPrinted>2022-03-22T13:04:00Z</cp:lastPrinted>
  <dcterms:created xsi:type="dcterms:W3CDTF">2021-02-16T08:50:00Z</dcterms:created>
  <dcterms:modified xsi:type="dcterms:W3CDTF">2022-04-19T11:58:00Z</dcterms:modified>
</cp:coreProperties>
</file>