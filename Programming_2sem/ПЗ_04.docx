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F3DC" w14:textId="13EE3E8A" w:rsidR="001E5A75" w:rsidRPr="009E0A27" w:rsidRDefault="00FE6A3A" w:rsidP="00AB1894">
      <w:pPr>
        <w:spacing w:after="60"/>
        <w:rPr>
          <w:rFonts w:ascii="Arial" w:hAnsi="Arial" w:cs="Arial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7F06DF">
        <w:rPr>
          <w:rFonts w:ascii="Arial" w:hAnsi="Arial" w:cs="Arial"/>
        </w:rPr>
        <w:t>4</w:t>
      </w:r>
      <w:r w:rsidR="007675EE">
        <w:rPr>
          <w:rFonts w:ascii="Arial" w:hAnsi="Arial" w:cs="Arial"/>
        </w:rPr>
        <w:t xml:space="preserve">: </w:t>
      </w:r>
      <w:r w:rsidR="007416A6">
        <w:rPr>
          <w:rFonts w:ascii="Arial" w:hAnsi="Arial" w:cs="Arial"/>
          <w:b/>
        </w:rPr>
        <w:t>Рекурсия</w:t>
      </w:r>
    </w:p>
    <w:p w14:paraId="1B9402CF" w14:textId="77777777" w:rsidR="00FE6A3A" w:rsidRPr="003C0EC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183C8868" w14:textId="77777777" w:rsidR="003020BC" w:rsidRDefault="00014E08" w:rsidP="00D806B9">
      <w:pPr>
        <w:spacing w:after="120" w:line="216" w:lineRule="auto"/>
        <w:ind w:firstLine="284"/>
        <w:jc w:val="both"/>
        <w:rPr>
          <w:rFonts w:ascii="Arial" w:hAnsi="Arial" w:cs="Arial"/>
          <w:sz w:val="24"/>
        </w:rPr>
      </w:pPr>
      <w:r w:rsidRPr="003C0ECA">
        <w:rPr>
          <w:rFonts w:ascii="Arial" w:hAnsi="Arial" w:cs="Arial"/>
          <w:b/>
          <w:sz w:val="24"/>
        </w:rPr>
        <w:t>Теория</w:t>
      </w:r>
      <w:r w:rsidRPr="003C0ECA">
        <w:rPr>
          <w:rFonts w:ascii="Arial" w:hAnsi="Arial" w:cs="Arial"/>
          <w:sz w:val="24"/>
        </w:rPr>
        <w:t xml:space="preserve"> – см. лекцию.   </w:t>
      </w:r>
    </w:p>
    <w:p w14:paraId="6549C303" w14:textId="77777777" w:rsidR="00FE6926" w:rsidRPr="00B3659B" w:rsidRDefault="00FE6926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B3659B">
        <w:rPr>
          <w:rFonts w:ascii="Arial" w:hAnsi="Arial" w:cs="Arial"/>
          <w:b/>
          <w:sz w:val="24"/>
        </w:rPr>
        <w:t>Задачи на рекурсию</w:t>
      </w:r>
      <w:r w:rsidR="00B41529" w:rsidRPr="007F06DF">
        <w:rPr>
          <w:rFonts w:ascii="Arial" w:hAnsi="Arial" w:cs="Arial"/>
          <w:b/>
          <w:sz w:val="24"/>
        </w:rPr>
        <w:t xml:space="preserve"> </w:t>
      </w:r>
      <w:r w:rsidR="00B41529" w:rsidRPr="00B3659B">
        <w:rPr>
          <w:rFonts w:ascii="Arial" w:hAnsi="Arial" w:cs="Arial"/>
          <w:b/>
          <w:sz w:val="24"/>
        </w:rPr>
        <w:t>(n &lt;=10).</w:t>
      </w:r>
    </w:p>
    <w:p w14:paraId="59CB43FF" w14:textId="77777777" w:rsid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 xml:space="preserve">В задачах нельзя использовать циклы и массивы. </w:t>
      </w:r>
    </w:p>
    <w:p w14:paraId="65FC7BC8" w14:textId="77777777" w:rsidR="00443026" w:rsidRPr="00FE6926" w:rsidRDefault="00443026" w:rsidP="004430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Функци</w:t>
      </w:r>
      <w:r>
        <w:rPr>
          <w:rFonts w:ascii="Arial" w:hAnsi="Arial" w:cs="Arial"/>
          <w:sz w:val="24"/>
        </w:rPr>
        <w:t>и</w:t>
      </w:r>
      <w:r w:rsidRPr="00FE6926">
        <w:rPr>
          <w:rFonts w:ascii="Arial" w:hAnsi="Arial" w:cs="Arial"/>
          <w:sz w:val="24"/>
        </w:rPr>
        <w:t xml:space="preserve"> получа</w:t>
      </w:r>
      <w:r>
        <w:rPr>
          <w:rFonts w:ascii="Arial" w:hAnsi="Arial" w:cs="Arial"/>
          <w:sz w:val="24"/>
        </w:rPr>
        <w:t>ю</w:t>
      </w:r>
      <w:r w:rsidRPr="00FE6926">
        <w:rPr>
          <w:rFonts w:ascii="Arial" w:hAnsi="Arial" w:cs="Arial"/>
          <w:sz w:val="24"/>
        </w:rPr>
        <w:t>т данные, считывая их с клавиатуры, а не получая их в виде параметров.</w:t>
      </w:r>
    </w:p>
    <w:p w14:paraId="222581F2" w14:textId="77777777" w:rsidR="00B41529" w:rsidRDefault="00B41529" w:rsidP="00B41529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13F6F609" w14:textId="77777777" w:rsidR="00B41529" w:rsidRPr="00B3659B" w:rsidRDefault="00B41529" w:rsidP="00B41529">
      <w:pPr>
        <w:spacing w:line="216" w:lineRule="auto"/>
        <w:ind w:firstLine="284"/>
        <w:jc w:val="both"/>
        <w:rPr>
          <w:rFonts w:ascii="Arial" w:hAnsi="Arial" w:cs="Arial"/>
          <w:i/>
          <w:sz w:val="24"/>
        </w:rPr>
      </w:pPr>
      <w:r w:rsidRPr="00B41529">
        <w:rPr>
          <w:rFonts w:ascii="Arial" w:hAnsi="Arial" w:cs="Arial"/>
          <w:b/>
          <w:sz w:val="24"/>
        </w:rPr>
        <w:t>Для заочников</w:t>
      </w:r>
      <w:r w:rsidRPr="00B41529">
        <w:rPr>
          <w:rFonts w:ascii="Arial" w:hAnsi="Arial" w:cs="Arial"/>
          <w:sz w:val="24"/>
        </w:rPr>
        <w:t xml:space="preserve">: </w:t>
      </w:r>
      <w:r w:rsidRPr="00B3659B">
        <w:rPr>
          <w:rFonts w:ascii="Arial" w:hAnsi="Arial" w:cs="Arial"/>
          <w:i/>
          <w:sz w:val="24"/>
        </w:rPr>
        <w:t>выполнить 3 задания начиная с Вашего №пп (нумерация заданий аналогична «кольцевой записи», т.е. для № пп = 18 –&gt; следующие задания: 18, 1, 2 и т.д.)</w:t>
      </w:r>
    </w:p>
    <w:p w14:paraId="044977F0" w14:textId="77777777" w:rsidR="00B41529" w:rsidRPr="00FE6926" w:rsidRDefault="00B41529" w:rsidP="00B41529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118ADC4D" w14:textId="77777777" w:rsidR="00FE6926" w:rsidRPr="00BC6D80" w:rsidRDefault="00FE6926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</w:t>
      </w:r>
      <w:r w:rsidRPr="00BC6D80">
        <w:rPr>
          <w:rFonts w:ascii="Arial" w:hAnsi="Arial" w:cs="Arial"/>
          <w:b/>
          <w:sz w:val="24"/>
        </w:rPr>
        <w:t>: От 1 до n</w:t>
      </w:r>
    </w:p>
    <w:p w14:paraId="17322C99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натуральное число n. Выведите все числа от 1 до n.</w:t>
      </w:r>
    </w:p>
    <w:p w14:paraId="7AE5AD04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582B5E93" w14:textId="77777777" w:rsidR="00FE6926" w:rsidRPr="00BC6D80" w:rsidRDefault="00FE6926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2</w:t>
      </w:r>
      <w:r w:rsidRPr="00BC6D80">
        <w:rPr>
          <w:rFonts w:ascii="Arial" w:hAnsi="Arial" w:cs="Arial"/>
          <w:b/>
          <w:sz w:val="24"/>
        </w:rPr>
        <w:t>: От A до B</w:t>
      </w:r>
    </w:p>
    <w:p w14:paraId="12D80B71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Даны два целых числа A и В (каждое в отдельной строке). Выведите все числа от A до B включительно, в порядке возрастания, если A &lt; B, или в порядке убывания в противном случае.</w:t>
      </w:r>
    </w:p>
    <w:p w14:paraId="053B9FF5" w14:textId="77777777" w:rsid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5B742C6E" w14:textId="77777777" w:rsidR="00FE6926" w:rsidRPr="00BC6D80" w:rsidRDefault="00FE6926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3</w:t>
      </w:r>
      <w:r w:rsidRPr="00BC6D80">
        <w:rPr>
          <w:rFonts w:ascii="Arial" w:hAnsi="Arial" w:cs="Arial"/>
          <w:b/>
          <w:sz w:val="24"/>
        </w:rPr>
        <w:t>: Точная степень двойки</w:t>
      </w:r>
    </w:p>
    <w:p w14:paraId="12D95B2B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натуральное число N. Выведите слово YES, если число N является точной степенью двойки, или слово NO в противном случае.</w:t>
      </w:r>
    </w:p>
    <w:p w14:paraId="378B46FB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Операцией возведения в степень пользоваться нельзя!</w:t>
      </w:r>
    </w:p>
    <w:p w14:paraId="752ED429" w14:textId="77777777" w:rsid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208E25F4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4</w:t>
      </w:r>
      <w:r w:rsidR="00FE6926" w:rsidRPr="00BC6D80">
        <w:rPr>
          <w:rFonts w:ascii="Arial" w:hAnsi="Arial" w:cs="Arial"/>
          <w:b/>
          <w:sz w:val="24"/>
        </w:rPr>
        <w:t>: Сумма цифр числа</w:t>
      </w:r>
    </w:p>
    <w:p w14:paraId="0852BB44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натуральное число N. Вычислите сумму его цифр.</w:t>
      </w:r>
    </w:p>
    <w:p w14:paraId="68E6C6F7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При решении этой задачи нельзя использовать строки, списки, массивы (ну и циклы, разумеется).</w:t>
      </w:r>
    </w:p>
    <w:p w14:paraId="786BD276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5B75E5D0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5</w:t>
      </w:r>
      <w:r w:rsidR="00FE6926" w:rsidRPr="00BC6D80">
        <w:rPr>
          <w:rFonts w:ascii="Arial" w:hAnsi="Arial" w:cs="Arial"/>
          <w:b/>
          <w:sz w:val="24"/>
        </w:rPr>
        <w:t>: Цифры числа справа налево</w:t>
      </w:r>
    </w:p>
    <w:p w14:paraId="54FE3A99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натуральное число N. Выведите все его цифры по одной, в обратном порядке, разделяя их пробелами или новыми строками.</w:t>
      </w:r>
    </w:p>
    <w:p w14:paraId="381AD7D9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78D7789E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6</w:t>
      </w:r>
      <w:r w:rsidR="00FE6926" w:rsidRPr="00BC6D80">
        <w:rPr>
          <w:rFonts w:ascii="Arial" w:hAnsi="Arial" w:cs="Arial"/>
          <w:b/>
          <w:sz w:val="24"/>
        </w:rPr>
        <w:t>: Цифры числа слева направо</w:t>
      </w:r>
    </w:p>
    <w:p w14:paraId="7D3B4EF7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натуральное число N. Выведите все его цифры по одной, в обычном порядке, разделяя их пробелами или новыми строками.</w:t>
      </w:r>
    </w:p>
    <w:p w14:paraId="67514673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34089932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48E9F0D3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7</w:t>
      </w:r>
      <w:r w:rsidR="00FE6926" w:rsidRPr="00BC6D80">
        <w:rPr>
          <w:rFonts w:ascii="Arial" w:hAnsi="Arial" w:cs="Arial"/>
          <w:b/>
          <w:sz w:val="24"/>
        </w:rPr>
        <w:t>: Проверка числа на простоту</w:t>
      </w:r>
    </w:p>
    <w:p w14:paraId="51C8AA70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натуральное число n&gt;1. Проверьте, является ли оно простым. Программа должна вывести слово YES, если число простое и NO, если число составное.</w:t>
      </w:r>
    </w:p>
    <w:p w14:paraId="1A3F7816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Указание. Понятно, что задача сама по себе нерекурсивна, т.к. проверка числа n на простоту никак не сводится к проверке на простоту меньших чисел. Поэтому нужно сделать еще один параметр рекурсии: делитель числа, и именно по этому параметру и делать рекурсию.</w:t>
      </w:r>
    </w:p>
    <w:p w14:paraId="0FEE9EF7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50551B55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8</w:t>
      </w:r>
      <w:r w:rsidR="00FE6926" w:rsidRPr="00BC6D80">
        <w:rPr>
          <w:rFonts w:ascii="Arial" w:hAnsi="Arial" w:cs="Arial"/>
          <w:b/>
          <w:sz w:val="24"/>
        </w:rPr>
        <w:t>: Разложение на множители</w:t>
      </w:r>
    </w:p>
    <w:p w14:paraId="6C066F28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натуральное число n&gt;1. Выведите все простые делители этого числа в порядке неубывания с учетом кратности. Алгоритм должен иметь сложность O(n√).</w:t>
      </w:r>
    </w:p>
    <w:p w14:paraId="4DE34538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22E36091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9</w:t>
      </w:r>
      <w:r w:rsidR="00FE6926" w:rsidRPr="00BC6D80">
        <w:rPr>
          <w:rFonts w:ascii="Arial" w:hAnsi="Arial" w:cs="Arial"/>
          <w:b/>
          <w:sz w:val="24"/>
        </w:rPr>
        <w:t>: Палиндром</w:t>
      </w:r>
    </w:p>
    <w:p w14:paraId="07FC71BF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слово, состоящее только из строчных латинских букв. Проверьте, является ли это слово палиндромом. Выведите YES или NO.</w:t>
      </w:r>
    </w:p>
    <w:p w14:paraId="7AA46268" w14:textId="77777777" w:rsid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0F602E90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10</w:t>
      </w:r>
      <w:r w:rsidR="00FE6926" w:rsidRPr="00BC6D80">
        <w:rPr>
          <w:rFonts w:ascii="Arial" w:hAnsi="Arial" w:cs="Arial"/>
          <w:b/>
          <w:sz w:val="24"/>
        </w:rPr>
        <w:t>: Вывести нечетные числа последовательности</w:t>
      </w:r>
    </w:p>
    <w:p w14:paraId="77E70AAC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Дана последовательность натуральных чисел (одно число в строке), завершающаяся числом 0. Выведите все нечетные числа из этой последовательности, сохраняя их порядок.</w:t>
      </w:r>
    </w:p>
    <w:p w14:paraId="759169CF" w14:textId="77777777" w:rsidR="00443026" w:rsidRPr="00FE6926" w:rsidRDefault="004430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669517D1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BC6D80">
        <w:rPr>
          <w:rFonts w:ascii="Arial" w:hAnsi="Arial" w:cs="Arial"/>
          <w:b/>
          <w:sz w:val="24"/>
        </w:rPr>
        <w:t>11</w:t>
      </w:r>
      <w:r w:rsidR="00FE6926" w:rsidRPr="00BC6D80">
        <w:rPr>
          <w:rFonts w:ascii="Arial" w:hAnsi="Arial" w:cs="Arial"/>
          <w:b/>
          <w:sz w:val="24"/>
        </w:rPr>
        <w:t>: Вывести члены последовательности с нечетными номерами</w:t>
      </w:r>
    </w:p>
    <w:p w14:paraId="00BFA33E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</w:p>
    <w:p w14:paraId="52E62DBB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63753F37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12</w:t>
      </w:r>
      <w:r w:rsidR="00FE6926" w:rsidRPr="00BC6D80">
        <w:rPr>
          <w:rFonts w:ascii="Arial" w:hAnsi="Arial" w:cs="Arial"/>
          <w:b/>
          <w:sz w:val="24"/>
        </w:rPr>
        <w:t>: Максимум последовательности</w:t>
      </w:r>
    </w:p>
    <w:p w14:paraId="240715F2" w14:textId="77777777" w:rsid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lastRenderedPageBreak/>
        <w:t>Дана последовательность натуральных чисел (одно число в строке), завершающаяся числом 0. Определите наибольшее значение числа в этой последовательности.</w:t>
      </w:r>
    </w:p>
    <w:p w14:paraId="3EE1AD25" w14:textId="77777777" w:rsidR="00443026" w:rsidRPr="00FE6926" w:rsidRDefault="004430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72BC422D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13</w:t>
      </w:r>
      <w:r w:rsidR="00FE6926" w:rsidRPr="00BC6D80">
        <w:rPr>
          <w:rFonts w:ascii="Arial" w:hAnsi="Arial" w:cs="Arial"/>
          <w:b/>
          <w:sz w:val="24"/>
        </w:rPr>
        <w:t>: Среднее значение последовательности</w:t>
      </w:r>
    </w:p>
    <w:p w14:paraId="3B439B1B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Дана последовательность натуральных чисел (одно число в строке), завершающаяся числом 0. Определите среднее значение элементов этой последовательности (без учета последнего нуля).</w:t>
      </w:r>
    </w:p>
    <w:p w14:paraId="2BA21DDF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0560BD4C" w14:textId="77777777" w:rsidR="00FE6926" w:rsidRPr="00BC6D80" w:rsidRDefault="00BC6D80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14</w:t>
      </w:r>
      <w:r w:rsidR="00FE6926" w:rsidRPr="00BC6D80">
        <w:rPr>
          <w:rFonts w:ascii="Arial" w:hAnsi="Arial" w:cs="Arial"/>
          <w:b/>
          <w:sz w:val="24"/>
        </w:rPr>
        <w:t>: Второй максимум</w:t>
      </w:r>
    </w:p>
    <w:p w14:paraId="6B4AB272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Дана последовательность натуральных чисел (одно число в строке), завершающаяся числом 0. Определите значение второго по величине элемента в этой последовательности, то есть элемента, который будет наибольшим, если из последовательности удалить наибольший элемент.</w:t>
      </w:r>
    </w:p>
    <w:p w14:paraId="2BACB534" w14:textId="77777777" w:rsidR="005D46A5" w:rsidRDefault="005D46A5" w:rsidP="005D46A5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1BB0540D" w14:textId="77777777" w:rsidR="00FE6926" w:rsidRPr="005D46A5" w:rsidRDefault="005D46A5" w:rsidP="005D46A5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15</w:t>
      </w:r>
      <w:r w:rsidR="00FE6926" w:rsidRPr="005D46A5">
        <w:rPr>
          <w:rFonts w:ascii="Arial" w:hAnsi="Arial" w:cs="Arial"/>
          <w:b/>
          <w:sz w:val="24"/>
        </w:rPr>
        <w:t>: Количество элементов, равных максимуму</w:t>
      </w:r>
    </w:p>
    <w:p w14:paraId="56952720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Дана последовательность натуральных чисел (одно число в строке), завершающаяся числом 0. Определите, какое количество элементов этой последовательности, равны ее наибольшему элементу.</w:t>
      </w:r>
    </w:p>
    <w:p w14:paraId="330ADD81" w14:textId="77777777" w:rsidR="005D46A5" w:rsidRDefault="005D46A5" w:rsidP="005D46A5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42E06066" w14:textId="77777777" w:rsidR="00FE6926" w:rsidRPr="005D46A5" w:rsidRDefault="005D46A5" w:rsidP="005D46A5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16</w:t>
      </w:r>
      <w:r w:rsidR="00FE6926" w:rsidRPr="005D46A5">
        <w:rPr>
          <w:rFonts w:ascii="Arial" w:hAnsi="Arial" w:cs="Arial"/>
          <w:b/>
          <w:sz w:val="24"/>
        </w:rPr>
        <w:t>: Количество единиц</w:t>
      </w:r>
    </w:p>
    <w:p w14:paraId="34DF0E49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</w:t>
      </w:r>
    </w:p>
    <w:p w14:paraId="6C33C934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19BAC30F" w14:textId="77777777" w:rsidR="00FE6926" w:rsidRPr="005D46A5" w:rsidRDefault="005D46A5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17</w:t>
      </w:r>
      <w:r w:rsidR="00FE6926" w:rsidRPr="005D46A5">
        <w:rPr>
          <w:rFonts w:ascii="Arial" w:hAnsi="Arial" w:cs="Arial"/>
          <w:b/>
          <w:sz w:val="24"/>
        </w:rPr>
        <w:t>: Без двух нулей</w:t>
      </w:r>
    </w:p>
    <w:p w14:paraId="2CD9D0F8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Даны числа a и b. Определите, сколько существует последовательностей из a нулей и b единиц, в которых никакие два нуля не стоят рядом.</w:t>
      </w:r>
    </w:p>
    <w:p w14:paraId="3B328E9D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p w14:paraId="1D95F2AE" w14:textId="77777777" w:rsidR="00FE6926" w:rsidRPr="005D46A5" w:rsidRDefault="005D46A5" w:rsidP="00FE6926">
      <w:pPr>
        <w:spacing w:line="216" w:lineRule="auto"/>
        <w:ind w:firstLine="284"/>
        <w:jc w:val="both"/>
        <w:rPr>
          <w:rFonts w:ascii="Arial" w:hAnsi="Arial" w:cs="Arial"/>
          <w:b/>
          <w:sz w:val="24"/>
        </w:rPr>
      </w:pPr>
      <w:r w:rsidRPr="007F06DF">
        <w:rPr>
          <w:rFonts w:ascii="Arial" w:hAnsi="Arial" w:cs="Arial"/>
          <w:b/>
          <w:sz w:val="24"/>
        </w:rPr>
        <w:t>18</w:t>
      </w:r>
      <w:r w:rsidR="00FE6926" w:rsidRPr="005D46A5">
        <w:rPr>
          <w:rFonts w:ascii="Arial" w:hAnsi="Arial" w:cs="Arial"/>
          <w:b/>
          <w:sz w:val="24"/>
        </w:rPr>
        <w:t>: Разворот числа</w:t>
      </w:r>
    </w:p>
    <w:p w14:paraId="1C8BC84B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  <w:r w:rsidRPr="00FE6926">
        <w:rPr>
          <w:rFonts w:ascii="Arial" w:hAnsi="Arial" w:cs="Arial"/>
          <w:sz w:val="24"/>
        </w:rPr>
        <w:t>Дано число n, десятичная запись которого не содержит нулей. Получите число, записанное теми же цифрами, но в противоположном порядке.</w:t>
      </w:r>
    </w:p>
    <w:p w14:paraId="398F98DF" w14:textId="77777777" w:rsidR="00FE6926" w:rsidRPr="00FE6926" w:rsidRDefault="00FE6926" w:rsidP="00FE6926">
      <w:pPr>
        <w:spacing w:line="216" w:lineRule="auto"/>
        <w:ind w:firstLine="284"/>
        <w:jc w:val="both"/>
        <w:rPr>
          <w:rFonts w:ascii="Arial" w:hAnsi="Arial" w:cs="Arial"/>
          <w:sz w:val="24"/>
        </w:rPr>
      </w:pPr>
    </w:p>
    <w:sectPr w:rsidR="00FE6926" w:rsidRPr="00FE6926" w:rsidSect="00617433">
      <w:footerReference w:type="default" r:id="rId7"/>
      <w:pgSz w:w="11906" w:h="16838"/>
      <w:pgMar w:top="284" w:right="424" w:bottom="709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FF4B" w14:textId="77777777" w:rsidR="00BB1B27" w:rsidRDefault="00BB1B27" w:rsidP="008B3D13">
      <w:r>
        <w:separator/>
      </w:r>
    </w:p>
  </w:endnote>
  <w:endnote w:type="continuationSeparator" w:id="0">
    <w:p w14:paraId="296DC573" w14:textId="77777777" w:rsidR="00BB1B27" w:rsidRDefault="00BB1B27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63042"/>
      <w:docPartObj>
        <w:docPartGallery w:val="Page Numbers (Bottom of Page)"/>
        <w:docPartUnique/>
      </w:docPartObj>
    </w:sdtPr>
    <w:sdtContent>
      <w:p w14:paraId="1E6747AA" w14:textId="77777777"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443026">
          <w:rPr>
            <w:rFonts w:ascii="Arial" w:hAnsi="Arial" w:cs="Arial"/>
            <w:noProof/>
            <w:sz w:val="16"/>
            <w:szCs w:val="16"/>
          </w:rPr>
          <w:t>1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7B350C3C" w14:textId="77777777"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26841" w14:textId="77777777" w:rsidR="00BB1B27" w:rsidRDefault="00BB1B27" w:rsidP="008B3D13">
      <w:r>
        <w:separator/>
      </w:r>
    </w:p>
  </w:footnote>
  <w:footnote w:type="continuationSeparator" w:id="0">
    <w:p w14:paraId="7F3B24C7" w14:textId="77777777" w:rsidR="00BB1B27" w:rsidRDefault="00BB1B27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0089"/>
    <w:multiLevelType w:val="hybridMultilevel"/>
    <w:tmpl w:val="E880FFA6"/>
    <w:lvl w:ilvl="0" w:tplc="DF041876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E89455B"/>
    <w:multiLevelType w:val="hybridMultilevel"/>
    <w:tmpl w:val="2E26D28C"/>
    <w:lvl w:ilvl="0" w:tplc="1C1CD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7A1953"/>
    <w:multiLevelType w:val="hybridMultilevel"/>
    <w:tmpl w:val="52E6A598"/>
    <w:lvl w:ilvl="0" w:tplc="4554080C">
      <w:start w:val="1"/>
      <w:numFmt w:val="decimal"/>
      <w:lvlText w:val="%1."/>
      <w:lvlJc w:val="left"/>
      <w:pPr>
        <w:ind w:left="720" w:hanging="360"/>
      </w:pPr>
      <w:rPr>
        <w:i w:val="0"/>
        <w:sz w:val="20"/>
        <w:szCs w:val="20"/>
      </w:rPr>
    </w:lvl>
    <w:lvl w:ilvl="1" w:tplc="24B230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B184866"/>
    <w:multiLevelType w:val="hybridMultilevel"/>
    <w:tmpl w:val="65EA56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B0119E0"/>
    <w:multiLevelType w:val="hybridMultilevel"/>
    <w:tmpl w:val="DCE85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EE1773"/>
    <w:multiLevelType w:val="hybridMultilevel"/>
    <w:tmpl w:val="7E56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BB4366A"/>
    <w:multiLevelType w:val="hybridMultilevel"/>
    <w:tmpl w:val="B6B23882"/>
    <w:lvl w:ilvl="0" w:tplc="8078F8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6B6817"/>
    <w:multiLevelType w:val="hybridMultilevel"/>
    <w:tmpl w:val="2FA8A6DE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8767900">
    <w:abstractNumId w:val="13"/>
  </w:num>
  <w:num w:numId="2" w16cid:durableId="1364205811">
    <w:abstractNumId w:val="13"/>
  </w:num>
  <w:num w:numId="3" w16cid:durableId="1838154796">
    <w:abstractNumId w:val="13"/>
  </w:num>
  <w:num w:numId="4" w16cid:durableId="1477264347">
    <w:abstractNumId w:val="13"/>
  </w:num>
  <w:num w:numId="5" w16cid:durableId="472870853">
    <w:abstractNumId w:val="13"/>
  </w:num>
  <w:num w:numId="6" w16cid:durableId="1331441698">
    <w:abstractNumId w:val="9"/>
  </w:num>
  <w:num w:numId="7" w16cid:durableId="1360207570">
    <w:abstractNumId w:val="28"/>
  </w:num>
  <w:num w:numId="8" w16cid:durableId="1119448285">
    <w:abstractNumId w:val="18"/>
  </w:num>
  <w:num w:numId="9" w16cid:durableId="761100519">
    <w:abstractNumId w:val="27"/>
  </w:num>
  <w:num w:numId="10" w16cid:durableId="1015425480">
    <w:abstractNumId w:val="14"/>
  </w:num>
  <w:num w:numId="11" w16cid:durableId="71002134">
    <w:abstractNumId w:val="6"/>
  </w:num>
  <w:num w:numId="12" w16cid:durableId="1733698945">
    <w:abstractNumId w:val="23"/>
  </w:num>
  <w:num w:numId="13" w16cid:durableId="615866752">
    <w:abstractNumId w:val="25"/>
  </w:num>
  <w:num w:numId="14" w16cid:durableId="1959798776">
    <w:abstractNumId w:val="19"/>
  </w:num>
  <w:num w:numId="15" w16cid:durableId="1136146127">
    <w:abstractNumId w:val="31"/>
  </w:num>
  <w:num w:numId="16" w16cid:durableId="1701736286">
    <w:abstractNumId w:val="37"/>
  </w:num>
  <w:num w:numId="17" w16cid:durableId="263342391">
    <w:abstractNumId w:val="10"/>
  </w:num>
  <w:num w:numId="18" w16cid:durableId="1128280741">
    <w:abstractNumId w:val="1"/>
  </w:num>
  <w:num w:numId="19" w16cid:durableId="1327083">
    <w:abstractNumId w:val="38"/>
  </w:num>
  <w:num w:numId="20" w16cid:durableId="320307181">
    <w:abstractNumId w:val="17"/>
  </w:num>
  <w:num w:numId="21" w16cid:durableId="343360128">
    <w:abstractNumId w:val="7"/>
  </w:num>
  <w:num w:numId="22" w16cid:durableId="577132820">
    <w:abstractNumId w:val="20"/>
  </w:num>
  <w:num w:numId="23" w16cid:durableId="278227283">
    <w:abstractNumId w:val="5"/>
  </w:num>
  <w:num w:numId="24" w16cid:durableId="1497571421">
    <w:abstractNumId w:val="22"/>
  </w:num>
  <w:num w:numId="25" w16cid:durableId="372972199">
    <w:abstractNumId w:val="11"/>
  </w:num>
  <w:num w:numId="26" w16cid:durableId="1349873315">
    <w:abstractNumId w:val="8"/>
  </w:num>
  <w:num w:numId="27" w16cid:durableId="1148474473">
    <w:abstractNumId w:val="39"/>
  </w:num>
  <w:num w:numId="28" w16cid:durableId="93941646">
    <w:abstractNumId w:val="29"/>
  </w:num>
  <w:num w:numId="29" w16cid:durableId="2144610999">
    <w:abstractNumId w:val="24"/>
  </w:num>
  <w:num w:numId="30" w16cid:durableId="263074096">
    <w:abstractNumId w:val="2"/>
  </w:num>
  <w:num w:numId="31" w16cid:durableId="766586014">
    <w:abstractNumId w:val="15"/>
  </w:num>
  <w:num w:numId="32" w16cid:durableId="806514770">
    <w:abstractNumId w:val="35"/>
  </w:num>
  <w:num w:numId="33" w16cid:durableId="458308281">
    <w:abstractNumId w:val="33"/>
  </w:num>
  <w:num w:numId="34" w16cid:durableId="1855996784">
    <w:abstractNumId w:val="3"/>
  </w:num>
  <w:num w:numId="35" w16cid:durableId="35013529">
    <w:abstractNumId w:val="30"/>
  </w:num>
  <w:num w:numId="36" w16cid:durableId="1400858810">
    <w:abstractNumId w:val="26"/>
  </w:num>
  <w:num w:numId="37" w16cid:durableId="1534921505">
    <w:abstractNumId w:val="34"/>
  </w:num>
  <w:num w:numId="38" w16cid:durableId="1363632538">
    <w:abstractNumId w:val="32"/>
  </w:num>
  <w:num w:numId="39" w16cid:durableId="930965876">
    <w:abstractNumId w:val="4"/>
  </w:num>
  <w:num w:numId="40" w16cid:durableId="199900455">
    <w:abstractNumId w:val="36"/>
  </w:num>
  <w:num w:numId="41" w16cid:durableId="1681275352">
    <w:abstractNumId w:val="16"/>
  </w:num>
  <w:num w:numId="42" w16cid:durableId="1823738400">
    <w:abstractNumId w:val="12"/>
  </w:num>
  <w:num w:numId="43" w16cid:durableId="943919519">
    <w:abstractNumId w:val="21"/>
  </w:num>
  <w:num w:numId="44" w16cid:durableId="36267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758"/>
    <w:rsid w:val="0000146A"/>
    <w:rsid w:val="0000260E"/>
    <w:rsid w:val="000051D9"/>
    <w:rsid w:val="00007A83"/>
    <w:rsid w:val="00012BF0"/>
    <w:rsid w:val="00014E08"/>
    <w:rsid w:val="00017171"/>
    <w:rsid w:val="00017768"/>
    <w:rsid w:val="0001792E"/>
    <w:rsid w:val="00031817"/>
    <w:rsid w:val="00040699"/>
    <w:rsid w:val="00067815"/>
    <w:rsid w:val="000845E7"/>
    <w:rsid w:val="000A3068"/>
    <w:rsid w:val="000B6F3E"/>
    <w:rsid w:val="000C5646"/>
    <w:rsid w:val="000D2452"/>
    <w:rsid w:val="000F06B3"/>
    <w:rsid w:val="000F0FAA"/>
    <w:rsid w:val="000F20A0"/>
    <w:rsid w:val="000F2567"/>
    <w:rsid w:val="000F4372"/>
    <w:rsid w:val="0010000B"/>
    <w:rsid w:val="001018CB"/>
    <w:rsid w:val="0010499F"/>
    <w:rsid w:val="00106D88"/>
    <w:rsid w:val="0011222E"/>
    <w:rsid w:val="00114F4E"/>
    <w:rsid w:val="00121A03"/>
    <w:rsid w:val="00122CEB"/>
    <w:rsid w:val="001414D5"/>
    <w:rsid w:val="00142419"/>
    <w:rsid w:val="00142B1E"/>
    <w:rsid w:val="001441F4"/>
    <w:rsid w:val="001529A7"/>
    <w:rsid w:val="0015303A"/>
    <w:rsid w:val="0016314B"/>
    <w:rsid w:val="001634B9"/>
    <w:rsid w:val="00164343"/>
    <w:rsid w:val="0016491B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B60FC"/>
    <w:rsid w:val="001D1B5B"/>
    <w:rsid w:val="001E0AE7"/>
    <w:rsid w:val="001E0C00"/>
    <w:rsid w:val="001E0F3D"/>
    <w:rsid w:val="001E3512"/>
    <w:rsid w:val="001E3A8E"/>
    <w:rsid w:val="001E5A75"/>
    <w:rsid w:val="001F080D"/>
    <w:rsid w:val="001F154B"/>
    <w:rsid w:val="001F2058"/>
    <w:rsid w:val="001F5397"/>
    <w:rsid w:val="00200D7F"/>
    <w:rsid w:val="00202610"/>
    <w:rsid w:val="00205142"/>
    <w:rsid w:val="00210371"/>
    <w:rsid w:val="002172C7"/>
    <w:rsid w:val="00224AA8"/>
    <w:rsid w:val="00226825"/>
    <w:rsid w:val="0022772C"/>
    <w:rsid w:val="00231172"/>
    <w:rsid w:val="002344FE"/>
    <w:rsid w:val="00237466"/>
    <w:rsid w:val="00250B8B"/>
    <w:rsid w:val="002529C2"/>
    <w:rsid w:val="00252DE2"/>
    <w:rsid w:val="00256C10"/>
    <w:rsid w:val="00257DEE"/>
    <w:rsid w:val="00261C7A"/>
    <w:rsid w:val="002711FE"/>
    <w:rsid w:val="00271942"/>
    <w:rsid w:val="00276C7D"/>
    <w:rsid w:val="00292CA0"/>
    <w:rsid w:val="002B085E"/>
    <w:rsid w:val="002B663E"/>
    <w:rsid w:val="002C28C3"/>
    <w:rsid w:val="002D75CC"/>
    <w:rsid w:val="002F0104"/>
    <w:rsid w:val="002F181D"/>
    <w:rsid w:val="002F19C3"/>
    <w:rsid w:val="002F7EF0"/>
    <w:rsid w:val="00301107"/>
    <w:rsid w:val="003020BC"/>
    <w:rsid w:val="003140CD"/>
    <w:rsid w:val="00315385"/>
    <w:rsid w:val="00317914"/>
    <w:rsid w:val="00320204"/>
    <w:rsid w:val="003227C7"/>
    <w:rsid w:val="003273C6"/>
    <w:rsid w:val="00340671"/>
    <w:rsid w:val="003540C3"/>
    <w:rsid w:val="00355EE5"/>
    <w:rsid w:val="0036702A"/>
    <w:rsid w:val="00377C75"/>
    <w:rsid w:val="003819B9"/>
    <w:rsid w:val="00386D1B"/>
    <w:rsid w:val="003907E8"/>
    <w:rsid w:val="00392D10"/>
    <w:rsid w:val="003930C9"/>
    <w:rsid w:val="00394054"/>
    <w:rsid w:val="003941F3"/>
    <w:rsid w:val="003A1688"/>
    <w:rsid w:val="003A52AE"/>
    <w:rsid w:val="003B02EF"/>
    <w:rsid w:val="003B3D88"/>
    <w:rsid w:val="003B3E58"/>
    <w:rsid w:val="003B71ED"/>
    <w:rsid w:val="003C0ECA"/>
    <w:rsid w:val="003C6C84"/>
    <w:rsid w:val="003D619E"/>
    <w:rsid w:val="003E4DFA"/>
    <w:rsid w:val="003F27CC"/>
    <w:rsid w:val="0041177E"/>
    <w:rsid w:val="0041192F"/>
    <w:rsid w:val="0043101D"/>
    <w:rsid w:val="0043101F"/>
    <w:rsid w:val="004348F7"/>
    <w:rsid w:val="0043630A"/>
    <w:rsid w:val="0044235B"/>
    <w:rsid w:val="00443026"/>
    <w:rsid w:val="00445FA5"/>
    <w:rsid w:val="00447F75"/>
    <w:rsid w:val="0045604A"/>
    <w:rsid w:val="00457CA4"/>
    <w:rsid w:val="0046247C"/>
    <w:rsid w:val="00463758"/>
    <w:rsid w:val="00464ED3"/>
    <w:rsid w:val="00467AFB"/>
    <w:rsid w:val="00473142"/>
    <w:rsid w:val="004920E5"/>
    <w:rsid w:val="00496309"/>
    <w:rsid w:val="004A1CDF"/>
    <w:rsid w:val="004B6A27"/>
    <w:rsid w:val="004C0BF8"/>
    <w:rsid w:val="004C594E"/>
    <w:rsid w:val="004D2AAF"/>
    <w:rsid w:val="004D55A1"/>
    <w:rsid w:val="004E2152"/>
    <w:rsid w:val="004E66C3"/>
    <w:rsid w:val="004E7F4E"/>
    <w:rsid w:val="004F1232"/>
    <w:rsid w:val="004F4AD4"/>
    <w:rsid w:val="004F7D8A"/>
    <w:rsid w:val="00504D9C"/>
    <w:rsid w:val="00505226"/>
    <w:rsid w:val="00506F89"/>
    <w:rsid w:val="00521B04"/>
    <w:rsid w:val="0052408E"/>
    <w:rsid w:val="0052702D"/>
    <w:rsid w:val="00534BD2"/>
    <w:rsid w:val="0053719C"/>
    <w:rsid w:val="005414D2"/>
    <w:rsid w:val="00547CF9"/>
    <w:rsid w:val="005505D9"/>
    <w:rsid w:val="005519D2"/>
    <w:rsid w:val="00555316"/>
    <w:rsid w:val="00571CA9"/>
    <w:rsid w:val="0058657C"/>
    <w:rsid w:val="00594C16"/>
    <w:rsid w:val="005A3726"/>
    <w:rsid w:val="005A615C"/>
    <w:rsid w:val="005A6F99"/>
    <w:rsid w:val="005B240E"/>
    <w:rsid w:val="005B3AB5"/>
    <w:rsid w:val="005B5D45"/>
    <w:rsid w:val="005C23F0"/>
    <w:rsid w:val="005C3474"/>
    <w:rsid w:val="005C3A4F"/>
    <w:rsid w:val="005D46A5"/>
    <w:rsid w:val="005E2B2A"/>
    <w:rsid w:val="005E2FF4"/>
    <w:rsid w:val="005E3FE7"/>
    <w:rsid w:val="005F2190"/>
    <w:rsid w:val="005F496C"/>
    <w:rsid w:val="00607C19"/>
    <w:rsid w:val="00617433"/>
    <w:rsid w:val="00620C56"/>
    <w:rsid w:val="00624051"/>
    <w:rsid w:val="00624EEE"/>
    <w:rsid w:val="00626C60"/>
    <w:rsid w:val="0063444F"/>
    <w:rsid w:val="006503F3"/>
    <w:rsid w:val="00656DE6"/>
    <w:rsid w:val="0066070B"/>
    <w:rsid w:val="0066300F"/>
    <w:rsid w:val="0066629D"/>
    <w:rsid w:val="00690FEA"/>
    <w:rsid w:val="0069323A"/>
    <w:rsid w:val="006B04C6"/>
    <w:rsid w:val="006C1CA1"/>
    <w:rsid w:val="006D1854"/>
    <w:rsid w:val="006D5081"/>
    <w:rsid w:val="006D64EF"/>
    <w:rsid w:val="006D6CA1"/>
    <w:rsid w:val="006E7DDA"/>
    <w:rsid w:val="006F20CA"/>
    <w:rsid w:val="006F5981"/>
    <w:rsid w:val="00704E65"/>
    <w:rsid w:val="00705859"/>
    <w:rsid w:val="00706A66"/>
    <w:rsid w:val="00723258"/>
    <w:rsid w:val="00724088"/>
    <w:rsid w:val="007271CD"/>
    <w:rsid w:val="007319D7"/>
    <w:rsid w:val="0073352F"/>
    <w:rsid w:val="007416A6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B013A"/>
    <w:rsid w:val="007B0870"/>
    <w:rsid w:val="007B1C25"/>
    <w:rsid w:val="007B7933"/>
    <w:rsid w:val="007C687B"/>
    <w:rsid w:val="007D445E"/>
    <w:rsid w:val="007D4CEC"/>
    <w:rsid w:val="007D73B3"/>
    <w:rsid w:val="007E25EB"/>
    <w:rsid w:val="007E37EF"/>
    <w:rsid w:val="007E3C1B"/>
    <w:rsid w:val="007E4F9E"/>
    <w:rsid w:val="007F06DF"/>
    <w:rsid w:val="00800A0E"/>
    <w:rsid w:val="00804014"/>
    <w:rsid w:val="008065CD"/>
    <w:rsid w:val="008100DD"/>
    <w:rsid w:val="00823399"/>
    <w:rsid w:val="00832AF7"/>
    <w:rsid w:val="00834A68"/>
    <w:rsid w:val="00845030"/>
    <w:rsid w:val="0084682D"/>
    <w:rsid w:val="00852D26"/>
    <w:rsid w:val="008640A2"/>
    <w:rsid w:val="008663BD"/>
    <w:rsid w:val="00891D34"/>
    <w:rsid w:val="0089202D"/>
    <w:rsid w:val="008A4CEE"/>
    <w:rsid w:val="008A4EC4"/>
    <w:rsid w:val="008A5F62"/>
    <w:rsid w:val="008B3512"/>
    <w:rsid w:val="008B3D13"/>
    <w:rsid w:val="008B54E3"/>
    <w:rsid w:val="008B56E8"/>
    <w:rsid w:val="008C3FB9"/>
    <w:rsid w:val="008C6587"/>
    <w:rsid w:val="008D47DF"/>
    <w:rsid w:val="008D60C2"/>
    <w:rsid w:val="008F2F72"/>
    <w:rsid w:val="008F7B48"/>
    <w:rsid w:val="00903C83"/>
    <w:rsid w:val="0090517C"/>
    <w:rsid w:val="009059C4"/>
    <w:rsid w:val="00906C29"/>
    <w:rsid w:val="00911D64"/>
    <w:rsid w:val="0092143A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84384"/>
    <w:rsid w:val="00987D83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C0E5F"/>
    <w:rsid w:val="009C1D86"/>
    <w:rsid w:val="009E0A27"/>
    <w:rsid w:val="009E5756"/>
    <w:rsid w:val="009E6F7E"/>
    <w:rsid w:val="009F17B8"/>
    <w:rsid w:val="009F444B"/>
    <w:rsid w:val="009F4CA9"/>
    <w:rsid w:val="009F608C"/>
    <w:rsid w:val="00A00F53"/>
    <w:rsid w:val="00A0373A"/>
    <w:rsid w:val="00A12D70"/>
    <w:rsid w:val="00A16346"/>
    <w:rsid w:val="00A202E7"/>
    <w:rsid w:val="00A26316"/>
    <w:rsid w:val="00A27A12"/>
    <w:rsid w:val="00A32B84"/>
    <w:rsid w:val="00A42B94"/>
    <w:rsid w:val="00A44CA6"/>
    <w:rsid w:val="00A45352"/>
    <w:rsid w:val="00A46BE5"/>
    <w:rsid w:val="00A521CB"/>
    <w:rsid w:val="00A53A52"/>
    <w:rsid w:val="00A56C86"/>
    <w:rsid w:val="00A635B5"/>
    <w:rsid w:val="00A65F6C"/>
    <w:rsid w:val="00A727D3"/>
    <w:rsid w:val="00A869D8"/>
    <w:rsid w:val="00A9063A"/>
    <w:rsid w:val="00A940E9"/>
    <w:rsid w:val="00A95406"/>
    <w:rsid w:val="00A95DE7"/>
    <w:rsid w:val="00AA2E13"/>
    <w:rsid w:val="00AB1894"/>
    <w:rsid w:val="00AB5F6F"/>
    <w:rsid w:val="00AC17C9"/>
    <w:rsid w:val="00AC79D3"/>
    <w:rsid w:val="00AD68B5"/>
    <w:rsid w:val="00AE0079"/>
    <w:rsid w:val="00AE3369"/>
    <w:rsid w:val="00AE5D7B"/>
    <w:rsid w:val="00AF7907"/>
    <w:rsid w:val="00B001D5"/>
    <w:rsid w:val="00B03A22"/>
    <w:rsid w:val="00B103DA"/>
    <w:rsid w:val="00B1494F"/>
    <w:rsid w:val="00B17F4A"/>
    <w:rsid w:val="00B3025A"/>
    <w:rsid w:val="00B3659B"/>
    <w:rsid w:val="00B41529"/>
    <w:rsid w:val="00B528B4"/>
    <w:rsid w:val="00B70D30"/>
    <w:rsid w:val="00B71660"/>
    <w:rsid w:val="00B77BAE"/>
    <w:rsid w:val="00B81054"/>
    <w:rsid w:val="00B8186A"/>
    <w:rsid w:val="00B82D8C"/>
    <w:rsid w:val="00B83317"/>
    <w:rsid w:val="00B858BA"/>
    <w:rsid w:val="00B85946"/>
    <w:rsid w:val="00B87271"/>
    <w:rsid w:val="00B94A53"/>
    <w:rsid w:val="00B979B9"/>
    <w:rsid w:val="00BB167D"/>
    <w:rsid w:val="00BB1B27"/>
    <w:rsid w:val="00BC0308"/>
    <w:rsid w:val="00BC68D2"/>
    <w:rsid w:val="00BC6D80"/>
    <w:rsid w:val="00BD634C"/>
    <w:rsid w:val="00BD6F65"/>
    <w:rsid w:val="00BE1E45"/>
    <w:rsid w:val="00BE385A"/>
    <w:rsid w:val="00BE3B3F"/>
    <w:rsid w:val="00BE4B48"/>
    <w:rsid w:val="00BE4DFD"/>
    <w:rsid w:val="00BE50BE"/>
    <w:rsid w:val="00BE5B36"/>
    <w:rsid w:val="00BE6C1B"/>
    <w:rsid w:val="00BF1D3A"/>
    <w:rsid w:val="00BF3794"/>
    <w:rsid w:val="00BF3831"/>
    <w:rsid w:val="00BF716B"/>
    <w:rsid w:val="00BF73D8"/>
    <w:rsid w:val="00C05077"/>
    <w:rsid w:val="00C07126"/>
    <w:rsid w:val="00C11247"/>
    <w:rsid w:val="00C147AE"/>
    <w:rsid w:val="00C153ED"/>
    <w:rsid w:val="00C20921"/>
    <w:rsid w:val="00C24B02"/>
    <w:rsid w:val="00C4304A"/>
    <w:rsid w:val="00C444C0"/>
    <w:rsid w:val="00C445F2"/>
    <w:rsid w:val="00C51B32"/>
    <w:rsid w:val="00C56C2A"/>
    <w:rsid w:val="00C5735A"/>
    <w:rsid w:val="00C675EE"/>
    <w:rsid w:val="00C716B4"/>
    <w:rsid w:val="00C74D6A"/>
    <w:rsid w:val="00C819B5"/>
    <w:rsid w:val="00C8658A"/>
    <w:rsid w:val="00C902F4"/>
    <w:rsid w:val="00C93270"/>
    <w:rsid w:val="00C948D6"/>
    <w:rsid w:val="00CA19DF"/>
    <w:rsid w:val="00CA3207"/>
    <w:rsid w:val="00CA4E88"/>
    <w:rsid w:val="00CC5FE9"/>
    <w:rsid w:val="00CD664A"/>
    <w:rsid w:val="00CD698C"/>
    <w:rsid w:val="00CD7628"/>
    <w:rsid w:val="00CE5B95"/>
    <w:rsid w:val="00CF31DF"/>
    <w:rsid w:val="00CF46D0"/>
    <w:rsid w:val="00CF4700"/>
    <w:rsid w:val="00CF5AD5"/>
    <w:rsid w:val="00D03FC3"/>
    <w:rsid w:val="00D03FCD"/>
    <w:rsid w:val="00D07B88"/>
    <w:rsid w:val="00D111BC"/>
    <w:rsid w:val="00D1586D"/>
    <w:rsid w:val="00D17C38"/>
    <w:rsid w:val="00D275C6"/>
    <w:rsid w:val="00D32D9F"/>
    <w:rsid w:val="00D5277F"/>
    <w:rsid w:val="00D60C16"/>
    <w:rsid w:val="00D61F63"/>
    <w:rsid w:val="00D650A9"/>
    <w:rsid w:val="00D741BD"/>
    <w:rsid w:val="00D770E5"/>
    <w:rsid w:val="00D806B9"/>
    <w:rsid w:val="00D81618"/>
    <w:rsid w:val="00D84020"/>
    <w:rsid w:val="00D90166"/>
    <w:rsid w:val="00D90E47"/>
    <w:rsid w:val="00D93C61"/>
    <w:rsid w:val="00D947D0"/>
    <w:rsid w:val="00D964C9"/>
    <w:rsid w:val="00DA20E7"/>
    <w:rsid w:val="00DB235F"/>
    <w:rsid w:val="00DB4006"/>
    <w:rsid w:val="00DB54B7"/>
    <w:rsid w:val="00DB6FF5"/>
    <w:rsid w:val="00DB736D"/>
    <w:rsid w:val="00DC00E7"/>
    <w:rsid w:val="00DD2567"/>
    <w:rsid w:val="00DD6B39"/>
    <w:rsid w:val="00DD7AE3"/>
    <w:rsid w:val="00DE0600"/>
    <w:rsid w:val="00DE6CF9"/>
    <w:rsid w:val="00DE7148"/>
    <w:rsid w:val="00DF051D"/>
    <w:rsid w:val="00DF0830"/>
    <w:rsid w:val="00DF2F4D"/>
    <w:rsid w:val="00E11C73"/>
    <w:rsid w:val="00E15632"/>
    <w:rsid w:val="00E1583A"/>
    <w:rsid w:val="00E26CFB"/>
    <w:rsid w:val="00E26D74"/>
    <w:rsid w:val="00E31A3B"/>
    <w:rsid w:val="00E3509E"/>
    <w:rsid w:val="00E43E4E"/>
    <w:rsid w:val="00E47BA6"/>
    <w:rsid w:val="00E70C21"/>
    <w:rsid w:val="00E77F70"/>
    <w:rsid w:val="00E83434"/>
    <w:rsid w:val="00E931D5"/>
    <w:rsid w:val="00EA37EF"/>
    <w:rsid w:val="00EB0D08"/>
    <w:rsid w:val="00EB36E5"/>
    <w:rsid w:val="00EC0AE9"/>
    <w:rsid w:val="00EC76EB"/>
    <w:rsid w:val="00ED4C0A"/>
    <w:rsid w:val="00ED575A"/>
    <w:rsid w:val="00ED622C"/>
    <w:rsid w:val="00ED712D"/>
    <w:rsid w:val="00EE432A"/>
    <w:rsid w:val="00EE6CCF"/>
    <w:rsid w:val="00EF2C3A"/>
    <w:rsid w:val="00F04B49"/>
    <w:rsid w:val="00F20443"/>
    <w:rsid w:val="00F313A6"/>
    <w:rsid w:val="00F3250B"/>
    <w:rsid w:val="00F4296A"/>
    <w:rsid w:val="00F57381"/>
    <w:rsid w:val="00F653CA"/>
    <w:rsid w:val="00F83201"/>
    <w:rsid w:val="00F85CE4"/>
    <w:rsid w:val="00F87283"/>
    <w:rsid w:val="00F959F2"/>
    <w:rsid w:val="00F968CB"/>
    <w:rsid w:val="00FA1530"/>
    <w:rsid w:val="00FA34B4"/>
    <w:rsid w:val="00FA377C"/>
    <w:rsid w:val="00FB139F"/>
    <w:rsid w:val="00FB2895"/>
    <w:rsid w:val="00FC17C2"/>
    <w:rsid w:val="00FC2D72"/>
    <w:rsid w:val="00FD11CD"/>
    <w:rsid w:val="00FD4065"/>
    <w:rsid w:val="00FE2958"/>
    <w:rsid w:val="00FE6926"/>
    <w:rsid w:val="00FE6A3A"/>
    <w:rsid w:val="00FE728F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2519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7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18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Monolit Tiran</cp:lastModifiedBy>
  <cp:revision>9</cp:revision>
  <cp:lastPrinted>2022-03-22T13:04:00Z</cp:lastPrinted>
  <dcterms:created xsi:type="dcterms:W3CDTF">2022-04-27T06:19:00Z</dcterms:created>
  <dcterms:modified xsi:type="dcterms:W3CDTF">2023-09-19T13:43:00Z</dcterms:modified>
</cp:coreProperties>
</file>