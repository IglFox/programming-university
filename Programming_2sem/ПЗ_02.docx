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368D" w14:textId="010E1083"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8606D4">
        <w:rPr>
          <w:rFonts w:ascii="Arial" w:hAnsi="Arial" w:cs="Arial"/>
        </w:rPr>
        <w:t>2</w:t>
      </w:r>
      <w:r w:rsidR="007675EE">
        <w:rPr>
          <w:rFonts w:ascii="Arial" w:hAnsi="Arial" w:cs="Arial"/>
        </w:rPr>
        <w:t xml:space="preserve">: </w:t>
      </w:r>
      <w:r w:rsidR="00FA377C" w:rsidRPr="00FA377C">
        <w:rPr>
          <w:rFonts w:ascii="Arial" w:hAnsi="Arial" w:cs="Arial"/>
          <w:b/>
        </w:rPr>
        <w:t xml:space="preserve">Работа со </w:t>
      </w:r>
      <w:r w:rsidR="00C56C2A">
        <w:rPr>
          <w:rFonts w:ascii="Arial" w:hAnsi="Arial" w:cs="Arial"/>
          <w:b/>
        </w:rPr>
        <w:t>структурами</w:t>
      </w:r>
    </w:p>
    <w:p w14:paraId="210AB157" w14:textId="77777777"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2422295" w14:textId="77777777" w:rsidR="003020BC" w:rsidRPr="00A00F53" w:rsidRDefault="00014E08" w:rsidP="00014E0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0F53">
        <w:rPr>
          <w:rFonts w:ascii="Arial" w:hAnsi="Arial" w:cs="Arial"/>
          <w:b/>
          <w:sz w:val="20"/>
          <w:szCs w:val="20"/>
        </w:rPr>
        <w:t>Теория</w:t>
      </w:r>
      <w:r>
        <w:rPr>
          <w:rFonts w:ascii="Arial" w:hAnsi="Arial" w:cs="Arial"/>
          <w:sz w:val="20"/>
          <w:szCs w:val="20"/>
        </w:rPr>
        <w:t xml:space="preserve"> – см. лекцию.   </w:t>
      </w:r>
    </w:p>
    <w:p w14:paraId="2E358F03" w14:textId="77777777" w:rsidR="009E6F7E" w:rsidRPr="009E6F7E" w:rsidRDefault="00A00F53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53A52">
        <w:rPr>
          <w:rFonts w:ascii="Arial" w:hAnsi="Arial" w:cs="Arial"/>
          <w:b/>
          <w:i/>
          <w:sz w:val="20"/>
          <w:szCs w:val="20"/>
          <w:lang w:val="en-US"/>
        </w:rPr>
        <w:t>NB</w:t>
      </w:r>
      <w:r w:rsidRPr="00A00F53">
        <w:rPr>
          <w:rFonts w:ascii="Arial" w:hAnsi="Arial" w:cs="Arial"/>
          <w:b/>
          <w:sz w:val="20"/>
          <w:szCs w:val="20"/>
        </w:rPr>
        <w:t xml:space="preserve">: </w:t>
      </w:r>
      <w:r w:rsidR="009E6F7E" w:rsidRPr="009E6F7E">
        <w:rPr>
          <w:rFonts w:ascii="Arial" w:hAnsi="Arial" w:cs="Arial"/>
          <w:sz w:val="20"/>
          <w:szCs w:val="20"/>
        </w:rPr>
        <w:t>Для использования структуры необходимо:</w:t>
      </w:r>
    </w:p>
    <w:p w14:paraId="57BC3A9C" w14:textId="77777777" w:rsidR="009E6F7E" w:rsidRP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1. установить шаблон для структуры</w:t>
      </w:r>
    </w:p>
    <w:p w14:paraId="6B214850" w14:textId="77777777" w:rsidR="009E6F7E" w:rsidRP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2. объявить переменную, соответствующую этому шаблону</w:t>
      </w:r>
    </w:p>
    <w:p w14:paraId="76E01680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3. осуществить доступ к компонентам структуры.</w:t>
      </w:r>
    </w:p>
    <w:p w14:paraId="0DCC2D01" w14:textId="77777777" w:rsidR="009E6F7E" w:rsidRDefault="009E6F7E" w:rsidP="00014E0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6CE7469E" w14:textId="77777777" w:rsidR="009E6F7E" w:rsidRP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9E6F7E">
        <w:rPr>
          <w:rFonts w:ascii="Arial" w:hAnsi="Arial" w:cs="Arial"/>
          <w:b/>
          <w:sz w:val="20"/>
          <w:szCs w:val="20"/>
        </w:rPr>
        <w:t>Шаблон структуры</w:t>
      </w:r>
    </w:p>
    <w:p w14:paraId="7F8D11A2" w14:textId="77777777" w:rsidR="00A44CA6" w:rsidRPr="00A44CA6" w:rsidRDefault="009E6F7E" w:rsidP="00A44CA6">
      <w:pPr>
        <w:pStyle w:val="a7"/>
        <w:numPr>
          <w:ilvl w:val="0"/>
          <w:numId w:val="40"/>
        </w:numPr>
        <w:spacing w:line="216" w:lineRule="auto"/>
        <w:ind w:left="709"/>
        <w:jc w:val="both"/>
        <w:rPr>
          <w:rFonts w:ascii="Arial" w:hAnsi="Arial" w:cs="Arial"/>
          <w:i/>
          <w:sz w:val="20"/>
          <w:szCs w:val="20"/>
        </w:rPr>
      </w:pPr>
      <w:r w:rsidRPr="00A44CA6">
        <w:rPr>
          <w:rFonts w:ascii="Arial" w:hAnsi="Arial" w:cs="Arial"/>
          <w:b/>
          <w:i/>
          <w:sz w:val="20"/>
          <w:szCs w:val="20"/>
        </w:rPr>
        <w:t>Шаблон</w:t>
      </w:r>
      <w:r w:rsidR="00A44CA6" w:rsidRPr="00A44CA6">
        <w:rPr>
          <w:rFonts w:ascii="Arial" w:hAnsi="Arial" w:cs="Arial"/>
          <w:i/>
          <w:sz w:val="20"/>
          <w:szCs w:val="20"/>
        </w:rPr>
        <w:t xml:space="preserve"> – </w:t>
      </w:r>
      <w:r w:rsidRPr="00A44CA6">
        <w:rPr>
          <w:rFonts w:ascii="Arial" w:hAnsi="Arial" w:cs="Arial"/>
          <w:i/>
          <w:sz w:val="20"/>
          <w:szCs w:val="20"/>
        </w:rPr>
        <w:t xml:space="preserve">это схема, описывающая содержание структуры. </w:t>
      </w:r>
    </w:p>
    <w:p w14:paraId="61EA65F7" w14:textId="77777777" w:rsidR="009E6F7E" w:rsidRP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Установка структурного шаблона телефонный справочник:</w:t>
      </w:r>
    </w:p>
    <w:p w14:paraId="7856A725" w14:textId="77777777" w:rsidR="009E6F7E" w:rsidRPr="009E6F7E" w:rsidRDefault="009E6F7E" w:rsidP="00A44CA6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9E6F7E">
        <w:rPr>
          <w:rFonts w:ascii="Arial" w:hAnsi="Arial" w:cs="Arial"/>
          <w:sz w:val="20"/>
          <w:szCs w:val="20"/>
          <w:lang w:val="en-US"/>
        </w:rPr>
        <w:t>struct sprav {</w:t>
      </w:r>
    </w:p>
    <w:p w14:paraId="2F571E4B" w14:textId="77777777" w:rsidR="009E6F7E" w:rsidRPr="00A635B5" w:rsidRDefault="00A44CA6" w:rsidP="00A44CA6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635B5">
        <w:rPr>
          <w:rFonts w:ascii="Arial" w:hAnsi="Arial" w:cs="Arial"/>
          <w:sz w:val="20"/>
          <w:szCs w:val="20"/>
          <w:lang w:val="en-US"/>
        </w:rPr>
        <w:t xml:space="preserve"> </w:t>
      </w:r>
      <w:r w:rsidR="009E6F7E" w:rsidRPr="009E6F7E">
        <w:rPr>
          <w:rFonts w:ascii="Arial" w:hAnsi="Arial" w:cs="Arial"/>
          <w:sz w:val="20"/>
          <w:szCs w:val="20"/>
          <w:lang w:val="en-US"/>
        </w:rPr>
        <w:t>char</w:t>
      </w:r>
      <w:r w:rsidR="009E6F7E" w:rsidRPr="00A635B5">
        <w:rPr>
          <w:rFonts w:ascii="Arial" w:hAnsi="Arial" w:cs="Arial"/>
          <w:sz w:val="20"/>
          <w:szCs w:val="20"/>
          <w:lang w:val="en-US"/>
        </w:rPr>
        <w:t xml:space="preserve"> </w:t>
      </w:r>
      <w:r w:rsidR="009E6F7E" w:rsidRPr="009E6F7E">
        <w:rPr>
          <w:rFonts w:ascii="Arial" w:hAnsi="Arial" w:cs="Arial"/>
          <w:sz w:val="20"/>
          <w:szCs w:val="20"/>
          <w:lang w:val="en-US"/>
        </w:rPr>
        <w:t>fio</w:t>
      </w:r>
      <w:r w:rsidR="009E6F7E" w:rsidRPr="00A635B5">
        <w:rPr>
          <w:rFonts w:ascii="Arial" w:hAnsi="Arial" w:cs="Arial"/>
          <w:sz w:val="20"/>
          <w:szCs w:val="20"/>
          <w:lang w:val="en-US"/>
        </w:rPr>
        <w:t>[20];</w:t>
      </w:r>
    </w:p>
    <w:p w14:paraId="3C31F3CB" w14:textId="77777777" w:rsidR="009E6F7E" w:rsidRPr="00A635B5" w:rsidRDefault="00A44CA6" w:rsidP="00A44CA6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635B5">
        <w:rPr>
          <w:rFonts w:ascii="Arial" w:hAnsi="Arial" w:cs="Arial"/>
          <w:sz w:val="20"/>
          <w:szCs w:val="20"/>
          <w:lang w:val="en-US"/>
        </w:rPr>
        <w:t xml:space="preserve"> </w:t>
      </w:r>
      <w:r w:rsidR="009E6F7E" w:rsidRPr="009E6F7E">
        <w:rPr>
          <w:rFonts w:ascii="Arial" w:hAnsi="Arial" w:cs="Arial"/>
          <w:sz w:val="20"/>
          <w:szCs w:val="20"/>
          <w:lang w:val="en-US"/>
        </w:rPr>
        <w:t>long</w:t>
      </w:r>
      <w:r w:rsidR="009E6F7E" w:rsidRPr="00A635B5">
        <w:rPr>
          <w:rFonts w:ascii="Arial" w:hAnsi="Arial" w:cs="Arial"/>
          <w:sz w:val="20"/>
          <w:szCs w:val="20"/>
          <w:lang w:val="en-US"/>
        </w:rPr>
        <w:t xml:space="preserve"> </w:t>
      </w:r>
      <w:r w:rsidR="009E6F7E" w:rsidRPr="009E6F7E">
        <w:rPr>
          <w:rFonts w:ascii="Arial" w:hAnsi="Arial" w:cs="Arial"/>
          <w:sz w:val="20"/>
          <w:szCs w:val="20"/>
          <w:lang w:val="en-US"/>
        </w:rPr>
        <w:t>num</w:t>
      </w:r>
      <w:r w:rsidR="009E6F7E" w:rsidRPr="00A635B5">
        <w:rPr>
          <w:rFonts w:ascii="Arial" w:hAnsi="Arial" w:cs="Arial"/>
          <w:sz w:val="20"/>
          <w:szCs w:val="20"/>
          <w:lang w:val="en-US"/>
        </w:rPr>
        <w:t>;</w:t>
      </w:r>
    </w:p>
    <w:p w14:paraId="636296B3" w14:textId="77777777" w:rsidR="009E6F7E" w:rsidRPr="009E6F7E" w:rsidRDefault="00A44CA6" w:rsidP="00A44CA6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A635B5">
        <w:rPr>
          <w:rFonts w:ascii="Arial" w:hAnsi="Arial" w:cs="Arial"/>
          <w:sz w:val="20"/>
          <w:szCs w:val="20"/>
          <w:lang w:val="en-US"/>
        </w:rPr>
        <w:t xml:space="preserve"> </w:t>
      </w:r>
      <w:r w:rsidR="009E6F7E" w:rsidRPr="009E6F7E">
        <w:rPr>
          <w:rFonts w:ascii="Arial" w:hAnsi="Arial" w:cs="Arial"/>
          <w:sz w:val="20"/>
          <w:szCs w:val="20"/>
        </w:rPr>
        <w:t>};</w:t>
      </w:r>
    </w:p>
    <w:p w14:paraId="583C36B4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Данный шаблон описывает структуру с именем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типа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 xml:space="preserve">структуры sprav, состоящую из двух компонентов: строки fio и целой переменной num типа long. </w:t>
      </w:r>
    </w:p>
    <w:p w14:paraId="190B83E4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Имя типа структуры sprav необязательно и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используется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 xml:space="preserve">для ссылки на эту структуру. </w:t>
      </w:r>
    </w:p>
    <w:p w14:paraId="69CF75E7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Компоненты структуры</w:t>
      </w:r>
      <w:r w:rsidR="00A44CA6">
        <w:rPr>
          <w:rFonts w:ascii="Arial" w:hAnsi="Arial" w:cs="Arial"/>
          <w:sz w:val="20"/>
          <w:szCs w:val="20"/>
        </w:rPr>
        <w:t xml:space="preserve"> – </w:t>
      </w:r>
      <w:r w:rsidRPr="009E6F7E">
        <w:rPr>
          <w:rFonts w:ascii="Arial" w:hAnsi="Arial" w:cs="Arial"/>
          <w:sz w:val="20"/>
          <w:szCs w:val="20"/>
        </w:rPr>
        <w:t xml:space="preserve">данные любого типа, включая и другие структуры. </w:t>
      </w:r>
    </w:p>
    <w:p w14:paraId="56EB01F9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Имя внутри структуры может быть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таким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же,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как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 xml:space="preserve">имя объекта вне структуры. </w:t>
      </w:r>
    </w:p>
    <w:p w14:paraId="10B78C3F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Если шаблон описан внутри функции</w:t>
      </w:r>
      <w:r w:rsidR="00A44CA6">
        <w:rPr>
          <w:rFonts w:ascii="Arial" w:hAnsi="Arial" w:cs="Arial"/>
          <w:sz w:val="20"/>
          <w:szCs w:val="20"/>
        </w:rPr>
        <w:t xml:space="preserve"> – </w:t>
      </w:r>
      <w:r w:rsidRPr="009E6F7E">
        <w:rPr>
          <w:rFonts w:ascii="Arial" w:hAnsi="Arial" w:cs="Arial"/>
          <w:sz w:val="20"/>
          <w:szCs w:val="20"/>
        </w:rPr>
        <w:t>он доступен только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>этой функции, если шаблон описан вне функции</w:t>
      </w:r>
      <w:r w:rsidR="00A44CA6">
        <w:rPr>
          <w:rFonts w:ascii="Arial" w:hAnsi="Arial" w:cs="Arial"/>
          <w:sz w:val="20"/>
          <w:szCs w:val="20"/>
        </w:rPr>
        <w:t xml:space="preserve"> – </w:t>
      </w:r>
      <w:r w:rsidRPr="009E6F7E">
        <w:rPr>
          <w:rFonts w:ascii="Arial" w:hAnsi="Arial" w:cs="Arial"/>
          <w:sz w:val="20"/>
          <w:szCs w:val="20"/>
        </w:rPr>
        <w:t>он</w:t>
      </w:r>
      <w:r w:rsidR="00A44CA6">
        <w:rPr>
          <w:rFonts w:ascii="Arial" w:hAnsi="Arial" w:cs="Arial"/>
          <w:sz w:val="20"/>
          <w:szCs w:val="20"/>
        </w:rPr>
        <w:t xml:space="preserve"> </w:t>
      </w:r>
      <w:r w:rsidRPr="009E6F7E">
        <w:rPr>
          <w:rFonts w:ascii="Arial" w:hAnsi="Arial" w:cs="Arial"/>
          <w:sz w:val="20"/>
          <w:szCs w:val="20"/>
        </w:rPr>
        <w:t xml:space="preserve">доступен любой функции программы. </w:t>
      </w:r>
    </w:p>
    <w:p w14:paraId="6C8BF7BE" w14:textId="77777777" w:rsidR="009E6F7E" w:rsidRDefault="009E6F7E" w:rsidP="009E6F7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E6F7E">
        <w:rPr>
          <w:rFonts w:ascii="Arial" w:hAnsi="Arial" w:cs="Arial"/>
          <w:sz w:val="20"/>
          <w:szCs w:val="20"/>
        </w:rPr>
        <w:t>Установка шаблона не вызывает никаких действий в программе.</w:t>
      </w:r>
    </w:p>
    <w:p w14:paraId="50AC3054" w14:textId="77777777" w:rsidR="009E6F7E" w:rsidRDefault="009E6F7E" w:rsidP="00014E0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78C6ED8A" w14:textId="77777777" w:rsidR="00A44CA6" w:rsidRPr="00A44CA6" w:rsidRDefault="00A44CA6" w:rsidP="00A44CA6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A44CA6">
        <w:rPr>
          <w:rFonts w:ascii="Arial" w:hAnsi="Arial" w:cs="Arial"/>
          <w:b/>
          <w:sz w:val="20"/>
          <w:szCs w:val="20"/>
        </w:rPr>
        <w:t>Структурные переменные</w:t>
      </w:r>
    </w:p>
    <w:p w14:paraId="0293BDF9" w14:textId="77777777" w:rsidR="00142B1E" w:rsidRDefault="00A44CA6" w:rsidP="00A44CA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44CA6">
        <w:rPr>
          <w:rFonts w:ascii="Arial" w:hAnsi="Arial" w:cs="Arial"/>
          <w:sz w:val="20"/>
          <w:szCs w:val="20"/>
        </w:rPr>
        <w:t>Объявление структурных переменных приводит</w:t>
      </w:r>
      <w:r>
        <w:rPr>
          <w:rFonts w:ascii="Arial" w:hAnsi="Arial" w:cs="Arial"/>
          <w:sz w:val="20"/>
          <w:szCs w:val="20"/>
        </w:rPr>
        <w:t xml:space="preserve"> </w:t>
      </w:r>
      <w:r w:rsidRPr="00A44CA6">
        <w:rPr>
          <w:rFonts w:ascii="Arial" w:hAnsi="Arial" w:cs="Arial"/>
          <w:sz w:val="20"/>
          <w:szCs w:val="20"/>
        </w:rPr>
        <w:t>к</w:t>
      </w:r>
      <w:r>
        <w:rPr>
          <w:rFonts w:ascii="Arial" w:hAnsi="Arial" w:cs="Arial"/>
          <w:sz w:val="20"/>
          <w:szCs w:val="20"/>
        </w:rPr>
        <w:t xml:space="preserve"> </w:t>
      </w:r>
      <w:r w:rsidRPr="00A44CA6">
        <w:rPr>
          <w:rFonts w:ascii="Arial" w:hAnsi="Arial" w:cs="Arial"/>
          <w:sz w:val="20"/>
          <w:szCs w:val="20"/>
        </w:rPr>
        <w:t>выделению памяти для компонент структуры, куда можно записать данные или откуда можно прочитать их. Для объявления структурных переменных имеются несколько</w:t>
      </w:r>
      <w:r>
        <w:rPr>
          <w:rFonts w:ascii="Arial" w:hAnsi="Arial" w:cs="Arial"/>
          <w:sz w:val="20"/>
          <w:szCs w:val="20"/>
        </w:rPr>
        <w:t xml:space="preserve"> </w:t>
      </w:r>
      <w:r w:rsidRPr="00A44CA6">
        <w:rPr>
          <w:rFonts w:ascii="Arial" w:hAnsi="Arial" w:cs="Arial"/>
          <w:sz w:val="20"/>
          <w:szCs w:val="20"/>
        </w:rPr>
        <w:t>способов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636"/>
      </w:tblGrid>
      <w:tr w:rsidR="00A44CA6" w14:paraId="58EC45B0" w14:textId="77777777" w:rsidTr="00142B1E">
        <w:tc>
          <w:tcPr>
            <w:tcW w:w="5636" w:type="dxa"/>
          </w:tcPr>
          <w:p w14:paraId="78EBB03A" w14:textId="77777777" w:rsidR="00A44CA6" w:rsidRPr="00A44CA6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  <w:r w:rsidRPr="00A44CA6">
              <w:rPr>
                <w:rFonts w:ascii="Arial" w:hAnsi="Arial" w:cs="Arial"/>
                <w:sz w:val="20"/>
                <w:szCs w:val="20"/>
              </w:rPr>
              <w:t xml:space="preserve"> Установить структурный шаблон:</w:t>
            </w:r>
          </w:p>
          <w:p w14:paraId="04D498D0" w14:textId="77777777" w:rsidR="00A44CA6" w:rsidRPr="00A635B5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struct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sprav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14:paraId="6AF711CA" w14:textId="77777777" w:rsidR="00A44CA6" w:rsidRPr="00A635B5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char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r w:rsidRPr="00A635B5">
              <w:rPr>
                <w:rFonts w:ascii="Arial" w:hAnsi="Arial" w:cs="Arial"/>
                <w:sz w:val="20"/>
                <w:szCs w:val="20"/>
              </w:rPr>
              <w:t>[20];</w:t>
            </w:r>
          </w:p>
          <w:p w14:paraId="2372755C" w14:textId="77777777" w:rsidR="00A44CA6" w:rsidRPr="00A635B5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long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num</w:t>
            </w:r>
            <w:r w:rsidRPr="00A635B5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90D1160" w14:textId="77777777" w:rsidR="00A44CA6" w:rsidRPr="00A44CA6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0560909B" w14:textId="77777777" w:rsidR="00A44CA6" w:rsidRDefault="00A44CA6" w:rsidP="00A44CA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4CA6">
              <w:rPr>
                <w:rFonts w:ascii="Arial" w:hAnsi="Arial" w:cs="Arial"/>
                <w:sz w:val="20"/>
                <w:szCs w:val="20"/>
              </w:rPr>
              <w:t>Объявить простую переменную, массив структур, указатель на структуру: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CA6">
              <w:rPr>
                <w:rFonts w:ascii="Arial" w:hAnsi="Arial" w:cs="Arial"/>
                <w:sz w:val="20"/>
                <w:szCs w:val="20"/>
              </w:rPr>
              <w:t>struct sprav tel1, tel2[5], *tel3;</w:t>
            </w:r>
          </w:p>
        </w:tc>
        <w:tc>
          <w:tcPr>
            <w:tcW w:w="5636" w:type="dxa"/>
          </w:tcPr>
          <w:p w14:paraId="6498402E" w14:textId="77777777" w:rsidR="00A44CA6" w:rsidRPr="00A44CA6" w:rsidRDefault="00A44CA6" w:rsidP="00A44CA6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Pr="00A44CA6">
              <w:rPr>
                <w:rFonts w:ascii="Arial" w:hAnsi="Arial" w:cs="Arial"/>
                <w:sz w:val="20"/>
                <w:szCs w:val="20"/>
              </w:rPr>
              <w:t>Объявить переменные одновременно с установкой шаблона (если на данную структуру вы больше не ссылаетесь):</w:t>
            </w:r>
          </w:p>
          <w:p w14:paraId="3FE3158E" w14:textId="77777777" w:rsidR="00A44CA6" w:rsidRPr="00A44CA6" w:rsidRDefault="00A44CA6" w:rsidP="00A44CA6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4CA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>struct {</w:t>
            </w:r>
          </w:p>
          <w:p w14:paraId="05BEB132" w14:textId="77777777" w:rsidR="00A44CA6" w:rsidRPr="00A44CA6" w:rsidRDefault="00A44CA6" w:rsidP="00A44CA6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char fio[20];</w:t>
            </w:r>
          </w:p>
          <w:p w14:paraId="7FA07F03" w14:textId="77777777" w:rsidR="00A44CA6" w:rsidRPr="00A44CA6" w:rsidRDefault="00A44CA6" w:rsidP="00A44CA6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long num;</w:t>
            </w:r>
          </w:p>
          <w:p w14:paraId="4B358A9A" w14:textId="77777777" w:rsidR="00A44CA6" w:rsidRDefault="00A44CA6" w:rsidP="00A44CA6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4CA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 w:rsidRPr="00A44CA6">
              <w:rPr>
                <w:rFonts w:ascii="Arial" w:hAnsi="Arial" w:cs="Arial"/>
                <w:sz w:val="20"/>
                <w:szCs w:val="20"/>
              </w:rPr>
              <w:t>} tel1, tel2[3], *tel3;</w:t>
            </w:r>
          </w:p>
          <w:p w14:paraId="6013212B" w14:textId="77777777" w:rsidR="00142B1E" w:rsidRPr="006D64EF" w:rsidRDefault="00142B1E" w:rsidP="00A44CA6">
            <w:pPr>
              <w:spacing w:line="21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2B1E" w14:paraId="1BEBDCB7" w14:textId="77777777" w:rsidTr="00142B1E">
        <w:tc>
          <w:tcPr>
            <w:tcW w:w="5636" w:type="dxa"/>
          </w:tcPr>
          <w:p w14:paraId="7B3A4D52" w14:textId="77777777" w:rsidR="00142B1E" w:rsidRPr="006D64EF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6B54192" w14:textId="77777777" w:rsidR="00142B1E" w:rsidRPr="00142B1E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Pr="00142B1E">
              <w:rPr>
                <w:rFonts w:ascii="Arial" w:hAnsi="Arial" w:cs="Arial"/>
                <w:sz w:val="20"/>
                <w:szCs w:val="20"/>
              </w:rPr>
              <w:t>Ввести новый тип данных (TEL)-структура определенного вида:</w:t>
            </w:r>
          </w:p>
          <w:p w14:paraId="72A13E66" w14:textId="77777777" w:rsidR="00142B1E" w:rsidRPr="00142B1E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B1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142B1E">
              <w:rPr>
                <w:rFonts w:ascii="Arial" w:hAnsi="Arial" w:cs="Arial"/>
                <w:sz w:val="20"/>
                <w:szCs w:val="20"/>
                <w:lang w:val="en-US"/>
              </w:rPr>
              <w:t>typedef struct {</w:t>
            </w:r>
          </w:p>
          <w:p w14:paraId="2EE3D062" w14:textId="77777777" w:rsidR="00142B1E" w:rsidRPr="00142B1E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B1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char fio[20];</w:t>
            </w:r>
          </w:p>
          <w:p w14:paraId="74BE06DB" w14:textId="77777777" w:rsidR="00142B1E" w:rsidRPr="00142B1E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B1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long num;</w:t>
            </w:r>
          </w:p>
          <w:p w14:paraId="3919F5CC" w14:textId="77777777" w:rsidR="00142B1E" w:rsidRDefault="00142B1E" w:rsidP="00142B1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B1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</w:t>
            </w:r>
            <w:r w:rsidRPr="00142B1E">
              <w:rPr>
                <w:rFonts w:ascii="Arial" w:hAnsi="Arial" w:cs="Arial"/>
                <w:sz w:val="20"/>
                <w:szCs w:val="20"/>
              </w:rPr>
              <w:t>} TEL;</w:t>
            </w:r>
          </w:p>
        </w:tc>
        <w:tc>
          <w:tcPr>
            <w:tcW w:w="5636" w:type="dxa"/>
          </w:tcPr>
          <w:p w14:paraId="33F75EDD" w14:textId="77777777" w:rsidR="00142B1E" w:rsidRPr="006D64EF" w:rsidRDefault="00142B1E" w:rsidP="00142B1E">
            <w:pPr>
              <w:spacing w:line="21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3FF1043" w14:textId="77777777" w:rsidR="00142B1E" w:rsidRPr="00142B1E" w:rsidRDefault="00142B1E" w:rsidP="00142B1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Pr="00142B1E">
              <w:rPr>
                <w:rFonts w:ascii="Arial" w:hAnsi="Arial" w:cs="Arial"/>
                <w:sz w:val="20"/>
                <w:szCs w:val="20"/>
              </w:rPr>
              <w:t>Объявить переменные нового типа:</w:t>
            </w:r>
          </w:p>
          <w:p w14:paraId="5B1FBB39" w14:textId="77777777" w:rsidR="00142B1E" w:rsidRPr="00142B1E" w:rsidRDefault="00142B1E" w:rsidP="00142B1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B1E">
              <w:rPr>
                <w:rFonts w:ascii="Arial" w:hAnsi="Arial" w:cs="Arial"/>
                <w:sz w:val="20"/>
                <w:szCs w:val="20"/>
              </w:rPr>
              <w:t xml:space="preserve">     TEL tel1, tel2[6], *tel3;</w:t>
            </w:r>
          </w:p>
          <w:p w14:paraId="6B5E4E39" w14:textId="77777777" w:rsidR="00142B1E" w:rsidRDefault="00142B1E" w:rsidP="00142B1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B1E">
              <w:rPr>
                <w:rFonts w:ascii="Arial" w:hAnsi="Arial" w:cs="Arial"/>
                <w:sz w:val="20"/>
                <w:szCs w:val="20"/>
              </w:rPr>
              <w:t xml:space="preserve">Если программа достаточно объемна, представляется более удобным </w:t>
            </w:r>
            <w:r>
              <w:rPr>
                <w:rFonts w:ascii="Arial" w:hAnsi="Arial" w:cs="Arial"/>
                <w:sz w:val="20"/>
                <w:szCs w:val="20"/>
              </w:rPr>
              <w:t>третий</w:t>
            </w:r>
            <w:r w:rsidRPr="00142B1E">
              <w:rPr>
                <w:rFonts w:ascii="Arial" w:hAnsi="Arial" w:cs="Arial"/>
                <w:sz w:val="20"/>
                <w:szCs w:val="20"/>
              </w:rPr>
              <w:t xml:space="preserve"> способ.</w:t>
            </w:r>
          </w:p>
        </w:tc>
      </w:tr>
    </w:tbl>
    <w:p w14:paraId="427F23A2" w14:textId="77777777" w:rsidR="00A44CA6" w:rsidRPr="00A44CA6" w:rsidRDefault="00A44CA6" w:rsidP="00A44CA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286DED0" w14:textId="77777777" w:rsidR="001E0AE7" w:rsidRPr="001E0AE7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0AE7">
        <w:rPr>
          <w:rFonts w:ascii="Arial" w:hAnsi="Arial" w:cs="Arial"/>
          <w:b/>
          <w:sz w:val="20"/>
          <w:szCs w:val="20"/>
        </w:rPr>
        <w:t>Инициализация структуры</w:t>
      </w:r>
      <w:r w:rsidR="00473142">
        <w:rPr>
          <w:rFonts w:ascii="Arial" w:hAnsi="Arial" w:cs="Arial"/>
          <w:b/>
          <w:sz w:val="20"/>
          <w:szCs w:val="20"/>
        </w:rPr>
        <w:t xml:space="preserve">. </w:t>
      </w:r>
      <w:r w:rsidRPr="001E0AE7">
        <w:rPr>
          <w:rFonts w:ascii="Arial" w:hAnsi="Arial" w:cs="Arial"/>
          <w:sz w:val="20"/>
          <w:szCs w:val="20"/>
        </w:rPr>
        <w:t xml:space="preserve">Инициализировать можно только </w:t>
      </w:r>
      <w:r w:rsidRPr="00473142">
        <w:rPr>
          <w:rFonts w:ascii="Arial" w:hAnsi="Arial" w:cs="Arial"/>
          <w:b/>
          <w:sz w:val="20"/>
          <w:szCs w:val="20"/>
        </w:rPr>
        <w:t>внешние</w:t>
      </w:r>
      <w:r w:rsidRPr="001E0AE7">
        <w:rPr>
          <w:rFonts w:ascii="Arial" w:hAnsi="Arial" w:cs="Arial"/>
          <w:sz w:val="20"/>
          <w:szCs w:val="20"/>
        </w:rPr>
        <w:t xml:space="preserve"> или </w:t>
      </w:r>
      <w:r w:rsidRPr="00473142">
        <w:rPr>
          <w:rFonts w:ascii="Arial" w:hAnsi="Arial" w:cs="Arial"/>
          <w:b/>
          <w:sz w:val="20"/>
          <w:szCs w:val="20"/>
        </w:rPr>
        <w:t>статические</w:t>
      </w:r>
      <w:r w:rsidRPr="001E0AE7">
        <w:rPr>
          <w:rFonts w:ascii="Arial" w:hAnsi="Arial" w:cs="Arial"/>
          <w:sz w:val="20"/>
          <w:szCs w:val="20"/>
        </w:rPr>
        <w:t xml:space="preserve"> структуры</w:t>
      </w:r>
      <w:r w:rsidR="00473142">
        <w:rPr>
          <w:rFonts w:ascii="Arial" w:hAnsi="Arial" w:cs="Arial"/>
          <w:sz w:val="20"/>
          <w:szCs w:val="20"/>
        </w:rPr>
        <w:t>:</w:t>
      </w:r>
    </w:p>
    <w:p w14:paraId="2B1E86B0" w14:textId="77777777" w:rsidR="001E0AE7" w:rsidRPr="001E0AE7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E0AE7">
        <w:rPr>
          <w:rFonts w:ascii="Arial" w:hAnsi="Arial" w:cs="Arial"/>
          <w:sz w:val="20"/>
          <w:szCs w:val="20"/>
        </w:rPr>
        <w:t xml:space="preserve">     </w:t>
      </w:r>
      <w:r w:rsidRPr="001E0AE7">
        <w:rPr>
          <w:rFonts w:ascii="Arial" w:hAnsi="Arial" w:cs="Arial"/>
          <w:sz w:val="20"/>
          <w:szCs w:val="20"/>
          <w:lang w:val="en-US"/>
        </w:rPr>
        <w:t>static struct {</w:t>
      </w:r>
    </w:p>
    <w:p w14:paraId="4D21DF76" w14:textId="77777777" w:rsidR="001E0AE7" w:rsidRPr="001E0AE7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E0AE7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473142" w:rsidRPr="00473142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E0AE7">
        <w:rPr>
          <w:rFonts w:ascii="Arial" w:hAnsi="Arial" w:cs="Arial"/>
          <w:sz w:val="20"/>
          <w:szCs w:val="20"/>
          <w:lang w:val="en-US"/>
        </w:rPr>
        <w:t>char fio[20];</w:t>
      </w:r>
    </w:p>
    <w:p w14:paraId="27867D52" w14:textId="77777777" w:rsidR="001E0AE7" w:rsidRPr="001E0AE7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E0AE7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473142" w:rsidRPr="00473142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E0AE7">
        <w:rPr>
          <w:rFonts w:ascii="Arial" w:hAnsi="Arial" w:cs="Arial"/>
          <w:sz w:val="20"/>
          <w:szCs w:val="20"/>
          <w:lang w:val="en-US"/>
        </w:rPr>
        <w:t>long num;</w:t>
      </w:r>
    </w:p>
    <w:p w14:paraId="6D828941" w14:textId="77777777" w:rsidR="001E0AE7" w:rsidRPr="00A635B5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0AE7">
        <w:rPr>
          <w:rFonts w:ascii="Arial" w:hAnsi="Arial" w:cs="Arial"/>
          <w:sz w:val="20"/>
          <w:szCs w:val="20"/>
          <w:lang w:val="en-US"/>
        </w:rPr>
        <w:t xml:space="preserve">                  </w:t>
      </w:r>
      <w:r w:rsidR="00473142" w:rsidRPr="00473142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1E0AE7">
        <w:rPr>
          <w:rFonts w:ascii="Arial" w:hAnsi="Arial" w:cs="Arial"/>
          <w:sz w:val="20"/>
          <w:szCs w:val="20"/>
          <w:lang w:val="en-US"/>
        </w:rPr>
        <w:t xml:space="preserve"> </w:t>
      </w:r>
      <w:r w:rsidRPr="00A635B5">
        <w:rPr>
          <w:rFonts w:ascii="Arial" w:hAnsi="Arial" w:cs="Arial"/>
          <w:sz w:val="20"/>
          <w:szCs w:val="20"/>
        </w:rPr>
        <w:t xml:space="preserve">} </w:t>
      </w:r>
      <w:r w:rsidRPr="00473142">
        <w:rPr>
          <w:rFonts w:ascii="Arial" w:hAnsi="Arial" w:cs="Arial"/>
          <w:sz w:val="20"/>
          <w:szCs w:val="20"/>
          <w:lang w:val="en-US"/>
        </w:rPr>
        <w:t>tel</w:t>
      </w:r>
      <w:r w:rsidRPr="00A635B5">
        <w:rPr>
          <w:rFonts w:ascii="Arial" w:hAnsi="Arial" w:cs="Arial"/>
          <w:sz w:val="20"/>
          <w:szCs w:val="20"/>
        </w:rPr>
        <w:t>[2]={</w:t>
      </w:r>
    </w:p>
    <w:p w14:paraId="43D873FB" w14:textId="77777777" w:rsidR="001E0AE7" w:rsidRPr="00A635B5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635B5">
        <w:rPr>
          <w:rFonts w:ascii="Arial" w:hAnsi="Arial" w:cs="Arial"/>
          <w:sz w:val="20"/>
          <w:szCs w:val="20"/>
        </w:rPr>
        <w:t xml:space="preserve">                              </w:t>
      </w:r>
      <w:r w:rsidR="00473142" w:rsidRPr="00A635B5">
        <w:rPr>
          <w:rFonts w:ascii="Arial" w:hAnsi="Arial" w:cs="Arial"/>
          <w:sz w:val="20"/>
          <w:szCs w:val="20"/>
        </w:rPr>
        <w:t xml:space="preserve">         </w:t>
      </w:r>
      <w:r w:rsidRPr="00A635B5">
        <w:rPr>
          <w:rFonts w:ascii="Arial" w:hAnsi="Arial" w:cs="Arial"/>
          <w:sz w:val="20"/>
          <w:szCs w:val="20"/>
        </w:rPr>
        <w:t>"</w:t>
      </w:r>
      <w:r w:rsidRPr="001E0AE7">
        <w:rPr>
          <w:rFonts w:ascii="Arial" w:hAnsi="Arial" w:cs="Arial"/>
          <w:sz w:val="20"/>
          <w:szCs w:val="20"/>
        </w:rPr>
        <w:t>Иванов</w:t>
      </w:r>
      <w:r w:rsidRPr="00A635B5">
        <w:rPr>
          <w:rFonts w:ascii="Arial" w:hAnsi="Arial" w:cs="Arial"/>
          <w:sz w:val="20"/>
          <w:szCs w:val="20"/>
        </w:rPr>
        <w:t xml:space="preserve"> </w:t>
      </w:r>
      <w:r w:rsidRPr="001E0AE7">
        <w:rPr>
          <w:rFonts w:ascii="Arial" w:hAnsi="Arial" w:cs="Arial"/>
          <w:sz w:val="20"/>
          <w:szCs w:val="20"/>
        </w:rPr>
        <w:t>Ф</w:t>
      </w:r>
      <w:r w:rsidRPr="00A635B5">
        <w:rPr>
          <w:rFonts w:ascii="Arial" w:hAnsi="Arial" w:cs="Arial"/>
          <w:sz w:val="20"/>
          <w:szCs w:val="20"/>
        </w:rPr>
        <w:t>.</w:t>
      </w:r>
      <w:r w:rsidRPr="001E0AE7">
        <w:rPr>
          <w:rFonts w:ascii="Arial" w:hAnsi="Arial" w:cs="Arial"/>
          <w:sz w:val="20"/>
          <w:szCs w:val="20"/>
        </w:rPr>
        <w:t>А</w:t>
      </w:r>
      <w:r w:rsidRPr="00A635B5">
        <w:rPr>
          <w:rFonts w:ascii="Arial" w:hAnsi="Arial" w:cs="Arial"/>
          <w:sz w:val="20"/>
          <w:szCs w:val="20"/>
        </w:rPr>
        <w:t>.", 456756,</w:t>
      </w:r>
    </w:p>
    <w:p w14:paraId="61E63747" w14:textId="77777777" w:rsidR="001E0AE7" w:rsidRPr="001E0AE7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635B5">
        <w:rPr>
          <w:rFonts w:ascii="Arial" w:hAnsi="Arial" w:cs="Arial"/>
          <w:sz w:val="20"/>
          <w:szCs w:val="20"/>
        </w:rPr>
        <w:t xml:space="preserve">                              </w:t>
      </w:r>
      <w:r w:rsidR="00473142">
        <w:rPr>
          <w:rFonts w:ascii="Arial" w:hAnsi="Arial" w:cs="Arial"/>
          <w:sz w:val="20"/>
          <w:szCs w:val="20"/>
        </w:rPr>
        <w:t xml:space="preserve">         </w:t>
      </w:r>
      <w:r w:rsidRPr="001E0AE7">
        <w:rPr>
          <w:rFonts w:ascii="Arial" w:hAnsi="Arial" w:cs="Arial"/>
          <w:sz w:val="20"/>
          <w:szCs w:val="20"/>
        </w:rPr>
        <w:t>"Петров В.П.", 632345</w:t>
      </w:r>
    </w:p>
    <w:p w14:paraId="57E3897D" w14:textId="77777777" w:rsidR="00A44CA6" w:rsidRDefault="001E0AE7" w:rsidP="001E0AE7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0AE7">
        <w:rPr>
          <w:rFonts w:ascii="Arial" w:hAnsi="Arial" w:cs="Arial"/>
          <w:sz w:val="20"/>
          <w:szCs w:val="20"/>
        </w:rPr>
        <w:t xml:space="preserve">                           </w:t>
      </w:r>
      <w:r w:rsidR="00473142">
        <w:rPr>
          <w:rFonts w:ascii="Arial" w:hAnsi="Arial" w:cs="Arial"/>
          <w:sz w:val="20"/>
          <w:szCs w:val="20"/>
        </w:rPr>
        <w:t xml:space="preserve">          </w:t>
      </w:r>
      <w:r w:rsidRPr="001E0AE7">
        <w:rPr>
          <w:rFonts w:ascii="Arial" w:hAnsi="Arial" w:cs="Arial"/>
          <w:sz w:val="20"/>
          <w:szCs w:val="20"/>
        </w:rPr>
        <w:t xml:space="preserve"> };</w:t>
      </w:r>
    </w:p>
    <w:p w14:paraId="4F1E736D" w14:textId="77777777" w:rsidR="00B8186A" w:rsidRDefault="00B8186A" w:rsidP="00B8186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============================================================================================</w:t>
      </w:r>
    </w:p>
    <w:p w14:paraId="5E3EEF78" w14:textId="77777777" w:rsidR="00845030" w:rsidRPr="005A3726" w:rsidRDefault="005A3726" w:rsidP="005A3726">
      <w:pPr>
        <w:pStyle w:val="a7"/>
        <w:numPr>
          <w:ilvl w:val="0"/>
          <w:numId w:val="39"/>
        </w:numPr>
        <w:spacing w:line="216" w:lineRule="auto"/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5A3726">
        <w:rPr>
          <w:rFonts w:ascii="Arial" w:hAnsi="Arial" w:cs="Arial"/>
          <w:b/>
          <w:sz w:val="20"/>
          <w:szCs w:val="20"/>
        </w:rPr>
        <w:t>Доступ к компонентам структуры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5154"/>
      </w:tblGrid>
      <w:tr w:rsidR="00014E08" w14:paraId="7E685816" w14:textId="77777777" w:rsidTr="00617433">
        <w:tc>
          <w:tcPr>
            <w:tcW w:w="6118" w:type="dxa"/>
          </w:tcPr>
          <w:p w14:paraId="2F75A463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Pr="00014E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E08">
              <w:rPr>
                <w:rFonts w:ascii="Arial" w:hAnsi="Arial" w:cs="Arial"/>
                <w:b/>
                <w:sz w:val="20"/>
                <w:szCs w:val="20"/>
              </w:rPr>
              <w:t>Обращение к элементам структуры через имя переменной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3042FB" w14:textId="77777777" w:rsidR="00014E08" w:rsidRPr="00A635B5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include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&lt;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stdio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098668EF" w14:textId="77777777" w:rsidR="00014E08" w:rsidRPr="00A635B5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include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&lt;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conio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047452D3" w14:textId="77777777" w:rsidR="00014E08" w:rsidRPr="00A635B5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main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7D9A0C64" w14:textId="77777777" w:rsidR="00014E08" w:rsidRPr="00A635B5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9DA4AD2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struct{</w:t>
            </w:r>
          </w:p>
          <w:p w14:paraId="667522BE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char fio[20];  /</w:t>
            </w:r>
            <w:r w:rsidR="00F959F2" w:rsidRPr="005A3726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14E08">
              <w:rPr>
                <w:rFonts w:ascii="Arial" w:hAnsi="Arial" w:cs="Arial"/>
                <w:sz w:val="20"/>
                <w:szCs w:val="20"/>
              </w:rPr>
              <w:t>фамилия</w:t>
            </w:r>
          </w:p>
          <w:p w14:paraId="36C2C5AA" w14:textId="77777777" w:rsidR="00014E08" w:rsidRPr="005A3726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long </w:t>
            </w:r>
            <w:r w:rsidR="00F959F2">
              <w:rPr>
                <w:rFonts w:ascii="Arial" w:hAnsi="Arial" w:cs="Arial"/>
                <w:sz w:val="20"/>
                <w:szCs w:val="20"/>
                <w:lang w:val="en-US"/>
              </w:rPr>
              <w:t xml:space="preserve">num;     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F959F2" w:rsidRPr="005A3726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14E08">
              <w:rPr>
                <w:rFonts w:ascii="Arial" w:hAnsi="Arial" w:cs="Arial"/>
                <w:sz w:val="20"/>
                <w:szCs w:val="20"/>
              </w:rPr>
              <w:t>телефон</w:t>
            </w:r>
            <w:r w:rsidR="005A37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A3726" w:rsidRPr="005A3726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5A3726" w:rsidRPr="00014E08">
              <w:rPr>
                <w:rFonts w:ascii="Arial" w:hAnsi="Arial" w:cs="Arial"/>
                <w:sz w:val="20"/>
                <w:szCs w:val="20"/>
                <w:lang w:val="en-US"/>
              </w:rPr>
              <w:t>long</w:t>
            </w:r>
            <w:r w:rsidR="005A3726" w:rsidRPr="005A3726">
              <w:rPr>
                <w:rFonts w:ascii="Arial" w:hAnsi="Arial" w:cs="Arial"/>
                <w:sz w:val="20"/>
                <w:szCs w:val="20"/>
                <w:lang w:val="en-US"/>
              </w:rPr>
              <w:t xml:space="preserve"> – 4 </w:t>
            </w:r>
            <w:r w:rsidR="005A3726">
              <w:rPr>
                <w:rFonts w:ascii="Arial" w:hAnsi="Arial" w:cs="Arial"/>
                <w:sz w:val="20"/>
                <w:szCs w:val="20"/>
              </w:rPr>
              <w:t>байта</w:t>
            </w:r>
            <w:r w:rsidR="005A3726" w:rsidRPr="005A372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925E126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} tel1, tel2;</w:t>
            </w:r>
          </w:p>
          <w:p w14:paraId="6D3B5933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*tel2.fio = "0"; </w:t>
            </w:r>
          </w:p>
          <w:p w14:paraId="18D9F709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tel2.num = 0;</w:t>
            </w:r>
          </w:p>
          <w:p w14:paraId="7CE6D155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puts("Enter your name: ");</w:t>
            </w:r>
          </w:p>
          <w:p w14:paraId="3DF9AB81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gets(tel1.fio);</w:t>
            </w:r>
          </w:p>
          <w:p w14:paraId="2E3556FF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puts("Enter the tlf number: ");</w:t>
            </w:r>
          </w:p>
          <w:p w14:paraId="4F573407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014E08">
              <w:rPr>
                <w:rFonts w:ascii="Arial" w:hAnsi="Arial" w:cs="Arial"/>
                <w:sz w:val="20"/>
                <w:szCs w:val="20"/>
              </w:rPr>
              <w:t>scanf("%ld",&amp;tel1.num);</w:t>
            </w:r>
          </w:p>
          <w:p w14:paraId="5F73BDA5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4E08">
              <w:rPr>
                <w:rFonts w:ascii="Arial" w:hAnsi="Arial" w:cs="Arial"/>
                <w:sz w:val="20"/>
                <w:szCs w:val="20"/>
              </w:rPr>
              <w:t xml:space="preserve">   tel2 = tel1;  /* так можно, но нельзя сравнивать структуры */</w:t>
            </w:r>
          </w:p>
          <w:p w14:paraId="763F3941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>puts("Input :");</w:t>
            </w:r>
          </w:p>
          <w:p w14:paraId="72847C67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 printf("Name: %s   Number: %ld\n",tel2.fio,tel2.num);</w:t>
            </w:r>
          </w:p>
          <w:p w14:paraId="5FA57D1E" w14:textId="77777777" w:rsidR="00014E08" w:rsidRPr="00A635B5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4E08">
              <w:rPr>
                <w:rFonts w:ascii="Arial" w:hAnsi="Arial" w:cs="Arial"/>
                <w:sz w:val="20"/>
                <w:szCs w:val="20"/>
                <w:lang w:val="en-US"/>
              </w:rPr>
              <w:t xml:space="preserve">  return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14:paraId="6ABDD1EB" w14:textId="77777777" w:rsidR="00014E08" w:rsidRPr="00014E08" w:rsidRDefault="00014E08" w:rsidP="00014E0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4E08">
              <w:rPr>
                <w:rFonts w:ascii="Arial" w:hAnsi="Arial" w:cs="Arial"/>
                <w:sz w:val="20"/>
                <w:szCs w:val="20"/>
              </w:rPr>
              <w:t xml:space="preserve">} // </w:t>
            </w:r>
            <w:r>
              <w:rPr>
                <w:rFonts w:ascii="Arial" w:hAnsi="Arial" w:cs="Arial"/>
                <w:sz w:val="20"/>
                <w:szCs w:val="20"/>
              </w:rPr>
              <w:t>Почему во втором примере (справа) такой результат?..</w:t>
            </w:r>
          </w:p>
        </w:tc>
        <w:tc>
          <w:tcPr>
            <w:tcW w:w="5154" w:type="dxa"/>
          </w:tcPr>
          <w:p w14:paraId="0F2B2567" w14:textId="77777777" w:rsidR="00014E08" w:rsidRDefault="00F959F2" w:rsidP="00C153ED">
            <w:pPr>
              <w:spacing w:line="216" w:lineRule="auto"/>
              <w:jc w:val="both"/>
            </w:pPr>
            <w:r>
              <w:object w:dxaOrig="5985" w:dyaOrig="3135" w14:anchorId="23DEBB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75pt;height:108.75pt" o:ole="">
                  <v:imagedata r:id="rId7" o:title=""/>
                </v:shape>
                <o:OLEObject Type="Embed" ProgID="PBrush" ShapeID="_x0000_i1025" DrawAspect="Content" ObjectID="_1756646943" r:id="rId8"/>
              </w:object>
            </w:r>
          </w:p>
          <w:p w14:paraId="05468BA8" w14:textId="77777777" w:rsidR="00014E08" w:rsidRPr="00014E08" w:rsidRDefault="00014E08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8340" w:dyaOrig="3030" w14:anchorId="32BCA332">
                <v:shape id="_x0000_i1026" type="#_x0000_t75" style="width:246.75pt;height:90pt" o:ole="">
                  <v:imagedata r:id="rId9" o:title=""/>
                </v:shape>
                <o:OLEObject Type="Embed" ProgID="PBrush" ShapeID="_x0000_i1026" DrawAspect="Content" ObjectID="_1756646944" r:id="rId10"/>
              </w:object>
            </w:r>
          </w:p>
        </w:tc>
      </w:tr>
    </w:tbl>
    <w:p w14:paraId="04083CB5" w14:textId="77777777" w:rsidR="00014E08" w:rsidRDefault="00014E08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4B0D90D8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869D8">
        <w:rPr>
          <w:rFonts w:ascii="Arial" w:hAnsi="Arial" w:cs="Arial"/>
          <w:sz w:val="20"/>
          <w:szCs w:val="20"/>
        </w:rPr>
        <w:lastRenderedPageBreak/>
        <w:t xml:space="preserve">/* </w:t>
      </w:r>
      <w:r w:rsidRPr="00031817">
        <w:rPr>
          <w:rFonts w:ascii="Arial" w:hAnsi="Arial" w:cs="Arial"/>
          <w:b/>
          <w:sz w:val="20"/>
          <w:szCs w:val="20"/>
        </w:rPr>
        <w:t>Динамическое выделение памяти для структуры</w:t>
      </w:r>
      <w:r w:rsidRPr="00A869D8">
        <w:rPr>
          <w:rFonts w:ascii="Arial" w:hAnsi="Arial" w:cs="Arial"/>
          <w:sz w:val="20"/>
          <w:szCs w:val="20"/>
        </w:rPr>
        <w:t xml:space="preserve"> */</w:t>
      </w:r>
    </w:p>
    <w:p w14:paraId="627A84EF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869D8">
        <w:rPr>
          <w:rFonts w:ascii="Arial" w:hAnsi="Arial" w:cs="Arial"/>
          <w:sz w:val="20"/>
          <w:szCs w:val="20"/>
        </w:rPr>
        <w:t xml:space="preserve">/* </w:t>
      </w:r>
      <w:r w:rsidRPr="00031817">
        <w:rPr>
          <w:rFonts w:ascii="Arial" w:hAnsi="Arial" w:cs="Arial"/>
          <w:b/>
          <w:sz w:val="20"/>
          <w:szCs w:val="20"/>
        </w:rPr>
        <w:t>Обращение к элементам структуры через указатель</w:t>
      </w:r>
      <w:r w:rsidRPr="00A869D8">
        <w:rPr>
          <w:rFonts w:ascii="Arial" w:hAnsi="Arial" w:cs="Arial"/>
          <w:sz w:val="20"/>
          <w:szCs w:val="20"/>
        </w:rPr>
        <w:t xml:space="preserve"> */</w:t>
      </w:r>
    </w:p>
    <w:p w14:paraId="114AB632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7A3C48D1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>#include &lt;conio.h&gt;</w:t>
      </w:r>
    </w:p>
    <w:p w14:paraId="75C28404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struct sprav </w:t>
      </w:r>
    </w:p>
    <w:p w14:paraId="424F84AA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{</w:t>
      </w:r>
    </w:p>
    <w:p w14:paraId="7FA1474B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 char fio[20];</w:t>
      </w:r>
    </w:p>
    <w:p w14:paraId="69390AC5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 long num;</w:t>
      </w:r>
    </w:p>
    <w:p w14:paraId="4C5F1197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};</w:t>
      </w:r>
    </w:p>
    <w:p w14:paraId="7632A884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int main()</w:t>
      </w:r>
    </w:p>
    <w:p w14:paraId="1077C7EB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>{</w:t>
      </w:r>
    </w:p>
    <w:p w14:paraId="5E3D2E81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struct sprav *tel1, *tel2;</w:t>
      </w:r>
    </w:p>
    <w:p w14:paraId="6C2DE42D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/* </w:t>
      </w:r>
      <w:r w:rsidRPr="00A869D8">
        <w:rPr>
          <w:rFonts w:ascii="Arial" w:hAnsi="Arial" w:cs="Arial"/>
          <w:sz w:val="20"/>
          <w:szCs w:val="20"/>
        </w:rPr>
        <w:t>Выделение</w:t>
      </w:r>
      <w:r w:rsidRPr="00A869D8">
        <w:rPr>
          <w:rFonts w:ascii="Arial" w:hAnsi="Arial" w:cs="Arial"/>
          <w:sz w:val="20"/>
          <w:szCs w:val="20"/>
          <w:lang w:val="en-US"/>
        </w:rPr>
        <w:t xml:space="preserve"> </w:t>
      </w:r>
      <w:r w:rsidRPr="00A869D8">
        <w:rPr>
          <w:rFonts w:ascii="Arial" w:hAnsi="Arial" w:cs="Arial"/>
          <w:sz w:val="20"/>
          <w:szCs w:val="20"/>
        </w:rPr>
        <w:t>памяти</w:t>
      </w:r>
      <w:r w:rsidRPr="00A869D8">
        <w:rPr>
          <w:rFonts w:ascii="Arial" w:hAnsi="Arial" w:cs="Arial"/>
          <w:sz w:val="20"/>
          <w:szCs w:val="20"/>
          <w:lang w:val="en-US"/>
        </w:rPr>
        <w:t xml:space="preserve"> </w:t>
      </w:r>
      <w:r w:rsidRPr="00A869D8">
        <w:rPr>
          <w:rFonts w:ascii="Arial" w:hAnsi="Arial" w:cs="Arial"/>
          <w:sz w:val="20"/>
          <w:szCs w:val="20"/>
        </w:rPr>
        <w:t>для</w:t>
      </w:r>
      <w:r w:rsidRPr="00A869D8">
        <w:rPr>
          <w:rFonts w:ascii="Arial" w:hAnsi="Arial" w:cs="Arial"/>
          <w:sz w:val="20"/>
          <w:szCs w:val="20"/>
          <w:lang w:val="en-US"/>
        </w:rPr>
        <w:t xml:space="preserve"> </w:t>
      </w:r>
      <w:r w:rsidRPr="00A869D8">
        <w:rPr>
          <w:rFonts w:ascii="Arial" w:hAnsi="Arial" w:cs="Arial"/>
          <w:sz w:val="20"/>
          <w:szCs w:val="20"/>
        </w:rPr>
        <w:t>структуры</w:t>
      </w:r>
      <w:r w:rsidRPr="00A869D8">
        <w:rPr>
          <w:rFonts w:ascii="Arial" w:hAnsi="Arial" w:cs="Arial"/>
          <w:sz w:val="20"/>
          <w:szCs w:val="20"/>
          <w:lang w:val="en-US"/>
        </w:rPr>
        <w:t xml:space="preserve"> */</w:t>
      </w:r>
    </w:p>
    <w:p w14:paraId="37977FF8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tel1=(struct sprav *)malloc(sizeof(struct sprav));</w:t>
      </w:r>
    </w:p>
    <w:p w14:paraId="4A151D0B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tel2=(struct sprav *)malloc(sizeof(struct sprav));</w:t>
      </w:r>
    </w:p>
    <w:p w14:paraId="27080192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puts("Enter your name: ");</w:t>
      </w:r>
    </w:p>
    <w:p w14:paraId="7930F7F5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gets(tel1-&gt;fio);</w:t>
      </w:r>
    </w:p>
    <w:p w14:paraId="66A55B80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puts("Enter the tlf number: ");</w:t>
      </w:r>
    </w:p>
    <w:p w14:paraId="70B4341C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scanf("%ld",&amp;tel1-&gt;num);</w:t>
      </w:r>
    </w:p>
    <w:p w14:paraId="4C40049E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*tel2= *tel1;</w:t>
      </w:r>
    </w:p>
    <w:p w14:paraId="4EFDF159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puts("Input: ");</w:t>
      </w:r>
    </w:p>
    <w:p w14:paraId="7F20B5E6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printf("Name: %s   Number: %ld\n",(*tel2).fio,(*tel2).num);</w:t>
      </w:r>
    </w:p>
    <w:p w14:paraId="24EF3F34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// printf("Name: %s   Number: %ld\n",tel2-&gt;fio,tel2-&gt;num);  // </w:t>
      </w:r>
      <w:r w:rsidRPr="00A869D8">
        <w:rPr>
          <w:rFonts w:ascii="Arial" w:hAnsi="Arial" w:cs="Arial"/>
          <w:sz w:val="20"/>
          <w:szCs w:val="20"/>
        </w:rPr>
        <w:t>или</w:t>
      </w:r>
      <w:r w:rsidRPr="00A869D8">
        <w:rPr>
          <w:rFonts w:ascii="Arial" w:hAnsi="Arial" w:cs="Arial"/>
          <w:sz w:val="20"/>
          <w:szCs w:val="20"/>
          <w:lang w:val="en-US"/>
        </w:rPr>
        <w:t xml:space="preserve"> </w:t>
      </w:r>
      <w:r w:rsidRPr="00A869D8">
        <w:rPr>
          <w:rFonts w:ascii="Arial" w:hAnsi="Arial" w:cs="Arial"/>
          <w:sz w:val="20"/>
          <w:szCs w:val="20"/>
        </w:rPr>
        <w:t>так</w:t>
      </w:r>
    </w:p>
    <w:p w14:paraId="0958711B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free(tel1);</w:t>
      </w:r>
    </w:p>
    <w:p w14:paraId="20F7C9AA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 free(tel2);</w:t>
      </w:r>
    </w:p>
    <w:p w14:paraId="5D0042B7" w14:textId="77777777" w:rsidR="00A869D8" w:rsidRPr="00A869D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A869D8">
        <w:rPr>
          <w:rFonts w:ascii="Arial" w:hAnsi="Arial" w:cs="Arial"/>
          <w:sz w:val="20"/>
          <w:szCs w:val="20"/>
          <w:lang w:val="en-US"/>
        </w:rPr>
        <w:t xml:space="preserve">  return 0;</w:t>
      </w:r>
    </w:p>
    <w:p w14:paraId="6E0C5D04" w14:textId="77777777" w:rsidR="00014E08" w:rsidRDefault="00A869D8" w:rsidP="00A869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869D8">
        <w:rPr>
          <w:rFonts w:ascii="Arial" w:hAnsi="Arial" w:cs="Arial"/>
          <w:sz w:val="20"/>
          <w:szCs w:val="20"/>
        </w:rPr>
        <w:t>}</w:t>
      </w:r>
    </w:p>
    <w:p w14:paraId="6B5949ED" w14:textId="77777777" w:rsidR="00B8186A" w:rsidRDefault="00B8186A" w:rsidP="00B8186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============================================================================================</w:t>
      </w:r>
    </w:p>
    <w:p w14:paraId="5B760374" w14:textId="77777777" w:rsidR="00B8186A" w:rsidRPr="00B8186A" w:rsidRDefault="00B8186A" w:rsidP="00B8186A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b/>
          <w:sz w:val="20"/>
          <w:szCs w:val="20"/>
        </w:rPr>
      </w:pPr>
      <w:r w:rsidRPr="00B8186A">
        <w:rPr>
          <w:rFonts w:ascii="Arial" w:hAnsi="Arial" w:cs="Arial"/>
          <w:b/>
          <w:sz w:val="20"/>
          <w:szCs w:val="20"/>
        </w:rPr>
        <w:t>Массив структур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352"/>
      </w:tblGrid>
      <w:tr w:rsidR="00A53A52" w14:paraId="3187265D" w14:textId="77777777" w:rsidTr="000F4372">
        <w:tc>
          <w:tcPr>
            <w:tcW w:w="5920" w:type="dxa"/>
          </w:tcPr>
          <w:p w14:paraId="596F6ACE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>/* Массив структур. Обращение к элементам структуры через */</w:t>
            </w:r>
          </w:p>
          <w:p w14:paraId="22614FBB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>/* имя элемента массива */</w:t>
            </w:r>
          </w:p>
          <w:p w14:paraId="0A3C8C2F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>#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include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stdio</w:t>
            </w:r>
            <w:r w:rsidRPr="0052702D">
              <w:rPr>
                <w:rFonts w:ascii="Arial" w:hAnsi="Arial" w:cs="Arial"/>
                <w:sz w:val="20"/>
                <w:szCs w:val="20"/>
              </w:rPr>
              <w:t>.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52702D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FDA92FB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0F4591F6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#include &lt;string.h&gt;</w:t>
            </w:r>
          </w:p>
          <w:p w14:paraId="7AFD379F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#define SPRAV struct sprav</w:t>
            </w:r>
          </w:p>
          <w:p w14:paraId="5F4BC3E0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int main()</w:t>
            </w:r>
          </w:p>
          <w:p w14:paraId="78A63E9D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CBD0FDD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int const N=3;</w:t>
            </w:r>
          </w:p>
          <w:p w14:paraId="1C164A75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SPRAV</w:t>
            </w:r>
          </w:p>
          <w:p w14:paraId="1E3334AF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{</w:t>
            </w:r>
          </w:p>
          <w:p w14:paraId="2D78F0AC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fio[20];</w:t>
            </w:r>
          </w:p>
          <w:p w14:paraId="13B5BAD2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long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num</w:t>
            </w:r>
            <w:r w:rsidRPr="0052702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DCCD6F1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};</w:t>
            </w:r>
          </w:p>
          <w:p w14:paraId="765EAE6B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SPRAV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tel</w:t>
            </w:r>
            <w:r w:rsidRPr="0052702D">
              <w:rPr>
                <w:rFonts w:ascii="Arial" w:hAnsi="Arial" w:cs="Arial"/>
                <w:sz w:val="20"/>
                <w:szCs w:val="20"/>
              </w:rPr>
              <w:t>[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52702D">
              <w:rPr>
                <w:rFonts w:ascii="Arial" w:hAnsi="Arial" w:cs="Arial"/>
                <w:sz w:val="20"/>
                <w:szCs w:val="20"/>
              </w:rPr>
              <w:t>];    /* массив структур - 3 элементов */</w:t>
            </w:r>
          </w:p>
          <w:p w14:paraId="29563B07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char fio_tek[20];</w:t>
            </w:r>
          </w:p>
          <w:p w14:paraId="6C2354A1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int i;</w:t>
            </w:r>
          </w:p>
          <w:p w14:paraId="2272A392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>/* ввод данных в массив структур */</w:t>
            </w:r>
          </w:p>
          <w:p w14:paraId="22F9CDEA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for(i=0; i&lt;N; i++)  </w:t>
            </w:r>
          </w:p>
          <w:p w14:paraId="645D547C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{</w:t>
            </w:r>
          </w:p>
          <w:p w14:paraId="6B7F0803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puts("Enter your name: ");</w:t>
            </w:r>
          </w:p>
          <w:p w14:paraId="03635BAC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gets(tel[i].fio);</w:t>
            </w:r>
          </w:p>
          <w:p w14:paraId="15C07D46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puts("Enter the tlf number: ");</w:t>
            </w:r>
          </w:p>
          <w:p w14:paraId="1492AB38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scanf("%ld",&amp;tel[i].num);</w:t>
            </w:r>
          </w:p>
          <w:p w14:paraId="59BF2D14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getchar();</w:t>
            </w:r>
          </w:p>
          <w:p w14:paraId="163138C7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}</w:t>
            </w:r>
          </w:p>
          <w:p w14:paraId="795BDBF8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puts("Choosing a phone by last name ");</w:t>
            </w:r>
          </w:p>
          <w:p w14:paraId="5412A357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gets</w:t>
            </w:r>
            <w:r w:rsidRPr="0052702D">
              <w:rPr>
                <w:rFonts w:ascii="Arial" w:hAnsi="Arial" w:cs="Arial"/>
                <w:sz w:val="20"/>
                <w:szCs w:val="20"/>
              </w:rPr>
              <w:t>(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r w:rsidRPr="0052702D">
              <w:rPr>
                <w:rFonts w:ascii="Arial" w:hAnsi="Arial" w:cs="Arial"/>
                <w:sz w:val="20"/>
                <w:szCs w:val="20"/>
              </w:rPr>
              <w:t>_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tek</w:t>
            </w:r>
            <w:r w:rsidRPr="0052702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6A113052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>/* поиск структуры по фамилии абонента */</w:t>
            </w:r>
          </w:p>
          <w:p w14:paraId="3077B353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for(i=0; i&lt;N; i++)</w:t>
            </w:r>
          </w:p>
          <w:p w14:paraId="7B274274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if(!strcmp(fio_tek,tel[i].fio)) break;</w:t>
            </w:r>
          </w:p>
          <w:p w14:paraId="2C2D4B09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if</w:t>
            </w:r>
            <w:r w:rsidRPr="0052702D">
              <w:rPr>
                <w:rFonts w:ascii="Arial" w:hAnsi="Arial" w:cs="Arial"/>
                <w:sz w:val="20"/>
                <w:szCs w:val="20"/>
              </w:rPr>
              <w:t>(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!=5)    /* цикл закончен по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break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  <w:p w14:paraId="60A46B83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printf("Subscriber number %s is equal to %ld\n",fio_tek, \</w:t>
            </w:r>
          </w:p>
          <w:p w14:paraId="1EBD793A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          tel</w:t>
            </w:r>
            <w:r w:rsidRPr="0052702D">
              <w:rPr>
                <w:rFonts w:ascii="Arial" w:hAnsi="Arial" w:cs="Arial"/>
                <w:sz w:val="20"/>
                <w:szCs w:val="20"/>
              </w:rPr>
              <w:t>[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52702D">
              <w:rPr>
                <w:rFonts w:ascii="Arial" w:hAnsi="Arial" w:cs="Arial"/>
                <w:sz w:val="20"/>
                <w:szCs w:val="20"/>
              </w:rPr>
              <w:t>].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num</w:t>
            </w:r>
            <w:r w:rsidRPr="0052702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65E06A7A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  <w:r w:rsidRPr="0052702D">
              <w:rPr>
                <w:rFonts w:ascii="Arial" w:hAnsi="Arial" w:cs="Arial"/>
                <w:sz w:val="20"/>
                <w:szCs w:val="20"/>
              </w:rPr>
              <w:t xml:space="preserve">        /* цикл выполнился полностью </w:t>
            </w: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>*/</w:t>
            </w:r>
          </w:p>
          <w:p w14:paraId="6D61C44D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puts("Subscriber not found"); // Абонент не найден</w:t>
            </w:r>
          </w:p>
          <w:p w14:paraId="5AB4B316" w14:textId="77777777" w:rsidR="0052702D" w:rsidRP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return 0;</w:t>
            </w:r>
          </w:p>
          <w:p w14:paraId="6147293C" w14:textId="77777777" w:rsidR="0052702D" w:rsidRDefault="0052702D" w:rsidP="0052702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02D">
              <w:rPr>
                <w:rFonts w:ascii="Arial" w:hAnsi="Arial" w:cs="Arial"/>
                <w:sz w:val="20"/>
                <w:szCs w:val="20"/>
                <w:lang w:val="en-US"/>
              </w:rPr>
              <w:t xml:space="preserve"> }</w:t>
            </w:r>
          </w:p>
        </w:tc>
        <w:tc>
          <w:tcPr>
            <w:tcW w:w="5352" w:type="dxa"/>
          </w:tcPr>
          <w:p w14:paraId="0205BF43" w14:textId="77777777" w:rsidR="00A53A52" w:rsidRDefault="0052702D" w:rsidP="00B8186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5550" w:dyaOrig="4380" w14:anchorId="09CD8B56">
                <v:shape id="_x0000_i1027" type="#_x0000_t75" style="width:243pt;height:192.75pt" o:ole="">
                  <v:imagedata r:id="rId11" o:title=""/>
                </v:shape>
                <o:OLEObject Type="Embed" ProgID="PBrush" ShapeID="_x0000_i1027" DrawAspect="Content" ObjectID="_1756646945" r:id="rId12"/>
              </w:object>
            </w:r>
          </w:p>
        </w:tc>
      </w:tr>
    </w:tbl>
    <w:p w14:paraId="28D77A08" w14:textId="77777777" w:rsidR="00B8186A" w:rsidRPr="00B8186A" w:rsidRDefault="00B8186A" w:rsidP="00B8186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6D7150E2" w14:textId="77777777" w:rsidR="00F959F2" w:rsidRPr="007D73B3" w:rsidRDefault="00F959F2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F38CEFC" w14:textId="77777777" w:rsidR="00F959F2" w:rsidRDefault="00F959F2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1696E24" w14:textId="77777777" w:rsidR="00AC79D3" w:rsidRDefault="00AC79D3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4B337B1" w14:textId="77777777" w:rsidR="00AC79D3" w:rsidRDefault="00AC79D3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5A6C4842" w14:textId="77777777" w:rsidR="00AC79D3" w:rsidRDefault="00AC79D3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071CE658" w14:textId="77777777" w:rsidR="00AC79D3" w:rsidRDefault="00AC79D3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7ABD73B0" w14:textId="77777777" w:rsidR="00AC79D3" w:rsidRDefault="00AC79D3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510C3035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D73B3">
        <w:rPr>
          <w:rFonts w:ascii="Arial" w:hAnsi="Arial" w:cs="Arial"/>
          <w:sz w:val="20"/>
          <w:szCs w:val="20"/>
        </w:rPr>
        <w:lastRenderedPageBreak/>
        <w:t xml:space="preserve">/* </w:t>
      </w:r>
      <w:r w:rsidRPr="007D73B3">
        <w:rPr>
          <w:rFonts w:ascii="Arial" w:hAnsi="Arial" w:cs="Arial"/>
          <w:b/>
          <w:sz w:val="20"/>
          <w:szCs w:val="20"/>
        </w:rPr>
        <w:t>Массив структур. Память выделяется динамически</w:t>
      </w:r>
      <w:r w:rsidRPr="007D73B3">
        <w:rPr>
          <w:rFonts w:ascii="Arial" w:hAnsi="Arial" w:cs="Arial"/>
          <w:sz w:val="20"/>
          <w:szCs w:val="20"/>
        </w:rPr>
        <w:t>. */</w:t>
      </w:r>
    </w:p>
    <w:p w14:paraId="5BA2321A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D73B3">
        <w:rPr>
          <w:rFonts w:ascii="Arial" w:hAnsi="Arial" w:cs="Arial"/>
          <w:sz w:val="20"/>
          <w:szCs w:val="20"/>
        </w:rPr>
        <w:t xml:space="preserve">/* </w:t>
      </w:r>
      <w:r w:rsidRPr="007D73B3">
        <w:rPr>
          <w:rFonts w:ascii="Arial" w:hAnsi="Arial" w:cs="Arial"/>
          <w:b/>
          <w:sz w:val="20"/>
          <w:szCs w:val="20"/>
        </w:rPr>
        <w:t>Обращение к элементам структуры через указатель</w:t>
      </w:r>
      <w:r w:rsidRPr="007D73B3">
        <w:rPr>
          <w:rFonts w:ascii="Arial" w:hAnsi="Arial" w:cs="Arial"/>
          <w:sz w:val="20"/>
          <w:szCs w:val="20"/>
        </w:rPr>
        <w:t xml:space="preserve"> */</w:t>
      </w:r>
    </w:p>
    <w:p w14:paraId="7868E8E8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6BBC07D6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#include &lt;conio.h&gt;</w:t>
      </w:r>
    </w:p>
    <w:p w14:paraId="27858AD0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#include &lt;string.h&gt;</w:t>
      </w:r>
    </w:p>
    <w:p w14:paraId="492B20F5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int const N=3;</w:t>
      </w:r>
    </w:p>
    <w:p w14:paraId="169C3737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typedef struct</w:t>
      </w:r>
    </w:p>
    <w:p w14:paraId="01FEF527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2D0F872D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char fio[20];</w:t>
      </w:r>
    </w:p>
    <w:p w14:paraId="47C1910E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long num;</w:t>
      </w:r>
    </w:p>
    <w:p w14:paraId="67E6B068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} TEL;</w:t>
      </w:r>
    </w:p>
    <w:p w14:paraId="180A7C52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int main()</w:t>
      </w:r>
    </w:p>
    <w:p w14:paraId="655016E6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{</w:t>
      </w:r>
    </w:p>
    <w:p w14:paraId="4C8B6FD6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TEL *tel;</w:t>
      </w:r>
    </w:p>
    <w:p w14:paraId="1C4E4F5E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char fio_tek[20];</w:t>
      </w:r>
    </w:p>
    <w:p w14:paraId="03478ED6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int i;</w:t>
      </w:r>
    </w:p>
    <w:p w14:paraId="6B3F585E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D73B3">
        <w:rPr>
          <w:rFonts w:ascii="Arial" w:hAnsi="Arial" w:cs="Arial"/>
          <w:sz w:val="20"/>
          <w:szCs w:val="20"/>
        </w:rPr>
        <w:t>/* Выделение памяти для массива - N элементов */</w:t>
      </w:r>
    </w:p>
    <w:p w14:paraId="782E09EE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</w:rPr>
        <w:t xml:space="preserve"> </w:t>
      </w:r>
      <w:r w:rsidRPr="007D73B3">
        <w:rPr>
          <w:rFonts w:ascii="Arial" w:hAnsi="Arial" w:cs="Arial"/>
          <w:sz w:val="20"/>
          <w:szCs w:val="20"/>
          <w:lang w:val="en-US"/>
        </w:rPr>
        <w:t>tel=(TEL *)malloc(sizeof(TEL)*N);</w:t>
      </w:r>
    </w:p>
    <w:p w14:paraId="193FE314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for(i=0; i&lt;N; i++)</w:t>
      </w:r>
    </w:p>
    <w:p w14:paraId="42F7343B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{</w:t>
      </w:r>
    </w:p>
    <w:p w14:paraId="209B9D98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puts("Enter your name: ");</w:t>
      </w:r>
    </w:p>
    <w:p w14:paraId="0CF981C0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gets((tel+i)-&gt;fio);</w:t>
      </w:r>
    </w:p>
    <w:p w14:paraId="5AF358B2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puts("Enter the tlf number: ");</w:t>
      </w:r>
    </w:p>
    <w:p w14:paraId="449E9C79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scanf("%ld",&amp;(tel+i)-&gt;num);</w:t>
      </w:r>
    </w:p>
    <w:p w14:paraId="13E5B8CF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getchar();</w:t>
      </w:r>
    </w:p>
    <w:p w14:paraId="6EEF916C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}</w:t>
      </w:r>
    </w:p>
    <w:p w14:paraId="77AACD39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puts("hoosing a phone by last name ");</w:t>
      </w:r>
    </w:p>
    <w:p w14:paraId="6E90009C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gets(fio_tek);</w:t>
      </w:r>
    </w:p>
    <w:p w14:paraId="25745915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for(i=0; i&lt;N; i++,tel++)</w:t>
      </w:r>
    </w:p>
    <w:p w14:paraId="7B8A5091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if(!strcmp(fio_tek,tel-&gt;fio)) break;</w:t>
      </w:r>
    </w:p>
    <w:p w14:paraId="0441D7FF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if(i!=N)</w:t>
      </w:r>
    </w:p>
    <w:p w14:paraId="6D07F4ED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printf("Subscriber number %s is equal to %ld\n",fio_tek, \</w:t>
      </w:r>
    </w:p>
    <w:p w14:paraId="654C1724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                      tel-&gt;num);</w:t>
      </w:r>
    </w:p>
    <w:p w14:paraId="3320A169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else</w:t>
      </w:r>
    </w:p>
    <w:p w14:paraId="05DD111D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 xml:space="preserve">        puts("Subscriber not found"); // </w:t>
      </w:r>
      <w:r w:rsidRPr="007D73B3">
        <w:rPr>
          <w:rFonts w:ascii="Arial" w:hAnsi="Arial" w:cs="Arial"/>
          <w:sz w:val="20"/>
          <w:szCs w:val="20"/>
        </w:rPr>
        <w:t>Абонент</w:t>
      </w:r>
      <w:r w:rsidRPr="007D73B3">
        <w:rPr>
          <w:rFonts w:ascii="Arial" w:hAnsi="Arial" w:cs="Arial"/>
          <w:sz w:val="20"/>
          <w:szCs w:val="20"/>
          <w:lang w:val="en-US"/>
        </w:rPr>
        <w:t xml:space="preserve"> </w:t>
      </w:r>
      <w:r w:rsidRPr="007D73B3">
        <w:rPr>
          <w:rFonts w:ascii="Arial" w:hAnsi="Arial" w:cs="Arial"/>
          <w:sz w:val="20"/>
          <w:szCs w:val="20"/>
        </w:rPr>
        <w:t>не</w:t>
      </w:r>
      <w:r w:rsidRPr="007D73B3">
        <w:rPr>
          <w:rFonts w:ascii="Arial" w:hAnsi="Arial" w:cs="Arial"/>
          <w:sz w:val="20"/>
          <w:szCs w:val="20"/>
          <w:lang w:val="en-US"/>
        </w:rPr>
        <w:t xml:space="preserve"> </w:t>
      </w:r>
      <w:r w:rsidRPr="007D73B3">
        <w:rPr>
          <w:rFonts w:ascii="Arial" w:hAnsi="Arial" w:cs="Arial"/>
          <w:sz w:val="20"/>
          <w:szCs w:val="20"/>
        </w:rPr>
        <w:t>найден</w:t>
      </w:r>
    </w:p>
    <w:p w14:paraId="0CE64275" w14:textId="77777777" w:rsidR="007D73B3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return 0;</w:t>
      </w:r>
    </w:p>
    <w:p w14:paraId="78902977" w14:textId="77777777" w:rsidR="00F959F2" w:rsidRPr="007D73B3" w:rsidRDefault="007D73B3" w:rsidP="007D73B3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D73B3">
        <w:rPr>
          <w:rFonts w:ascii="Arial" w:hAnsi="Arial" w:cs="Arial"/>
          <w:sz w:val="20"/>
          <w:szCs w:val="20"/>
          <w:lang w:val="en-US"/>
        </w:rPr>
        <w:t>}</w:t>
      </w:r>
    </w:p>
    <w:p w14:paraId="4D93A574" w14:textId="77777777" w:rsidR="00040699" w:rsidRDefault="00040699" w:rsidP="0004069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============================================================================================</w:t>
      </w:r>
    </w:p>
    <w:p w14:paraId="343F2A49" w14:textId="77777777" w:rsidR="00D17C38" w:rsidRPr="00D17C38" w:rsidRDefault="00D17C38" w:rsidP="00D17C38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D17C38">
        <w:rPr>
          <w:rFonts w:ascii="Arial" w:hAnsi="Arial" w:cs="Arial"/>
          <w:b/>
          <w:sz w:val="20"/>
          <w:szCs w:val="20"/>
          <w:lang w:val="en-US"/>
        </w:rPr>
        <w:t>Передача структуры в функцию</w:t>
      </w:r>
    </w:p>
    <w:p w14:paraId="7645EF82" w14:textId="77777777" w:rsidR="005C3474" w:rsidRDefault="00D17C38" w:rsidP="00D17C3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17C38">
        <w:rPr>
          <w:rFonts w:ascii="Arial" w:hAnsi="Arial" w:cs="Arial"/>
          <w:sz w:val="20"/>
          <w:szCs w:val="20"/>
        </w:rPr>
        <w:t xml:space="preserve">Непосредственный доступ к компонентам структуры </w:t>
      </w:r>
      <w:r w:rsidR="001E0F3D">
        <w:rPr>
          <w:rFonts w:ascii="Arial" w:hAnsi="Arial" w:cs="Arial"/>
          <w:sz w:val="20"/>
          <w:szCs w:val="20"/>
        </w:rPr>
        <w:t>–</w:t>
      </w:r>
      <w:r w:rsidRPr="00D17C38">
        <w:rPr>
          <w:rFonts w:ascii="Arial" w:hAnsi="Arial" w:cs="Arial"/>
          <w:sz w:val="20"/>
          <w:szCs w:val="20"/>
        </w:rPr>
        <w:t xml:space="preserve"> плохой стиль программирования. </w:t>
      </w:r>
    </w:p>
    <w:p w14:paraId="740248E2" w14:textId="77777777" w:rsidR="005C3474" w:rsidRDefault="00D17C38" w:rsidP="00D17C3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17C38">
        <w:rPr>
          <w:rFonts w:ascii="Arial" w:hAnsi="Arial" w:cs="Arial"/>
          <w:sz w:val="20"/>
          <w:szCs w:val="20"/>
        </w:rPr>
        <w:t xml:space="preserve">Все операции, которые разрешены применительно к структуре, должны быть при этом реализованы в виде отдельных функций. </w:t>
      </w:r>
    </w:p>
    <w:p w14:paraId="16B2ED48" w14:textId="77777777" w:rsidR="00F959F2" w:rsidRDefault="00D17C38" w:rsidP="00D17C3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C3474">
        <w:rPr>
          <w:rFonts w:ascii="Arial" w:hAnsi="Arial" w:cs="Arial"/>
          <w:b/>
          <w:i/>
          <w:sz w:val="20"/>
          <w:szCs w:val="20"/>
        </w:rPr>
        <w:t>Не все компиляторы языка Си позволяют передавать структуры в функцию по значению</w:t>
      </w:r>
      <w:r w:rsidRPr="00D17C38">
        <w:rPr>
          <w:rFonts w:ascii="Arial" w:hAnsi="Arial" w:cs="Arial"/>
          <w:sz w:val="20"/>
          <w:szCs w:val="20"/>
        </w:rPr>
        <w:t>, поэтому в примерах передача структуры идет через указатель.</w:t>
      </w:r>
    </w:p>
    <w:p w14:paraId="69459B46" w14:textId="77777777" w:rsidR="00261C7A" w:rsidRPr="00D17C38" w:rsidRDefault="00261C7A" w:rsidP="00D17C3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636"/>
      </w:tblGrid>
      <w:tr w:rsidR="00261C7A" w14:paraId="517D6CC9" w14:textId="77777777" w:rsidTr="00261C7A">
        <w:tc>
          <w:tcPr>
            <w:tcW w:w="5636" w:type="dxa"/>
          </w:tcPr>
          <w:p w14:paraId="2E62CE82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Передача структуры в функцию через указатель на структуру */</w:t>
            </w:r>
          </w:p>
          <w:p w14:paraId="1F99114B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Определение комплексного числа через структуру и действия */</w:t>
            </w:r>
          </w:p>
          <w:p w14:paraId="4E392956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над комплексными числами ( ввод, вывод, вычисление суммы) */</w:t>
            </w:r>
          </w:p>
          <w:p w14:paraId="01F39FD6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7A47952D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typedef struct { float a;   /* </w:t>
            </w:r>
            <w:r w:rsidRPr="00261C7A">
              <w:rPr>
                <w:rFonts w:ascii="Arial" w:hAnsi="Arial" w:cs="Arial"/>
                <w:sz w:val="20"/>
                <w:szCs w:val="20"/>
              </w:rPr>
              <w:t>действительная</w:t>
            </w: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61C7A">
              <w:rPr>
                <w:rFonts w:ascii="Arial" w:hAnsi="Arial" w:cs="Arial"/>
                <w:sz w:val="20"/>
                <w:szCs w:val="20"/>
              </w:rPr>
              <w:t>часть</w:t>
            </w: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*/</w:t>
            </w:r>
          </w:p>
          <w:p w14:paraId="2732E7A5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float b;   /* </w:t>
            </w:r>
            <w:r w:rsidRPr="00261C7A">
              <w:rPr>
                <w:rFonts w:ascii="Arial" w:hAnsi="Arial" w:cs="Arial"/>
                <w:sz w:val="20"/>
                <w:szCs w:val="20"/>
              </w:rPr>
              <w:t>мнимая</w:t>
            </w: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61C7A">
              <w:rPr>
                <w:rFonts w:ascii="Arial" w:hAnsi="Arial" w:cs="Arial"/>
                <w:sz w:val="20"/>
                <w:szCs w:val="20"/>
              </w:rPr>
              <w:t>часть</w:t>
            </w: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*/</w:t>
            </w:r>
          </w:p>
          <w:p w14:paraId="66ED7EEE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} COMPLEX;</w:t>
            </w:r>
          </w:p>
          <w:p w14:paraId="402B5012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void vvod(COMPLEX *,float,float);     </w:t>
            </w:r>
          </w:p>
          <w:p w14:paraId="58AB93AF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sum(COMPLEX *,COMPLEX *,COMPLEX *);</w:t>
            </w:r>
          </w:p>
          <w:p w14:paraId="494D95E9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out(COMPLEX *);</w:t>
            </w:r>
          </w:p>
          <w:p w14:paraId="407CF6B8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main(void)</w:t>
            </w:r>
          </w:p>
          <w:p w14:paraId="1511B9FA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4186A15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COMPLEX x,y,z;</w:t>
            </w:r>
          </w:p>
          <w:p w14:paraId="17AAA5A9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vvod(&amp;x,2.5,6.7);</w:t>
            </w:r>
          </w:p>
          <w:p w14:paraId="08A20BCE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vvod(&amp;y,6.89,8.45);</w:t>
            </w:r>
          </w:p>
          <w:p w14:paraId="4BAB9548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puts("Numbers are entered: ");</w:t>
            </w:r>
          </w:p>
          <w:p w14:paraId="108AD4E2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out(&amp;x);</w:t>
            </w:r>
          </w:p>
          <w:p w14:paraId="3915A0E4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out(&amp;y);</w:t>
            </w:r>
          </w:p>
          <w:p w14:paraId="0DCA2CEA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sum(&amp;x,&amp;y,&amp;z);</w:t>
            </w:r>
          </w:p>
          <w:p w14:paraId="2029B792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puts("The sum of complex numbers is equal to: ");</w:t>
            </w:r>
          </w:p>
          <w:p w14:paraId="7B74161B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261C7A">
              <w:rPr>
                <w:rFonts w:ascii="Arial" w:hAnsi="Arial" w:cs="Arial"/>
                <w:sz w:val="20"/>
                <w:szCs w:val="20"/>
              </w:rPr>
              <w:t>out(&amp;z);</w:t>
            </w:r>
          </w:p>
          <w:p w14:paraId="2F81013F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319960C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Вывод комплексного числа */</w:t>
            </w:r>
          </w:p>
          <w:p w14:paraId="079DFAC4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out( COMPLEX *p)</w:t>
            </w:r>
          </w:p>
          <w:p w14:paraId="52A9F1B8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5CAAF95F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printf("(%.2f,%.2f)\n", (*p).a,(*p).b);</w:t>
            </w:r>
          </w:p>
          <w:p w14:paraId="262DA4C1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261C7A">
              <w:rPr>
                <w:rFonts w:ascii="Arial" w:hAnsi="Arial" w:cs="Arial"/>
                <w:sz w:val="20"/>
                <w:szCs w:val="20"/>
              </w:rPr>
              <w:t>return;</w:t>
            </w:r>
          </w:p>
          <w:p w14:paraId="40164187" w14:textId="77777777" w:rsid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636" w:type="dxa"/>
          </w:tcPr>
          <w:p w14:paraId="30DCA179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Вычисление суммы двух комплексных чисел */</w:t>
            </w:r>
          </w:p>
          <w:p w14:paraId="1B2B7919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sum(COMPLEX *p1,COMPLEX *p2,COMPLEX *p3)</w:t>
            </w:r>
          </w:p>
          <w:p w14:paraId="6DD17B43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872A89C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(*p3).a=(*p1).a+(*p2).a;</w:t>
            </w:r>
          </w:p>
          <w:p w14:paraId="01BB387A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(*p3).b=(*p1).b+(*p2).b;</w:t>
            </w:r>
          </w:p>
          <w:p w14:paraId="06723E98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261C7A">
              <w:rPr>
                <w:rFonts w:ascii="Arial" w:hAnsi="Arial" w:cs="Arial"/>
                <w:sz w:val="20"/>
                <w:szCs w:val="20"/>
              </w:rPr>
              <w:t>return;</w:t>
            </w:r>
          </w:p>
          <w:p w14:paraId="67D80F61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6D2FBFB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/* Ввод значений для элементов структуры */</w:t>
            </w:r>
          </w:p>
          <w:p w14:paraId="4719B17D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void vvod(COMPLEX *p,float a, float b)</w:t>
            </w:r>
          </w:p>
          <w:p w14:paraId="3FBAD211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7D199EDA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p-&gt;a=a;</w:t>
            </w:r>
          </w:p>
          <w:p w14:paraId="5AF018BD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p-&gt;b=b;</w:t>
            </w:r>
          </w:p>
          <w:p w14:paraId="47F1FB21" w14:textId="77777777" w:rsidR="00261C7A" w:rsidRP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1C7A">
              <w:rPr>
                <w:rFonts w:ascii="Arial" w:hAnsi="Arial" w:cs="Arial"/>
                <w:sz w:val="20"/>
                <w:szCs w:val="20"/>
                <w:lang w:val="en-US"/>
              </w:rPr>
              <w:t xml:space="preserve">   return;</w:t>
            </w:r>
          </w:p>
          <w:p w14:paraId="293BED1E" w14:textId="77777777" w:rsid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C7A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B04605A" w14:textId="77777777" w:rsidR="00261C7A" w:rsidRDefault="00261C7A" w:rsidP="00261C7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F14F55" w14:textId="77777777" w:rsidR="00261C7A" w:rsidRDefault="00261C7A" w:rsidP="00261C7A">
            <w:pPr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5910" w:dyaOrig="1875" w14:anchorId="2D671160">
                <v:shape id="_x0000_i1028" type="#_x0000_t75" style="width:229.5pt;height:72.75pt" o:ole="">
                  <v:imagedata r:id="rId13" o:title=""/>
                </v:shape>
                <o:OLEObject Type="Embed" ProgID="PBrush" ShapeID="_x0000_i1028" DrawAspect="Content" ObjectID="_1756646946" r:id="rId14"/>
              </w:object>
            </w:r>
          </w:p>
        </w:tc>
      </w:tr>
    </w:tbl>
    <w:p w14:paraId="53C32D11" w14:textId="77777777" w:rsidR="001E0F3D" w:rsidRDefault="001E0F3D" w:rsidP="001E0F3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============================================================================================</w:t>
      </w:r>
    </w:p>
    <w:p w14:paraId="01A4BB0C" w14:textId="77777777" w:rsidR="001E0F3D" w:rsidRPr="001E0F3D" w:rsidRDefault="001E0F3D" w:rsidP="001E0F3D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b/>
          <w:sz w:val="20"/>
          <w:szCs w:val="20"/>
        </w:rPr>
      </w:pPr>
      <w:r w:rsidRPr="001E0F3D">
        <w:rPr>
          <w:rFonts w:ascii="Arial" w:hAnsi="Arial" w:cs="Arial"/>
          <w:b/>
          <w:sz w:val="20"/>
          <w:szCs w:val="20"/>
        </w:rPr>
        <w:t xml:space="preserve">Вложенные структуры </w:t>
      </w:r>
    </w:p>
    <w:p w14:paraId="27A874FB" w14:textId="77777777" w:rsidR="00F959F2" w:rsidRDefault="001E0F3D" w:rsidP="001E0F3D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1E0F3D">
        <w:rPr>
          <w:rFonts w:ascii="Arial" w:hAnsi="Arial" w:cs="Arial"/>
          <w:i/>
          <w:sz w:val="20"/>
          <w:szCs w:val="20"/>
        </w:rPr>
        <w:t xml:space="preserve">Структура, являющаяся компонентом другой структуры, называется </w:t>
      </w:r>
      <w:r w:rsidRPr="001E0F3D">
        <w:rPr>
          <w:rFonts w:ascii="Arial" w:hAnsi="Arial" w:cs="Arial"/>
          <w:b/>
          <w:i/>
          <w:sz w:val="20"/>
          <w:szCs w:val="20"/>
        </w:rPr>
        <w:t>вложенной</w:t>
      </w:r>
      <w:r w:rsidRPr="001E0F3D">
        <w:rPr>
          <w:rFonts w:ascii="Arial" w:hAnsi="Arial" w:cs="Arial"/>
          <w:i/>
          <w:sz w:val="20"/>
          <w:szCs w:val="20"/>
        </w:rPr>
        <w:t>.</w:t>
      </w:r>
    </w:p>
    <w:p w14:paraId="049C8ED0" w14:textId="77777777" w:rsidR="007B0870" w:rsidRPr="001E0F3D" w:rsidRDefault="007B0870" w:rsidP="001E0F3D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6344"/>
      </w:tblGrid>
      <w:tr w:rsidR="00BE4B48" w14:paraId="774BE923" w14:textId="77777777" w:rsidTr="003B3D88">
        <w:tc>
          <w:tcPr>
            <w:tcW w:w="4928" w:type="dxa"/>
          </w:tcPr>
          <w:p w14:paraId="051F8770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14:paraId="259B828F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#include &lt;conio.h&gt;</w:t>
            </w:r>
          </w:p>
          <w:p w14:paraId="59EC5FE2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typedef struct Model </w:t>
            </w:r>
          </w:p>
          <w:p w14:paraId="5C273E93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8986AE9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int id;</w:t>
            </w:r>
          </w:p>
          <w:p w14:paraId="3A4A60DC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struct </w:t>
            </w:r>
          </w:p>
          <w:p w14:paraId="5272A732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14:paraId="138509C0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int id;</w:t>
            </w:r>
          </w:p>
          <w:p w14:paraId="71D3C365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char *name;</w:t>
            </w:r>
          </w:p>
          <w:p w14:paraId="63FBDFD1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} make;</w:t>
            </w:r>
          </w:p>
          <w:p w14:paraId="50C644F1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*name;</w:t>
            </w:r>
          </w:p>
          <w:p w14:paraId="614FC098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unsigned year; </w:t>
            </w:r>
          </w:p>
          <w:p w14:paraId="4B9C6866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} Model;</w:t>
            </w:r>
          </w:p>
          <w:p w14:paraId="4A5E0172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6A5DF0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int main() </w:t>
            </w:r>
          </w:p>
          <w:p w14:paraId="72A28CC3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60FF071B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Model m = {10, {10, "Acura"}, "CL", 2012};</w:t>
            </w:r>
          </w:p>
          <w:p w14:paraId="32C070CC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printf("Model name = %s\n", m.name);</w:t>
            </w:r>
          </w:p>
          <w:p w14:paraId="1BB421B8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printf("Make name = %s\n", m.make.name);</w:t>
            </w:r>
          </w:p>
          <w:p w14:paraId="687E60FD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printf("year = %d\n", m.year);</w:t>
            </w:r>
          </w:p>
          <w:p w14:paraId="535BBF3F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A635B5">
              <w:rPr>
                <w:rFonts w:ascii="Arial" w:hAnsi="Arial" w:cs="Arial"/>
                <w:sz w:val="20"/>
                <w:szCs w:val="20"/>
              </w:rPr>
              <w:t>getch();</w:t>
            </w:r>
          </w:p>
          <w:p w14:paraId="01C4BEF7" w14:textId="77777777" w:rsidR="00A635B5" w:rsidRPr="00A635B5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14:paraId="73DEAC7F" w14:textId="77777777" w:rsidR="00BE4B48" w:rsidRDefault="00A635B5" w:rsidP="00A635B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6344" w:type="dxa"/>
          </w:tcPr>
          <w:p w14:paraId="408C68C5" w14:textId="77777777" w:rsidR="00A635B5" w:rsidRDefault="00A635B5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Структура сама может являться полем структуры. </w:t>
            </w:r>
          </w:p>
          <w:p w14:paraId="659C15DF" w14:textId="77777777" w:rsidR="00A635B5" w:rsidRPr="00A635B5" w:rsidRDefault="00A635B5" w:rsidP="00C153E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 w:rsidRPr="00A635B5">
              <w:rPr>
                <w:rFonts w:ascii="Arial" w:hAnsi="Arial" w:cs="Arial"/>
                <w:sz w:val="20"/>
                <w:szCs w:val="20"/>
              </w:rPr>
              <w:t>: структура Model – модель автомобиля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635B5">
              <w:rPr>
                <w:rFonts w:ascii="Arial" w:hAnsi="Arial" w:cs="Arial"/>
                <w:sz w:val="20"/>
                <w:szCs w:val="20"/>
              </w:rPr>
              <w:t>имеет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FFFF0B7" w14:textId="77777777" w:rsidR="00A635B5" w:rsidRPr="00A635B5" w:rsidRDefault="00A635B5" w:rsidP="00A635B5">
            <w:pPr>
              <w:pStyle w:val="a7"/>
              <w:numPr>
                <w:ilvl w:val="0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</w:p>
          <w:p w14:paraId="08C27B1E" w14:textId="77777777" w:rsidR="00A635B5" w:rsidRPr="00A635B5" w:rsidRDefault="00A635B5" w:rsidP="00A635B5">
            <w:pPr>
              <w:pStyle w:val="a7"/>
              <w:numPr>
                <w:ilvl w:val="0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7F9F130" w14:textId="77777777" w:rsidR="00A635B5" w:rsidRPr="00A635B5" w:rsidRDefault="00A635B5" w:rsidP="00A635B5">
            <w:pPr>
              <w:pStyle w:val="a7"/>
              <w:numPr>
                <w:ilvl w:val="0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</w:t>
            </w:r>
          </w:p>
          <w:p w14:paraId="3AA67642" w14:textId="77777777" w:rsidR="00A635B5" w:rsidRPr="00A635B5" w:rsidRDefault="00A635B5" w:rsidP="00A635B5">
            <w:pPr>
              <w:pStyle w:val="a7"/>
              <w:numPr>
                <w:ilvl w:val="0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поле Make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35B5">
              <w:rPr>
                <w:rFonts w:ascii="Arial" w:hAnsi="Arial" w:cs="Arial"/>
                <w:sz w:val="20"/>
                <w:szCs w:val="20"/>
              </w:rPr>
              <w:t>которое в свою очередь хранит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  <w:r w:rsidRPr="00A635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13A82E" w14:textId="77777777" w:rsidR="00A635B5" w:rsidRPr="00A635B5" w:rsidRDefault="00A635B5" w:rsidP="00A635B5">
            <w:pPr>
              <w:pStyle w:val="a7"/>
              <w:numPr>
                <w:ilvl w:val="1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 xml:space="preserve">номер марки </w:t>
            </w:r>
          </w:p>
          <w:p w14:paraId="5027BD42" w14:textId="77777777" w:rsidR="00BE4B48" w:rsidRDefault="00A635B5" w:rsidP="00A635B5">
            <w:pPr>
              <w:pStyle w:val="a7"/>
              <w:numPr>
                <w:ilvl w:val="1"/>
                <w:numId w:val="41"/>
              </w:num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35B5">
              <w:rPr>
                <w:rFonts w:ascii="Arial" w:hAnsi="Arial" w:cs="Arial"/>
                <w:sz w:val="20"/>
                <w:szCs w:val="20"/>
              </w:rPr>
              <w:t>и её название.</w:t>
            </w:r>
          </w:p>
          <w:p w14:paraId="1F9470EF" w14:textId="77777777" w:rsidR="003B3D88" w:rsidRDefault="003B3D88" w:rsidP="003B3D8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BD4024" w14:textId="77777777" w:rsidR="003B3D88" w:rsidRDefault="003B3D88" w:rsidP="003B3D88">
            <w:pPr>
              <w:spacing w:line="216" w:lineRule="auto"/>
              <w:jc w:val="both"/>
            </w:pPr>
            <w:r>
              <w:object w:dxaOrig="2940" w:dyaOrig="1365" w14:anchorId="66124D04">
                <v:shape id="_x0000_i1029" type="#_x0000_t75" style="width:118.5pt;height:55.5pt" o:ole="">
                  <v:imagedata r:id="rId15" o:title=""/>
                </v:shape>
                <o:OLEObject Type="Embed" ProgID="PBrush" ShapeID="_x0000_i1029" DrawAspect="Content" ObjectID="_1756646947" r:id="rId16"/>
              </w:object>
            </w:r>
          </w:p>
          <w:p w14:paraId="23526B37" w14:textId="77777777" w:rsidR="007B0870" w:rsidRDefault="007B0870" w:rsidP="003B3D88">
            <w:pPr>
              <w:spacing w:line="216" w:lineRule="auto"/>
              <w:jc w:val="both"/>
            </w:pPr>
          </w:p>
          <w:p w14:paraId="2BE7D10F" w14:textId="77777777" w:rsidR="007B0870" w:rsidRPr="003B3D88" w:rsidRDefault="007B0870" w:rsidP="003B3D8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870">
              <w:rPr>
                <w:rFonts w:ascii="Arial" w:hAnsi="Arial" w:cs="Arial"/>
                <w:sz w:val="20"/>
                <w:szCs w:val="20"/>
              </w:rPr>
              <w:t>Вложенные структуры инициализируются как многомерные массивы.</w:t>
            </w:r>
          </w:p>
        </w:tc>
      </w:tr>
    </w:tbl>
    <w:p w14:paraId="363BE8DD" w14:textId="77777777" w:rsidR="00F959F2" w:rsidRPr="004B6A27" w:rsidRDefault="005414D2" w:rsidP="005414D2">
      <w:p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B6A27">
        <w:rPr>
          <w:rFonts w:ascii="Arial" w:hAnsi="Arial" w:cs="Arial"/>
          <w:sz w:val="20"/>
          <w:szCs w:val="20"/>
        </w:rPr>
        <w:t>==============================================================================================</w:t>
      </w:r>
    </w:p>
    <w:p w14:paraId="33613795" w14:textId="77777777" w:rsidR="00F959F2" w:rsidRPr="00226825" w:rsidRDefault="004B6A27" w:rsidP="00C153ED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26825">
        <w:rPr>
          <w:rFonts w:ascii="Arial" w:hAnsi="Arial" w:cs="Arial"/>
          <w:b/>
          <w:sz w:val="20"/>
          <w:szCs w:val="20"/>
        </w:rPr>
        <w:t>Задачи</w:t>
      </w:r>
      <w:r w:rsidR="00DB736D" w:rsidRPr="00226825">
        <w:rPr>
          <w:rFonts w:ascii="Arial" w:hAnsi="Arial" w:cs="Arial"/>
          <w:b/>
          <w:sz w:val="20"/>
          <w:szCs w:val="20"/>
        </w:rPr>
        <w:t>:</w:t>
      </w:r>
    </w:p>
    <w:p w14:paraId="339E2C0B" w14:textId="77777777" w:rsidR="00224AA8" w:rsidRPr="00987D83" w:rsidRDefault="00224AA8" w:rsidP="00226825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567"/>
        <w:contextualSpacing/>
        <w:jc w:val="left"/>
        <w:rPr>
          <w:rFonts w:ascii="Arial" w:hAnsi="Arial" w:cs="Arial"/>
          <w:b/>
          <w:sz w:val="20"/>
          <w:szCs w:val="20"/>
        </w:rPr>
      </w:pPr>
      <w:r w:rsidRPr="00987D83">
        <w:rPr>
          <w:rFonts w:ascii="Arial" w:hAnsi="Arial" w:cs="Arial"/>
          <w:b/>
          <w:sz w:val="20"/>
          <w:szCs w:val="20"/>
        </w:rPr>
        <w:t>Описать структуру с именем STUDENT, содержащую следующие поля:</w:t>
      </w:r>
    </w:p>
    <w:p w14:paraId="560C5E76" w14:textId="77777777" w:rsidR="00224AA8" w:rsidRPr="00A95DE7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A95DE7">
        <w:rPr>
          <w:rFonts w:ascii="Arial" w:hAnsi="Arial" w:cs="Arial"/>
          <w:sz w:val="20"/>
          <w:szCs w:val="20"/>
        </w:rPr>
        <w:t>фамилия и инициалы;</w:t>
      </w:r>
    </w:p>
    <w:p w14:paraId="3390C51C" w14:textId="77777777" w:rsidR="00224AA8" w:rsidRPr="00A95DE7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A95DE7">
        <w:rPr>
          <w:rFonts w:ascii="Arial" w:hAnsi="Arial" w:cs="Arial"/>
          <w:sz w:val="20"/>
          <w:szCs w:val="20"/>
        </w:rPr>
        <w:t>номер группы;</w:t>
      </w:r>
    </w:p>
    <w:p w14:paraId="53E6A0C2" w14:textId="77777777" w:rsidR="00224AA8" w:rsidRPr="00A95DE7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A95DE7">
        <w:rPr>
          <w:rFonts w:ascii="Arial" w:hAnsi="Arial" w:cs="Arial"/>
          <w:sz w:val="20"/>
          <w:szCs w:val="20"/>
        </w:rPr>
        <w:t>успеваемость (массив из пяти элементов).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36"/>
        <w:gridCol w:w="5636"/>
      </w:tblGrid>
      <w:tr w:rsidR="00832AF7" w14:paraId="3412EC60" w14:textId="77777777" w:rsidTr="00226825"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2074B" w14:textId="77777777" w:rsidR="00832AF7" w:rsidRPr="00224AA8" w:rsidRDefault="00832AF7" w:rsidP="00832AF7">
            <w:pPr>
              <w:pStyle w:val="a7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autoSpaceDE w:val="0"/>
              <w:autoSpaceDN w:val="0"/>
              <w:adjustRightInd w:val="0"/>
              <w:ind w:left="318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6825">
              <w:rPr>
                <w:rFonts w:ascii="Arial" w:hAnsi="Arial" w:cs="Arial"/>
                <w:i/>
                <w:sz w:val="20"/>
                <w:szCs w:val="20"/>
              </w:rPr>
              <w:t>Написать программу, выполняющую следующие действия</w:t>
            </w:r>
            <w:r w:rsidRPr="00224AA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5CEB9C3" w14:textId="77777777" w:rsidR="00832AF7" w:rsidRPr="00224AA8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42"/>
                <w:tab w:val="left" w:pos="376"/>
              </w:tabs>
              <w:ind w:left="14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ввод с клавиатуры данных в массив, состоящий из десяти структур типа STUDENT;</w:t>
            </w:r>
          </w:p>
          <w:p w14:paraId="56B94ECC" w14:textId="77777777" w:rsidR="00832AF7" w:rsidRPr="00224AA8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42"/>
                <w:tab w:val="left" w:pos="376"/>
              </w:tabs>
              <w:ind w:left="14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вывод на дисплей фамилий и номеров групп для всех студентов, включенных в массив, если средний балл студента больше 4,0;</w:t>
            </w:r>
          </w:p>
          <w:p w14:paraId="1E10C399" w14:textId="77777777" w:rsidR="00832AF7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42"/>
                <w:tab w:val="left" w:pos="376"/>
              </w:tabs>
              <w:ind w:left="14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если таких студентов нет, вывести соответствующее сообщение.</w:t>
            </w:r>
          </w:p>
        </w:tc>
        <w:tc>
          <w:tcPr>
            <w:tcW w:w="5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2C961C" w14:textId="77777777" w:rsidR="00832AF7" w:rsidRPr="00224AA8" w:rsidRDefault="00832AF7" w:rsidP="00832AF7">
            <w:pPr>
              <w:pStyle w:val="a7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autoSpaceDE w:val="0"/>
              <w:autoSpaceDN w:val="0"/>
              <w:adjustRightInd w:val="0"/>
              <w:ind w:left="318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6825">
              <w:rPr>
                <w:rFonts w:ascii="Arial" w:hAnsi="Arial" w:cs="Arial"/>
                <w:i/>
                <w:sz w:val="20"/>
                <w:szCs w:val="20"/>
              </w:rPr>
              <w:t>Написать программу, выполняющую следующие действия</w:t>
            </w:r>
            <w:r w:rsidRPr="00224AA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875543" w14:textId="77777777" w:rsidR="00832AF7" w:rsidRPr="00224AA8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134"/>
              </w:tabs>
              <w:ind w:left="318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ввод с клавиатуры данных в массив, состоящий из десяти структур типа STUDENT;</w:t>
            </w:r>
          </w:p>
          <w:p w14:paraId="0BDEC1D0" w14:textId="77777777" w:rsidR="00832AF7" w:rsidRPr="00224AA8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134"/>
              </w:tabs>
              <w:ind w:left="318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вывод на дисплей фамилий и номеров групп для всех студентов, имеющих оценки 4 и 5;</w:t>
            </w:r>
          </w:p>
          <w:p w14:paraId="7BBDED33" w14:textId="77777777" w:rsidR="00832AF7" w:rsidRDefault="00832AF7" w:rsidP="00832AF7">
            <w:pPr>
              <w:pStyle w:val="a7"/>
              <w:numPr>
                <w:ilvl w:val="0"/>
                <w:numId w:val="43"/>
              </w:numPr>
              <w:tabs>
                <w:tab w:val="left" w:pos="1134"/>
              </w:tabs>
              <w:ind w:left="318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если таких студентов нет, вывести соответствующее сообщение.</w:t>
            </w:r>
          </w:p>
          <w:p w14:paraId="4041B6E9" w14:textId="77777777" w:rsidR="00832AF7" w:rsidRDefault="00832AF7" w:rsidP="00224AA8">
            <w:pPr>
              <w:tabs>
                <w:tab w:val="left" w:pos="1134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825" w14:paraId="322D3174" w14:textId="77777777" w:rsidTr="00226825">
        <w:tc>
          <w:tcPr>
            <w:tcW w:w="112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2EFA6" w14:textId="77777777" w:rsidR="00226825" w:rsidRPr="00224AA8" w:rsidRDefault="00226825" w:rsidP="00832AF7">
            <w:pPr>
              <w:pStyle w:val="a7"/>
              <w:widowControl w:val="0"/>
              <w:numPr>
                <w:ilvl w:val="0"/>
                <w:numId w:val="42"/>
              </w:numPr>
              <w:tabs>
                <w:tab w:val="left" w:pos="1134"/>
              </w:tabs>
              <w:autoSpaceDE w:val="0"/>
              <w:autoSpaceDN w:val="0"/>
              <w:adjustRightInd w:val="0"/>
              <w:ind w:left="0" w:firstLine="567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6825">
              <w:rPr>
                <w:rFonts w:ascii="Arial" w:hAnsi="Arial" w:cs="Arial"/>
                <w:i/>
                <w:sz w:val="20"/>
                <w:szCs w:val="20"/>
              </w:rPr>
              <w:t>Написать программу, выполняющую следующие действия</w:t>
            </w:r>
            <w:r w:rsidRPr="00224AA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CB085CC" w14:textId="77777777" w:rsidR="00226825" w:rsidRPr="00224AA8" w:rsidRDefault="00226825" w:rsidP="00832AF7">
            <w:pPr>
              <w:pStyle w:val="a7"/>
              <w:numPr>
                <w:ilvl w:val="0"/>
                <w:numId w:val="43"/>
              </w:numPr>
              <w:tabs>
                <w:tab w:val="left" w:pos="1134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ввод с клавиатуры данных в массив, состоящий из десяти структур типа STUDENT;</w:t>
            </w:r>
          </w:p>
          <w:p w14:paraId="4B09E2C9" w14:textId="77777777" w:rsidR="00226825" w:rsidRPr="00224AA8" w:rsidRDefault="00226825" w:rsidP="00832AF7">
            <w:pPr>
              <w:pStyle w:val="a7"/>
              <w:numPr>
                <w:ilvl w:val="0"/>
                <w:numId w:val="43"/>
              </w:numPr>
              <w:tabs>
                <w:tab w:val="left" w:pos="1134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>вывод на дисплей фамилий и номеров групп для всех студентов, имеющих хотя бы одну оценку 2;</w:t>
            </w:r>
          </w:p>
          <w:p w14:paraId="554E26A3" w14:textId="77777777" w:rsidR="00226825" w:rsidRPr="00226825" w:rsidRDefault="00226825" w:rsidP="00226825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ind w:left="36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24AA8">
              <w:rPr>
                <w:rFonts w:ascii="Arial" w:hAnsi="Arial" w:cs="Arial"/>
                <w:sz w:val="20"/>
                <w:szCs w:val="20"/>
              </w:rPr>
              <w:t xml:space="preserve"> если таких студентов нет, вывести соответствующее сообщение.</w:t>
            </w:r>
          </w:p>
        </w:tc>
      </w:tr>
    </w:tbl>
    <w:p w14:paraId="0ACEFABF" w14:textId="77777777" w:rsidR="004B6A27" w:rsidRPr="004B6A27" w:rsidRDefault="004B6A27" w:rsidP="00226825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567"/>
        <w:contextualSpacing/>
        <w:jc w:val="left"/>
        <w:rPr>
          <w:rFonts w:ascii="Arial" w:hAnsi="Arial" w:cs="Arial"/>
          <w:sz w:val="20"/>
          <w:szCs w:val="20"/>
        </w:rPr>
      </w:pPr>
    </w:p>
    <w:p w14:paraId="41762F6D" w14:textId="77777777" w:rsidR="00224AA8" w:rsidRPr="00987D83" w:rsidRDefault="00224AA8" w:rsidP="00226825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567"/>
        <w:contextualSpacing/>
        <w:jc w:val="left"/>
        <w:rPr>
          <w:rFonts w:ascii="Arial" w:hAnsi="Arial" w:cs="Arial"/>
          <w:b/>
          <w:sz w:val="20"/>
          <w:szCs w:val="20"/>
        </w:rPr>
      </w:pPr>
      <w:r w:rsidRPr="00987D83">
        <w:rPr>
          <w:rFonts w:ascii="Arial" w:hAnsi="Arial" w:cs="Arial"/>
          <w:b/>
          <w:sz w:val="20"/>
          <w:szCs w:val="20"/>
        </w:rPr>
        <w:t>Описать структуру с именем AEROFLOT, содержащую следующие поля:</w:t>
      </w:r>
    </w:p>
    <w:p w14:paraId="6E0651B8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название пункта назначения рейса;</w:t>
      </w:r>
    </w:p>
    <w:p w14:paraId="0379F9FB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номер рейса;</w:t>
      </w:r>
    </w:p>
    <w:p w14:paraId="7977C8A7" w14:textId="77777777" w:rsid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тип самолета.</w:t>
      </w:r>
    </w:p>
    <w:p w14:paraId="0359B0E6" w14:textId="77777777" w:rsidR="00224AA8" w:rsidRPr="00226825" w:rsidRDefault="00224AA8" w:rsidP="00224AA8">
      <w:pPr>
        <w:pStyle w:val="a7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ind w:left="0" w:firstLine="567"/>
        <w:contextualSpacing/>
        <w:jc w:val="left"/>
        <w:rPr>
          <w:rFonts w:ascii="Arial" w:hAnsi="Arial" w:cs="Arial"/>
          <w:i/>
          <w:sz w:val="20"/>
          <w:szCs w:val="20"/>
        </w:rPr>
      </w:pPr>
      <w:r w:rsidRPr="00226825">
        <w:rPr>
          <w:rFonts w:ascii="Arial" w:hAnsi="Arial" w:cs="Arial"/>
          <w:i/>
          <w:sz w:val="20"/>
          <w:szCs w:val="20"/>
        </w:rPr>
        <w:t>Написать программу, выполняющую следующие действия:</w:t>
      </w:r>
    </w:p>
    <w:p w14:paraId="22E40F58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ввод с клавиатуры данных в массив, состоящий из семи элементов типа AEROFLOT;</w:t>
      </w:r>
    </w:p>
    <w:p w14:paraId="222D67C1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вывод на экран номеров рейсов и типов самолетов, вылетающих в пункт назначения, название которого совпало с названием, введенным с клавиатуры;</w:t>
      </w:r>
    </w:p>
    <w:p w14:paraId="42F22736" w14:textId="77777777" w:rsid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если таких рейсов нет, выдать на дисплей соответствующее сообщение.</w:t>
      </w:r>
    </w:p>
    <w:p w14:paraId="5ED72320" w14:textId="77777777" w:rsidR="00224AA8" w:rsidRPr="00226825" w:rsidRDefault="00224AA8" w:rsidP="00224AA8">
      <w:pPr>
        <w:pStyle w:val="a7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ind w:left="0" w:firstLine="567"/>
        <w:contextualSpacing/>
        <w:jc w:val="left"/>
        <w:rPr>
          <w:rFonts w:ascii="Arial" w:hAnsi="Arial" w:cs="Arial"/>
          <w:i/>
          <w:sz w:val="20"/>
          <w:szCs w:val="20"/>
        </w:rPr>
      </w:pPr>
      <w:r w:rsidRPr="00226825">
        <w:rPr>
          <w:rFonts w:ascii="Arial" w:hAnsi="Arial" w:cs="Arial"/>
          <w:i/>
          <w:sz w:val="20"/>
          <w:szCs w:val="20"/>
        </w:rPr>
        <w:t>Написать программу, выполняющую следующие действия:</w:t>
      </w:r>
    </w:p>
    <w:p w14:paraId="7E6B5AAA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 xml:space="preserve">ввод с клавиатуры данных в массив, состоящий из семи элементов типа AEROFLOT; </w:t>
      </w:r>
      <w:r w:rsidR="00987D83">
        <w:rPr>
          <w:rFonts w:ascii="Arial" w:hAnsi="Arial" w:cs="Arial"/>
          <w:sz w:val="20"/>
          <w:szCs w:val="20"/>
        </w:rPr>
        <w:br/>
      </w:r>
      <w:r w:rsidRPr="00224AA8">
        <w:rPr>
          <w:rFonts w:ascii="Arial" w:hAnsi="Arial" w:cs="Arial"/>
          <w:sz w:val="20"/>
          <w:szCs w:val="20"/>
        </w:rPr>
        <w:t>записи должны быть размещены в алфавитном порядке по названиям пунктов назначения;</w:t>
      </w:r>
    </w:p>
    <w:p w14:paraId="77821601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вывод на экран пунктов назначения и номеров рейсов, обслуживаемых самолетом, тип которого введен с клавиатуры;</w:t>
      </w:r>
    </w:p>
    <w:p w14:paraId="54931415" w14:textId="77777777" w:rsidR="00224AA8" w:rsidRPr="00224AA8" w:rsidRDefault="00224AA8" w:rsidP="00A95DE7">
      <w:pPr>
        <w:pStyle w:val="a7"/>
        <w:numPr>
          <w:ilvl w:val="0"/>
          <w:numId w:val="43"/>
        </w:numPr>
        <w:tabs>
          <w:tab w:val="left" w:pos="1134"/>
        </w:tabs>
        <w:jc w:val="left"/>
        <w:rPr>
          <w:rFonts w:ascii="Arial" w:hAnsi="Arial" w:cs="Arial"/>
          <w:sz w:val="20"/>
          <w:szCs w:val="20"/>
        </w:rPr>
      </w:pPr>
      <w:r w:rsidRPr="00224AA8">
        <w:rPr>
          <w:rFonts w:ascii="Arial" w:hAnsi="Arial" w:cs="Arial"/>
          <w:sz w:val="20"/>
          <w:szCs w:val="20"/>
        </w:rPr>
        <w:t>если таких рейсов нет, выдать на дисплей соответствующее сообщение.</w:t>
      </w:r>
    </w:p>
    <w:p w14:paraId="29763CE0" w14:textId="77777777" w:rsidR="00F959F2" w:rsidRDefault="00F959F2" w:rsidP="00224AA8">
      <w:pPr>
        <w:spacing w:line="216" w:lineRule="auto"/>
        <w:ind w:firstLine="284"/>
        <w:jc w:val="left"/>
        <w:rPr>
          <w:rFonts w:ascii="Arial" w:hAnsi="Arial" w:cs="Arial"/>
          <w:sz w:val="20"/>
          <w:szCs w:val="20"/>
        </w:rPr>
      </w:pPr>
    </w:p>
    <w:p w14:paraId="380A2FA6" w14:textId="77777777" w:rsidR="004B6A27" w:rsidRDefault="004B6A27" w:rsidP="00224AA8">
      <w:pPr>
        <w:spacing w:line="216" w:lineRule="auto"/>
        <w:ind w:firstLine="284"/>
        <w:jc w:val="left"/>
        <w:rPr>
          <w:rFonts w:ascii="Arial" w:hAnsi="Arial" w:cs="Arial"/>
          <w:sz w:val="20"/>
          <w:szCs w:val="20"/>
        </w:rPr>
      </w:pPr>
      <w:r w:rsidRPr="004B6A27">
        <w:rPr>
          <w:rFonts w:ascii="Arial" w:hAnsi="Arial" w:cs="Arial"/>
          <w:b/>
          <w:sz w:val="20"/>
          <w:szCs w:val="20"/>
        </w:rPr>
        <w:t>Самостоятельно</w:t>
      </w:r>
      <w:r>
        <w:rPr>
          <w:rFonts w:ascii="Arial" w:hAnsi="Arial" w:cs="Arial"/>
          <w:sz w:val="20"/>
          <w:szCs w:val="20"/>
        </w:rPr>
        <w:t xml:space="preserve"> изучить и реализовать </w:t>
      </w:r>
      <w:r w:rsidR="00F20443">
        <w:rPr>
          <w:rFonts w:ascii="Arial" w:hAnsi="Arial" w:cs="Arial"/>
          <w:sz w:val="20"/>
          <w:szCs w:val="20"/>
        </w:rPr>
        <w:t>(</w:t>
      </w:r>
      <w:r w:rsidR="00F20443" w:rsidRPr="00F20443">
        <w:rPr>
          <w:rFonts w:ascii="Arial" w:hAnsi="Arial" w:cs="Arial"/>
          <w:i/>
          <w:sz w:val="20"/>
          <w:szCs w:val="20"/>
        </w:rPr>
        <w:t>будет доп. плюсом</w:t>
      </w:r>
      <w:r w:rsidR="00F20443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в одном из примеров </w:t>
      </w:r>
      <w:r w:rsidR="00F20443">
        <w:rPr>
          <w:rFonts w:ascii="Arial" w:hAnsi="Arial" w:cs="Arial"/>
          <w:sz w:val="20"/>
          <w:szCs w:val="20"/>
        </w:rPr>
        <w:t>чтение/</w:t>
      </w:r>
      <w:r w:rsidRPr="004B6A27">
        <w:rPr>
          <w:rFonts w:ascii="Arial" w:hAnsi="Arial" w:cs="Arial"/>
          <w:sz w:val="20"/>
          <w:szCs w:val="20"/>
        </w:rPr>
        <w:t>запись структур в</w:t>
      </w:r>
      <w:r w:rsidR="00F20443">
        <w:rPr>
          <w:rFonts w:ascii="Arial" w:hAnsi="Arial" w:cs="Arial"/>
          <w:sz w:val="20"/>
          <w:szCs w:val="20"/>
        </w:rPr>
        <w:t>/из</w:t>
      </w:r>
      <w:r w:rsidRPr="004B6A27">
        <w:rPr>
          <w:rFonts w:ascii="Arial" w:hAnsi="Arial" w:cs="Arial"/>
          <w:sz w:val="20"/>
          <w:szCs w:val="20"/>
        </w:rPr>
        <w:t xml:space="preserve"> файл</w:t>
      </w:r>
      <w:r w:rsidR="00F20443">
        <w:rPr>
          <w:rFonts w:ascii="Arial" w:hAnsi="Arial" w:cs="Arial"/>
          <w:sz w:val="20"/>
          <w:szCs w:val="20"/>
        </w:rPr>
        <w:t>(а)</w:t>
      </w:r>
      <w:r>
        <w:rPr>
          <w:rFonts w:ascii="Arial" w:hAnsi="Arial" w:cs="Arial"/>
          <w:sz w:val="20"/>
          <w:szCs w:val="20"/>
        </w:rPr>
        <w:t>.</w:t>
      </w:r>
    </w:p>
    <w:p w14:paraId="79D2B7B6" w14:textId="77777777" w:rsidR="004B6A27" w:rsidRPr="00224AA8" w:rsidRDefault="004B6A27" w:rsidP="00224AA8">
      <w:pPr>
        <w:spacing w:line="216" w:lineRule="auto"/>
        <w:ind w:firstLine="284"/>
        <w:jc w:val="left"/>
        <w:rPr>
          <w:rFonts w:ascii="Arial" w:hAnsi="Arial" w:cs="Arial"/>
          <w:sz w:val="20"/>
          <w:szCs w:val="20"/>
        </w:rPr>
      </w:pPr>
    </w:p>
    <w:sectPr w:rsidR="004B6A27" w:rsidRPr="00224AA8" w:rsidSect="00617433">
      <w:footerReference w:type="default" r:id="rId17"/>
      <w:pgSz w:w="11906" w:h="16838"/>
      <w:pgMar w:top="284" w:right="424" w:bottom="709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84F9" w14:textId="77777777" w:rsidR="00EA5151" w:rsidRDefault="00EA5151" w:rsidP="008B3D13">
      <w:r>
        <w:separator/>
      </w:r>
    </w:p>
  </w:endnote>
  <w:endnote w:type="continuationSeparator" w:id="0">
    <w:p w14:paraId="5928C960" w14:textId="77777777" w:rsidR="00EA5151" w:rsidRDefault="00EA5151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63042"/>
      <w:docPartObj>
        <w:docPartGallery w:val="Page Numbers (Bottom of Page)"/>
        <w:docPartUnique/>
      </w:docPartObj>
    </w:sdtPr>
    <w:sdtContent>
      <w:p w14:paraId="6126B0F3" w14:textId="77777777"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F20443">
          <w:rPr>
            <w:rFonts w:ascii="Arial" w:hAnsi="Arial" w:cs="Arial"/>
            <w:noProof/>
            <w:sz w:val="16"/>
            <w:szCs w:val="16"/>
          </w:rPr>
          <w:t>3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245F328B" w14:textId="77777777"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0773" w14:textId="77777777" w:rsidR="00EA5151" w:rsidRDefault="00EA5151" w:rsidP="008B3D13">
      <w:r>
        <w:separator/>
      </w:r>
    </w:p>
  </w:footnote>
  <w:footnote w:type="continuationSeparator" w:id="0">
    <w:p w14:paraId="7095BB0F" w14:textId="77777777" w:rsidR="00EA5151" w:rsidRDefault="00EA5151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0089"/>
    <w:multiLevelType w:val="hybridMultilevel"/>
    <w:tmpl w:val="E880FFA6"/>
    <w:lvl w:ilvl="0" w:tplc="DF04187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E89455B"/>
    <w:multiLevelType w:val="hybridMultilevel"/>
    <w:tmpl w:val="2E26D28C"/>
    <w:lvl w:ilvl="0" w:tplc="1C1CD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7A1953"/>
    <w:multiLevelType w:val="hybridMultilevel"/>
    <w:tmpl w:val="52E6A598"/>
    <w:lvl w:ilvl="0" w:tplc="4554080C">
      <w:start w:val="1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 w:tplc="24B230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B184866"/>
    <w:multiLevelType w:val="hybridMultilevel"/>
    <w:tmpl w:val="65EA56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B0119E0"/>
    <w:multiLevelType w:val="hybridMultilevel"/>
    <w:tmpl w:val="DCE85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EE1773"/>
    <w:multiLevelType w:val="hybridMultilevel"/>
    <w:tmpl w:val="7E56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BB4366A"/>
    <w:multiLevelType w:val="hybridMultilevel"/>
    <w:tmpl w:val="B6B23882"/>
    <w:lvl w:ilvl="0" w:tplc="8078F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6B6817"/>
    <w:multiLevelType w:val="hybridMultilevel"/>
    <w:tmpl w:val="2FA8A6DE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4087468">
    <w:abstractNumId w:val="13"/>
  </w:num>
  <w:num w:numId="2" w16cid:durableId="2139031315">
    <w:abstractNumId w:val="13"/>
  </w:num>
  <w:num w:numId="3" w16cid:durableId="450251721">
    <w:abstractNumId w:val="13"/>
  </w:num>
  <w:num w:numId="4" w16cid:durableId="1799566727">
    <w:abstractNumId w:val="13"/>
  </w:num>
  <w:num w:numId="5" w16cid:durableId="1019505778">
    <w:abstractNumId w:val="13"/>
  </w:num>
  <w:num w:numId="6" w16cid:durableId="773787716">
    <w:abstractNumId w:val="9"/>
  </w:num>
  <w:num w:numId="7" w16cid:durableId="1282952965">
    <w:abstractNumId w:val="28"/>
  </w:num>
  <w:num w:numId="8" w16cid:durableId="1999729471">
    <w:abstractNumId w:val="18"/>
  </w:num>
  <w:num w:numId="9" w16cid:durableId="1282221296">
    <w:abstractNumId w:val="27"/>
  </w:num>
  <w:num w:numId="10" w16cid:durableId="2975643">
    <w:abstractNumId w:val="14"/>
  </w:num>
  <w:num w:numId="11" w16cid:durableId="1198931727">
    <w:abstractNumId w:val="6"/>
  </w:num>
  <w:num w:numId="12" w16cid:durableId="433480722">
    <w:abstractNumId w:val="23"/>
  </w:num>
  <w:num w:numId="13" w16cid:durableId="1988974514">
    <w:abstractNumId w:val="25"/>
  </w:num>
  <w:num w:numId="14" w16cid:durableId="651252446">
    <w:abstractNumId w:val="19"/>
  </w:num>
  <w:num w:numId="15" w16cid:durableId="929049701">
    <w:abstractNumId w:val="31"/>
  </w:num>
  <w:num w:numId="16" w16cid:durableId="195001255">
    <w:abstractNumId w:val="37"/>
  </w:num>
  <w:num w:numId="17" w16cid:durableId="1383017944">
    <w:abstractNumId w:val="10"/>
  </w:num>
  <w:num w:numId="18" w16cid:durableId="1715155234">
    <w:abstractNumId w:val="1"/>
  </w:num>
  <w:num w:numId="19" w16cid:durableId="1266696671">
    <w:abstractNumId w:val="38"/>
  </w:num>
  <w:num w:numId="20" w16cid:durableId="777146130">
    <w:abstractNumId w:val="17"/>
  </w:num>
  <w:num w:numId="21" w16cid:durableId="939992562">
    <w:abstractNumId w:val="7"/>
  </w:num>
  <w:num w:numId="22" w16cid:durableId="1049300380">
    <w:abstractNumId w:val="20"/>
  </w:num>
  <w:num w:numId="23" w16cid:durableId="202249687">
    <w:abstractNumId w:val="5"/>
  </w:num>
  <w:num w:numId="24" w16cid:durableId="1404257366">
    <w:abstractNumId w:val="22"/>
  </w:num>
  <w:num w:numId="25" w16cid:durableId="953442735">
    <w:abstractNumId w:val="11"/>
  </w:num>
  <w:num w:numId="26" w16cid:durableId="1615599650">
    <w:abstractNumId w:val="8"/>
  </w:num>
  <w:num w:numId="27" w16cid:durableId="537399263">
    <w:abstractNumId w:val="39"/>
  </w:num>
  <w:num w:numId="28" w16cid:durableId="1042903285">
    <w:abstractNumId w:val="29"/>
  </w:num>
  <w:num w:numId="29" w16cid:durableId="1595819872">
    <w:abstractNumId w:val="24"/>
  </w:num>
  <w:num w:numId="30" w16cid:durableId="651756707">
    <w:abstractNumId w:val="2"/>
  </w:num>
  <w:num w:numId="31" w16cid:durableId="1747797416">
    <w:abstractNumId w:val="15"/>
  </w:num>
  <w:num w:numId="32" w16cid:durableId="604965714">
    <w:abstractNumId w:val="35"/>
  </w:num>
  <w:num w:numId="33" w16cid:durableId="456221009">
    <w:abstractNumId w:val="33"/>
  </w:num>
  <w:num w:numId="34" w16cid:durableId="121198467">
    <w:abstractNumId w:val="3"/>
  </w:num>
  <w:num w:numId="35" w16cid:durableId="860430949">
    <w:abstractNumId w:val="30"/>
  </w:num>
  <w:num w:numId="36" w16cid:durableId="824394097">
    <w:abstractNumId w:val="26"/>
  </w:num>
  <w:num w:numId="37" w16cid:durableId="80879116">
    <w:abstractNumId w:val="34"/>
  </w:num>
  <w:num w:numId="38" w16cid:durableId="1481338735">
    <w:abstractNumId w:val="32"/>
  </w:num>
  <w:num w:numId="39" w16cid:durableId="143133965">
    <w:abstractNumId w:val="4"/>
  </w:num>
  <w:num w:numId="40" w16cid:durableId="335310440">
    <w:abstractNumId w:val="36"/>
  </w:num>
  <w:num w:numId="41" w16cid:durableId="975065160">
    <w:abstractNumId w:val="16"/>
  </w:num>
  <w:num w:numId="42" w16cid:durableId="389889206">
    <w:abstractNumId w:val="12"/>
  </w:num>
  <w:num w:numId="43" w16cid:durableId="1979146846">
    <w:abstractNumId w:val="21"/>
  </w:num>
  <w:num w:numId="44" w16cid:durableId="83935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758"/>
    <w:rsid w:val="0000146A"/>
    <w:rsid w:val="0000260E"/>
    <w:rsid w:val="000051D9"/>
    <w:rsid w:val="00007A83"/>
    <w:rsid w:val="00014E08"/>
    <w:rsid w:val="00017171"/>
    <w:rsid w:val="00017768"/>
    <w:rsid w:val="0001792E"/>
    <w:rsid w:val="00031817"/>
    <w:rsid w:val="00040699"/>
    <w:rsid w:val="00067815"/>
    <w:rsid w:val="000845E7"/>
    <w:rsid w:val="000A3068"/>
    <w:rsid w:val="000B6F3E"/>
    <w:rsid w:val="000C5646"/>
    <w:rsid w:val="000D2452"/>
    <w:rsid w:val="000F06B3"/>
    <w:rsid w:val="000F0FAA"/>
    <w:rsid w:val="000F20A0"/>
    <w:rsid w:val="000F2567"/>
    <w:rsid w:val="000F4372"/>
    <w:rsid w:val="0010000B"/>
    <w:rsid w:val="001018CB"/>
    <w:rsid w:val="0010499F"/>
    <w:rsid w:val="00106D88"/>
    <w:rsid w:val="0011222E"/>
    <w:rsid w:val="00114F4E"/>
    <w:rsid w:val="00121A03"/>
    <w:rsid w:val="00122CEB"/>
    <w:rsid w:val="001414D5"/>
    <w:rsid w:val="00142419"/>
    <w:rsid w:val="00142B1E"/>
    <w:rsid w:val="001441F4"/>
    <w:rsid w:val="001529A7"/>
    <w:rsid w:val="0015303A"/>
    <w:rsid w:val="0016314B"/>
    <w:rsid w:val="001634B9"/>
    <w:rsid w:val="00164343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B60FC"/>
    <w:rsid w:val="001D1B5B"/>
    <w:rsid w:val="001E0AE7"/>
    <w:rsid w:val="001E0C00"/>
    <w:rsid w:val="001E0F3D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2C7"/>
    <w:rsid w:val="00224AA8"/>
    <w:rsid w:val="00226825"/>
    <w:rsid w:val="0022772C"/>
    <w:rsid w:val="00231172"/>
    <w:rsid w:val="002344FE"/>
    <w:rsid w:val="00237466"/>
    <w:rsid w:val="00250B8B"/>
    <w:rsid w:val="002529C2"/>
    <w:rsid w:val="00252DE2"/>
    <w:rsid w:val="00256C10"/>
    <w:rsid w:val="00257DEE"/>
    <w:rsid w:val="00261C7A"/>
    <w:rsid w:val="002711FE"/>
    <w:rsid w:val="00271942"/>
    <w:rsid w:val="00276C7D"/>
    <w:rsid w:val="00292CA0"/>
    <w:rsid w:val="002B085E"/>
    <w:rsid w:val="002B663E"/>
    <w:rsid w:val="002C28C3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7C7"/>
    <w:rsid w:val="003273C6"/>
    <w:rsid w:val="00340671"/>
    <w:rsid w:val="003540C3"/>
    <w:rsid w:val="00355EE5"/>
    <w:rsid w:val="0036702A"/>
    <w:rsid w:val="00377C75"/>
    <w:rsid w:val="003819B9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D88"/>
    <w:rsid w:val="003B3E58"/>
    <w:rsid w:val="003B71ED"/>
    <w:rsid w:val="003C6C84"/>
    <w:rsid w:val="003D619E"/>
    <w:rsid w:val="003E4DFA"/>
    <w:rsid w:val="003F27CC"/>
    <w:rsid w:val="0041177E"/>
    <w:rsid w:val="0041192F"/>
    <w:rsid w:val="0043101D"/>
    <w:rsid w:val="0043101F"/>
    <w:rsid w:val="004348F7"/>
    <w:rsid w:val="0043630A"/>
    <w:rsid w:val="0044235B"/>
    <w:rsid w:val="00445FA5"/>
    <w:rsid w:val="00447F75"/>
    <w:rsid w:val="0045604A"/>
    <w:rsid w:val="00457CA4"/>
    <w:rsid w:val="0046247C"/>
    <w:rsid w:val="00463758"/>
    <w:rsid w:val="00464ED3"/>
    <w:rsid w:val="00467AFB"/>
    <w:rsid w:val="00473142"/>
    <w:rsid w:val="004920E5"/>
    <w:rsid w:val="00496309"/>
    <w:rsid w:val="004A1CDF"/>
    <w:rsid w:val="004B6A27"/>
    <w:rsid w:val="004C0BF8"/>
    <w:rsid w:val="004C594E"/>
    <w:rsid w:val="004D2AAF"/>
    <w:rsid w:val="004D55A1"/>
    <w:rsid w:val="004E2152"/>
    <w:rsid w:val="004E66C3"/>
    <w:rsid w:val="004E7F4E"/>
    <w:rsid w:val="004F1232"/>
    <w:rsid w:val="004F4AD4"/>
    <w:rsid w:val="004F7D8A"/>
    <w:rsid w:val="00504D9C"/>
    <w:rsid w:val="00505226"/>
    <w:rsid w:val="00506F89"/>
    <w:rsid w:val="00521B04"/>
    <w:rsid w:val="0052408E"/>
    <w:rsid w:val="0052702D"/>
    <w:rsid w:val="00534BD2"/>
    <w:rsid w:val="0053719C"/>
    <w:rsid w:val="005414D2"/>
    <w:rsid w:val="00547CF9"/>
    <w:rsid w:val="005505D9"/>
    <w:rsid w:val="005519D2"/>
    <w:rsid w:val="00555316"/>
    <w:rsid w:val="00571CA9"/>
    <w:rsid w:val="0058657C"/>
    <w:rsid w:val="00594C16"/>
    <w:rsid w:val="005A3726"/>
    <w:rsid w:val="005A615C"/>
    <w:rsid w:val="005A6F99"/>
    <w:rsid w:val="005B240E"/>
    <w:rsid w:val="005B3AB5"/>
    <w:rsid w:val="005B5D45"/>
    <w:rsid w:val="005C23F0"/>
    <w:rsid w:val="005C3474"/>
    <w:rsid w:val="005C3A4F"/>
    <w:rsid w:val="005E2B2A"/>
    <w:rsid w:val="005E2FF4"/>
    <w:rsid w:val="005E3FE7"/>
    <w:rsid w:val="005F2190"/>
    <w:rsid w:val="005F496C"/>
    <w:rsid w:val="00607C19"/>
    <w:rsid w:val="00617433"/>
    <w:rsid w:val="00620C56"/>
    <w:rsid w:val="00624051"/>
    <w:rsid w:val="00624EEE"/>
    <w:rsid w:val="00626C60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4EF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0870"/>
    <w:rsid w:val="007B1C25"/>
    <w:rsid w:val="007B7933"/>
    <w:rsid w:val="007C687B"/>
    <w:rsid w:val="007D445E"/>
    <w:rsid w:val="007D4CEC"/>
    <w:rsid w:val="007D73B3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2AF7"/>
    <w:rsid w:val="00834A68"/>
    <w:rsid w:val="00845030"/>
    <w:rsid w:val="0084682D"/>
    <w:rsid w:val="00852D26"/>
    <w:rsid w:val="008606D4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D47DF"/>
    <w:rsid w:val="008D60C2"/>
    <w:rsid w:val="008F2F72"/>
    <w:rsid w:val="008F7B48"/>
    <w:rsid w:val="00903C83"/>
    <w:rsid w:val="0090517C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87D83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E6F7E"/>
    <w:rsid w:val="009F17B8"/>
    <w:rsid w:val="009F444B"/>
    <w:rsid w:val="009F4CA9"/>
    <w:rsid w:val="009F608C"/>
    <w:rsid w:val="00A00F53"/>
    <w:rsid w:val="00A0373A"/>
    <w:rsid w:val="00A16346"/>
    <w:rsid w:val="00A202E7"/>
    <w:rsid w:val="00A26316"/>
    <w:rsid w:val="00A27A12"/>
    <w:rsid w:val="00A32B84"/>
    <w:rsid w:val="00A42B94"/>
    <w:rsid w:val="00A44CA6"/>
    <w:rsid w:val="00A45352"/>
    <w:rsid w:val="00A46BE5"/>
    <w:rsid w:val="00A521CB"/>
    <w:rsid w:val="00A53A52"/>
    <w:rsid w:val="00A56C86"/>
    <w:rsid w:val="00A635B5"/>
    <w:rsid w:val="00A65F6C"/>
    <w:rsid w:val="00A727D3"/>
    <w:rsid w:val="00A869D8"/>
    <w:rsid w:val="00A940E9"/>
    <w:rsid w:val="00A95406"/>
    <w:rsid w:val="00A95DE7"/>
    <w:rsid w:val="00AA2E13"/>
    <w:rsid w:val="00AB1894"/>
    <w:rsid w:val="00AB5F6F"/>
    <w:rsid w:val="00AC17C9"/>
    <w:rsid w:val="00AC79D3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528B4"/>
    <w:rsid w:val="00B70D30"/>
    <w:rsid w:val="00B71660"/>
    <w:rsid w:val="00B77BAE"/>
    <w:rsid w:val="00B81054"/>
    <w:rsid w:val="00B8186A"/>
    <w:rsid w:val="00B82D8C"/>
    <w:rsid w:val="00B83317"/>
    <w:rsid w:val="00B858BA"/>
    <w:rsid w:val="00B85946"/>
    <w:rsid w:val="00B87271"/>
    <w:rsid w:val="00B94A53"/>
    <w:rsid w:val="00B979B9"/>
    <w:rsid w:val="00BB167D"/>
    <w:rsid w:val="00BC0308"/>
    <w:rsid w:val="00BC68D2"/>
    <w:rsid w:val="00BD634C"/>
    <w:rsid w:val="00BD6F65"/>
    <w:rsid w:val="00BE1E45"/>
    <w:rsid w:val="00BE385A"/>
    <w:rsid w:val="00BE3B3F"/>
    <w:rsid w:val="00BE4B48"/>
    <w:rsid w:val="00BE4DFD"/>
    <w:rsid w:val="00BE50BE"/>
    <w:rsid w:val="00BE5B36"/>
    <w:rsid w:val="00BE6C1B"/>
    <w:rsid w:val="00BF1D3A"/>
    <w:rsid w:val="00BF3794"/>
    <w:rsid w:val="00BF3831"/>
    <w:rsid w:val="00BF716B"/>
    <w:rsid w:val="00BF73D8"/>
    <w:rsid w:val="00C05077"/>
    <w:rsid w:val="00C07126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6C2A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5B95"/>
    <w:rsid w:val="00CF31DF"/>
    <w:rsid w:val="00CF46D0"/>
    <w:rsid w:val="00CF4700"/>
    <w:rsid w:val="00CF5AD5"/>
    <w:rsid w:val="00D03FC3"/>
    <w:rsid w:val="00D03FCD"/>
    <w:rsid w:val="00D07B88"/>
    <w:rsid w:val="00D111BC"/>
    <w:rsid w:val="00D1586D"/>
    <w:rsid w:val="00D17C38"/>
    <w:rsid w:val="00D275C6"/>
    <w:rsid w:val="00D32D9F"/>
    <w:rsid w:val="00D5277F"/>
    <w:rsid w:val="00D60C16"/>
    <w:rsid w:val="00D61F63"/>
    <w:rsid w:val="00D650A9"/>
    <w:rsid w:val="00D741BD"/>
    <w:rsid w:val="00D770E5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B736D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37EF"/>
    <w:rsid w:val="00EA5151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20443"/>
    <w:rsid w:val="00F313A6"/>
    <w:rsid w:val="00F3250B"/>
    <w:rsid w:val="00F4296A"/>
    <w:rsid w:val="00F57381"/>
    <w:rsid w:val="00F653CA"/>
    <w:rsid w:val="00F83201"/>
    <w:rsid w:val="00F85CE4"/>
    <w:rsid w:val="00F87283"/>
    <w:rsid w:val="00F959F2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270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577</TotalTime>
  <Pages>4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Monolit Tiran</cp:lastModifiedBy>
  <cp:revision>249</cp:revision>
  <cp:lastPrinted>2022-03-22T13:04:00Z</cp:lastPrinted>
  <dcterms:created xsi:type="dcterms:W3CDTF">2021-02-16T08:50:00Z</dcterms:created>
  <dcterms:modified xsi:type="dcterms:W3CDTF">2023-09-19T13:42:00Z</dcterms:modified>
</cp:coreProperties>
</file>