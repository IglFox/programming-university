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75" w:rsidRPr="009E0A27" w:rsidRDefault="00BC5830" w:rsidP="00AB1894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>ЛР</w:t>
      </w:r>
      <w:r w:rsidR="00FE6A3A" w:rsidRPr="009E0A27">
        <w:rPr>
          <w:rFonts w:ascii="Arial" w:hAnsi="Arial" w:cs="Arial"/>
        </w:rPr>
        <w:t>-</w:t>
      </w:r>
      <w:r w:rsidR="00BF3794">
        <w:rPr>
          <w:rFonts w:ascii="Arial" w:hAnsi="Arial" w:cs="Arial"/>
        </w:rPr>
        <w:t>0</w:t>
      </w:r>
      <w:r>
        <w:rPr>
          <w:rFonts w:ascii="Arial" w:hAnsi="Arial" w:cs="Arial"/>
        </w:rPr>
        <w:t>2</w:t>
      </w:r>
      <w:r w:rsidR="007675EE">
        <w:rPr>
          <w:rFonts w:ascii="Arial" w:hAnsi="Arial" w:cs="Arial"/>
        </w:rPr>
        <w:t xml:space="preserve">: </w:t>
      </w:r>
      <w:r w:rsidR="00FA377C" w:rsidRPr="00FA377C">
        <w:rPr>
          <w:rFonts w:ascii="Arial" w:hAnsi="Arial" w:cs="Arial"/>
          <w:b/>
        </w:rPr>
        <w:t xml:space="preserve">Работа со </w:t>
      </w:r>
      <w:r w:rsidR="00C56C2A">
        <w:rPr>
          <w:rFonts w:ascii="Arial" w:hAnsi="Arial" w:cs="Arial"/>
          <w:b/>
        </w:rPr>
        <w:t>структурами</w:t>
      </w:r>
    </w:p>
    <w:p w:rsidR="004642B7" w:rsidRPr="004642B7" w:rsidRDefault="004642B7" w:rsidP="00452A1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452A1E" w:rsidRPr="00452A1E" w:rsidRDefault="00452A1E" w:rsidP="00452A1E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452A1E">
        <w:rPr>
          <w:rFonts w:ascii="Arial" w:hAnsi="Arial" w:cs="Arial"/>
          <w:b/>
          <w:sz w:val="20"/>
          <w:szCs w:val="20"/>
        </w:rPr>
        <w:t>Постановка задачи</w:t>
      </w:r>
      <w:r w:rsidR="00B76BF1">
        <w:rPr>
          <w:rFonts w:ascii="Arial" w:hAnsi="Arial" w:cs="Arial"/>
          <w:b/>
          <w:sz w:val="20"/>
          <w:szCs w:val="20"/>
        </w:rPr>
        <w:t>:</w:t>
      </w:r>
    </w:p>
    <w:p w:rsidR="00452A1E" w:rsidRPr="00452A1E" w:rsidRDefault="00452A1E" w:rsidP="00452A1E">
      <w:pPr>
        <w:pStyle w:val="a7"/>
        <w:numPr>
          <w:ilvl w:val="0"/>
          <w:numId w:val="45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452A1E">
        <w:rPr>
          <w:rFonts w:ascii="Arial" w:hAnsi="Arial" w:cs="Arial"/>
          <w:sz w:val="20"/>
          <w:szCs w:val="20"/>
        </w:rPr>
        <w:t xml:space="preserve">В настоящей лабораторной </w:t>
      </w:r>
      <w:r w:rsidR="004F352D">
        <w:rPr>
          <w:rFonts w:ascii="Arial" w:hAnsi="Arial" w:cs="Arial"/>
          <w:sz w:val="20"/>
          <w:szCs w:val="20"/>
        </w:rPr>
        <w:t xml:space="preserve">работе </w:t>
      </w:r>
      <w:r w:rsidRPr="00452A1E">
        <w:rPr>
          <w:rFonts w:ascii="Arial" w:hAnsi="Arial" w:cs="Arial"/>
          <w:sz w:val="20"/>
          <w:szCs w:val="20"/>
        </w:rPr>
        <w:t xml:space="preserve">необходимо сформировать массив структур. </w:t>
      </w:r>
    </w:p>
    <w:p w:rsidR="00452A1E" w:rsidRPr="00452A1E" w:rsidRDefault="004F352D" w:rsidP="00452A1E">
      <w:pPr>
        <w:pStyle w:val="a7"/>
        <w:numPr>
          <w:ilvl w:val="0"/>
          <w:numId w:val="45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Исходные данные</w:t>
      </w:r>
      <w:r w:rsidR="00452A1E" w:rsidRPr="00452A1E">
        <w:rPr>
          <w:rFonts w:ascii="Arial" w:hAnsi="Arial" w:cs="Arial"/>
          <w:sz w:val="20"/>
          <w:szCs w:val="20"/>
        </w:rPr>
        <w:t xml:space="preserve"> вводятся с клавиатуры</w:t>
      </w:r>
      <w:r>
        <w:rPr>
          <w:rFonts w:ascii="Arial" w:hAnsi="Arial" w:cs="Arial"/>
          <w:sz w:val="20"/>
          <w:szCs w:val="20"/>
        </w:rPr>
        <w:t xml:space="preserve"> и/или из файла</w:t>
      </w:r>
      <w:r w:rsidR="00452A1E" w:rsidRPr="00452A1E">
        <w:rPr>
          <w:rFonts w:ascii="Arial" w:hAnsi="Arial" w:cs="Arial"/>
          <w:sz w:val="20"/>
          <w:szCs w:val="20"/>
        </w:rPr>
        <w:t xml:space="preserve">. </w:t>
      </w:r>
    </w:p>
    <w:p w:rsidR="00452A1E" w:rsidRPr="00452A1E" w:rsidRDefault="00452A1E" w:rsidP="00452A1E">
      <w:pPr>
        <w:pStyle w:val="a7"/>
        <w:numPr>
          <w:ilvl w:val="0"/>
          <w:numId w:val="45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452A1E">
        <w:rPr>
          <w:rFonts w:ascii="Arial" w:hAnsi="Arial" w:cs="Arial"/>
          <w:sz w:val="20"/>
          <w:szCs w:val="20"/>
        </w:rPr>
        <w:t xml:space="preserve">В ряде вариантов заданий с клавиатуры вводится не вся структура, а только ее отдельные поля. </w:t>
      </w:r>
    </w:p>
    <w:p w:rsidR="00452A1E" w:rsidRPr="00452A1E" w:rsidRDefault="00452A1E" w:rsidP="00452A1E">
      <w:pPr>
        <w:pStyle w:val="a7"/>
        <w:numPr>
          <w:ilvl w:val="0"/>
          <w:numId w:val="45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452A1E">
        <w:rPr>
          <w:rFonts w:ascii="Arial" w:hAnsi="Arial" w:cs="Arial"/>
          <w:sz w:val="20"/>
          <w:szCs w:val="20"/>
        </w:rPr>
        <w:t xml:space="preserve">Необходимо выполнить обработку сформированного массива структур и результаты обработки вывести на экран </w:t>
      </w:r>
      <w:r w:rsidR="004F352D">
        <w:rPr>
          <w:rFonts w:ascii="Arial" w:hAnsi="Arial" w:cs="Arial"/>
          <w:sz w:val="20"/>
          <w:szCs w:val="20"/>
        </w:rPr>
        <w:t>компьютера и в файл</w:t>
      </w:r>
      <w:r w:rsidRPr="00452A1E">
        <w:rPr>
          <w:rFonts w:ascii="Arial" w:hAnsi="Arial" w:cs="Arial"/>
          <w:sz w:val="20"/>
          <w:szCs w:val="20"/>
        </w:rPr>
        <w:t xml:space="preserve">. </w:t>
      </w:r>
    </w:p>
    <w:p w:rsidR="00452A1E" w:rsidRPr="00452A1E" w:rsidRDefault="00452A1E" w:rsidP="00452A1E">
      <w:pPr>
        <w:pStyle w:val="a7"/>
        <w:numPr>
          <w:ilvl w:val="0"/>
          <w:numId w:val="45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452A1E">
        <w:rPr>
          <w:rFonts w:ascii="Arial" w:hAnsi="Arial" w:cs="Arial"/>
          <w:sz w:val="20"/>
          <w:szCs w:val="20"/>
        </w:rPr>
        <w:t xml:space="preserve">В программе следует использовать функции. </w:t>
      </w:r>
    </w:p>
    <w:p w:rsidR="00452A1E" w:rsidRDefault="00452A1E" w:rsidP="00452A1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52A1E">
        <w:rPr>
          <w:rFonts w:ascii="Arial" w:hAnsi="Arial" w:cs="Arial"/>
          <w:b/>
          <w:sz w:val="20"/>
          <w:szCs w:val="20"/>
        </w:rPr>
        <w:t>Например</w:t>
      </w:r>
      <w:r w:rsidRPr="00452A1E">
        <w:rPr>
          <w:rFonts w:ascii="Arial" w:hAnsi="Arial" w:cs="Arial"/>
          <w:sz w:val="20"/>
          <w:szCs w:val="20"/>
        </w:rPr>
        <w:t>, функции должны использоваться для ввода структур, обработки сформированного массива структур и вывода результатов обработки.</w:t>
      </w:r>
    </w:p>
    <w:p w:rsidR="00B76BF1" w:rsidRDefault="00B76BF1" w:rsidP="00452A1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B76BF1" w:rsidRPr="002575BB" w:rsidRDefault="002575BB" w:rsidP="00452A1E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2575BB">
        <w:rPr>
          <w:rFonts w:ascii="Arial" w:hAnsi="Arial" w:cs="Arial"/>
          <w:b/>
          <w:sz w:val="20"/>
          <w:szCs w:val="20"/>
        </w:rPr>
        <w:t>Варианты заданий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0348"/>
      </w:tblGrid>
      <w:tr w:rsidR="002575BB" w:rsidRPr="002575BB" w:rsidTr="003D21E1">
        <w:trPr>
          <w:cantSplit/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575BB">
              <w:rPr>
                <w:rFonts w:ascii="Arial" w:hAnsi="Arial" w:cs="Arial"/>
                <w:b/>
                <w:sz w:val="20"/>
                <w:szCs w:val="20"/>
              </w:rPr>
              <w:t>№ пп</w:t>
            </w: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2575BB" w:rsidRPr="002575BB" w:rsidRDefault="002575BB" w:rsidP="008406C3">
            <w:pPr>
              <w:pStyle w:val="af8"/>
              <w:spacing w:before="60" w:after="60" w:line="216" w:lineRule="auto"/>
              <w:rPr>
                <w:rFonts w:ascii="Arial" w:hAnsi="Arial" w:cs="Arial"/>
                <w:b/>
                <w:sz w:val="20"/>
              </w:rPr>
            </w:pPr>
            <w:r w:rsidRPr="002575BB">
              <w:rPr>
                <w:rFonts w:ascii="Arial" w:hAnsi="Arial" w:cs="Arial"/>
                <w:b/>
                <w:sz w:val="20"/>
              </w:rPr>
              <w:t>Задание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tcBorders>
              <w:top w:val="single" w:sz="4" w:space="0" w:color="auto"/>
            </w:tcBorders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348" w:type="dxa"/>
            <w:tcBorders>
              <w:top w:val="single" w:sz="4" w:space="0" w:color="auto"/>
            </w:tcBorders>
          </w:tcPr>
          <w:p w:rsidR="002575BB" w:rsidRPr="002575BB" w:rsidRDefault="002575BB" w:rsidP="003D21E1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должен содержать сведения о книгах. Каждая структура должна иметь следующие поля: автор (авторы), название, год издания, цена и издательство. Вывести на экран дисплея список книг, изданных в заданном временном инт</w:t>
            </w:r>
            <w:r w:rsidR="003D21E1">
              <w:rPr>
                <w:rFonts w:ascii="Arial" w:hAnsi="Arial" w:cs="Arial"/>
                <w:sz w:val="20"/>
              </w:rPr>
              <w:t xml:space="preserve">ервале (например, в интервале </w:t>
            </w:r>
            <w:proofErr w:type="gramStart"/>
            <w:r w:rsidR="003D21E1">
              <w:rPr>
                <w:rFonts w:ascii="Arial" w:hAnsi="Arial" w:cs="Arial"/>
                <w:sz w:val="20"/>
              </w:rPr>
              <w:t>2000</w:t>
            </w:r>
            <w:r w:rsidRPr="002575BB">
              <w:rPr>
                <w:rFonts w:ascii="Arial" w:hAnsi="Arial" w:cs="Arial"/>
                <w:sz w:val="20"/>
              </w:rPr>
              <w:t>..</w:t>
            </w:r>
            <w:proofErr w:type="gramEnd"/>
            <w:r w:rsidRPr="002575BB">
              <w:rPr>
                <w:rFonts w:ascii="Arial" w:hAnsi="Arial" w:cs="Arial"/>
                <w:sz w:val="20"/>
              </w:rPr>
              <w:t>20</w:t>
            </w:r>
            <w:r w:rsidR="003D21E1">
              <w:rPr>
                <w:rFonts w:ascii="Arial" w:hAnsi="Arial" w:cs="Arial"/>
                <w:sz w:val="20"/>
              </w:rPr>
              <w:t>22</w:t>
            </w:r>
            <w:r w:rsidRPr="002575BB">
              <w:rPr>
                <w:rFonts w:ascii="Arial" w:hAnsi="Arial" w:cs="Arial"/>
                <w:sz w:val="20"/>
              </w:rPr>
              <w:t>).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48" w:type="dxa"/>
          </w:tcPr>
          <w:p w:rsidR="002575BB" w:rsidRPr="002575BB" w:rsidRDefault="002575BB" w:rsidP="00347DA7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 xml:space="preserve">Массив должен содержать сведения об успеваемости студентов факультета. Каждая структура должна содержать следующие поля: шифр группы (например, </w:t>
            </w:r>
            <w:r w:rsidR="008406C3">
              <w:rPr>
                <w:rFonts w:ascii="Arial" w:hAnsi="Arial" w:cs="Arial"/>
                <w:sz w:val="20"/>
              </w:rPr>
              <w:t>ИКПИ-11</w:t>
            </w:r>
            <w:r w:rsidRPr="002575BB">
              <w:rPr>
                <w:rFonts w:ascii="Arial" w:hAnsi="Arial" w:cs="Arial"/>
                <w:sz w:val="20"/>
              </w:rPr>
              <w:t xml:space="preserve">), фамилия, имя и отчество (например, Иванов </w:t>
            </w:r>
            <w:r w:rsidR="00347DA7">
              <w:rPr>
                <w:rFonts w:ascii="Arial" w:hAnsi="Arial" w:cs="Arial"/>
                <w:sz w:val="20"/>
              </w:rPr>
              <w:t>Иван</w:t>
            </w:r>
            <w:r w:rsidRPr="002575BB">
              <w:rPr>
                <w:rFonts w:ascii="Arial" w:hAnsi="Arial" w:cs="Arial"/>
                <w:sz w:val="20"/>
              </w:rPr>
              <w:t xml:space="preserve"> </w:t>
            </w:r>
            <w:r w:rsidR="00347DA7">
              <w:rPr>
                <w:rFonts w:ascii="Arial" w:hAnsi="Arial" w:cs="Arial"/>
                <w:sz w:val="20"/>
              </w:rPr>
              <w:t>Иванович</w:t>
            </w:r>
            <w:bookmarkStart w:id="0" w:name="_GoBack"/>
            <w:bookmarkEnd w:id="0"/>
            <w:r w:rsidRPr="002575BB">
              <w:rPr>
                <w:rFonts w:ascii="Arial" w:hAnsi="Arial" w:cs="Arial"/>
                <w:sz w:val="20"/>
              </w:rPr>
              <w:t>), оценки за последнюю сессию (</w:t>
            </w:r>
            <w:proofErr w:type="gramStart"/>
            <w:r w:rsidRPr="002575BB">
              <w:rPr>
                <w:rFonts w:ascii="Arial" w:hAnsi="Arial" w:cs="Arial"/>
                <w:sz w:val="20"/>
              </w:rPr>
              <w:t>например</w:t>
            </w:r>
            <w:proofErr w:type="gramEnd"/>
            <w:r w:rsidRPr="002575BB">
              <w:rPr>
                <w:rFonts w:ascii="Arial" w:hAnsi="Arial" w:cs="Arial"/>
                <w:sz w:val="20"/>
              </w:rPr>
              <w:t xml:space="preserve">: 3, 5, 4, 4), средний балл. С клавиатуры вводятся только первые три поля. Вывести на экран сведения о конкретной группе (например, о группе </w:t>
            </w:r>
            <w:r w:rsidR="008406C3">
              <w:rPr>
                <w:rFonts w:ascii="Arial" w:hAnsi="Arial" w:cs="Arial"/>
                <w:sz w:val="20"/>
              </w:rPr>
              <w:t>ИКПИ-12</w:t>
            </w:r>
            <w:r w:rsidRPr="002575BB">
              <w:rPr>
                <w:rFonts w:ascii="Arial" w:hAnsi="Arial" w:cs="Arial"/>
                <w:sz w:val="20"/>
              </w:rPr>
              <w:t>).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должен содержать сведения о поездах. Каждая структура должна содержать следующие поля: номер поезда, станция назначения, время в пути и цена билета. Вывести на экран дисплея сведения обо всех поездах, находящихся в пути более “k” часов и цена билета которых не превосходит “m” рублей.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должен содержать сведения о товарах, хранящихся в некотором магазине. Каждая структура должна содержать следующие поля: наименование товара, дата поступления и цена. Выполнить обработку массива структур, уменьшив цену товара, хранящегося более “k” месяцев на “m%” (например, на 30%). Полученный массив вывести на экран дисплея.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должен содержать сведения о книгах. Каждая структура должна иметь следующие поля: автор (авторы), название, год издания, цена, тираж. Вывести на экран дисплея сведения о книгах, имеющих тираж более определенной величины (например, более 5000 экз.) и стоимость которых не превосходит определенной величины (например, 50 руб.).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должен содержать сведения о сотрудниках кафедры. Каждая структура должна содержать следующие поля: фамилия, имя и отчество, должность, оклад, год окончания контракта. Вывести на экран сведения о сотрудниках, занимающих определенную должность (например, доцента),</w:t>
            </w:r>
            <w:r w:rsidR="008406C3">
              <w:rPr>
                <w:rFonts w:ascii="Arial" w:hAnsi="Arial" w:cs="Arial"/>
                <w:sz w:val="20"/>
              </w:rPr>
              <w:t xml:space="preserve"> </w:t>
            </w:r>
            <w:r w:rsidRPr="002575BB">
              <w:rPr>
                <w:rFonts w:ascii="Arial" w:hAnsi="Arial" w:cs="Arial"/>
                <w:sz w:val="20"/>
              </w:rPr>
              <w:t>контракт с которыми заканчиваются в заданном году.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должен содержать сведения о городах. Каждая структура должна содержать следующие поля: названия города, количество жителей, год основания, количество музеев. Вывести на экран сведения о городах, в которых проживает более “m” жителей и проживает более “n” жителей.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должен содержать сведения о странах. Каждая структура должна содержать следующие поля: название страны, название столицы, количество жителей, средняя продолжительность жизни. Вывести на экран сведения о странах, в которых проживает не более “n” жителей и средняя продолжительность жизни, в которых не превосходит “m” лет.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должен содержать сведения о продаже книг некоторым магазином. Каждая структура должна содержать следующие поля: автор (авторы), название, год издания, затраты на покупку книги магазином, количество закупленных книг, цена при продаже. Вычислить прибыль от продажи книги каждого названия. Вывести на экран сведения о книгах, продажа которых не принесла прибыли.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 xml:space="preserve">Массив содержит сведения о зарплате сотрудников некоторой фирмы. Каждая структура должна содержать следующие поля: фамилия, имя и отчество, должность, год рождения, массив из 12 элементов с месячной зарплатой, среднемесячная зарплата. С клавиатуры вводятся первые четыре поля. Вывести сведения о сотрудниках моложе “k” и средняя зарплата которых не превосходит “n” рублей. 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сведений о погоде за 30 последних дней. Каждая структура должна содержать следующие поля: среднее давление, среднюю скорость ветра, основное направление ветра, состояние облачного покрова (ясный, туманный, хмурый и др.). Вывести сведения о погоде для заданного состояния облачного покрова.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должен содержать сведения о сотрудниках кафедры. Каждая структура должна содержать следующие поля: фамилия, имя и отчество, должность, год поступления на работу. Вывести на экран сведения о сотрудниках, работающие на кафедре не менее</w:t>
            </w:r>
            <w:r w:rsidR="008406C3">
              <w:rPr>
                <w:rFonts w:ascii="Arial" w:hAnsi="Arial" w:cs="Arial"/>
                <w:sz w:val="20"/>
              </w:rPr>
              <w:t xml:space="preserve"> </w:t>
            </w:r>
            <w:r w:rsidRPr="002575BB">
              <w:rPr>
                <w:rFonts w:ascii="Arial" w:hAnsi="Arial" w:cs="Arial"/>
                <w:sz w:val="20"/>
              </w:rPr>
              <w:t>“k” лет.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12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структур, содержащие сведения о запасах некоторых товаров. Каждая структура должна содержать следующие поля: наименование товара, норматив на величину запаса (целое число в диапазоне до 5000), единица измерения (тонна, центнер, литр, упаковка и др.), текущее значение запаса. Вывести на экран сведения о товарах, запасы которых меньше норматива.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структур, содержащих сведения о прибытии поездов на некоторый вокзал. Каждая структура должна содержать следующие поля: станция назначения, номер поезда, время прибытия в форме ЧЧ (часы) ММ (минуты), номер платформы. Вывести на экран сведения о поездах, прибывающих на</w:t>
            </w:r>
            <w:r w:rsidR="008406C3">
              <w:rPr>
                <w:rFonts w:ascii="Arial" w:hAnsi="Arial" w:cs="Arial"/>
                <w:sz w:val="20"/>
              </w:rPr>
              <w:t xml:space="preserve"> </w:t>
            </w:r>
            <w:r w:rsidRPr="002575BB">
              <w:rPr>
                <w:rFonts w:ascii="Arial" w:hAnsi="Arial" w:cs="Arial"/>
                <w:sz w:val="20"/>
              </w:rPr>
              <w:t>платформу с номером “n” в заданном интервале времени (например, от 12 до 18 часов).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структур о кафедрах некоторого вуза. Каждая структура должна содержать следующие поля: название кафедры, фамилия, имя и отчество заведующего кафедрой, количество преподавателей, количество потоков, в которых проводит занятия кафедра в текущем семестре. Вывести на экран сведения о кафедрах, штатный состав которых превосходит “k” единиц.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структур, содержащих сведения о поездах, которые отправляются с некоторого вокзала. Каждая структура должна содержать следующие поля: станция назначения, номер поезда, время отправления в форме ЧЧ (часы) ММ (минуты), время в пути, номер платформы. Вывести на экран сведения о поездах, находящихся в пути более “k” часов.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структур, содержащих сведения о фильмах. Каждая структура должна содержать следующие поля: режиссер, название, страна, жанр, год создания. Вывести на экран сведения о фильмах определенного жанра, созданных в некоторой стране.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структур, содержащих сведения о футбольных командах. Каждая структура должна содержать следующие поля: название команды, тренер, место, занятое командой в чемпионате в прошлом году, место, занимаемое командой в чемпионате в настоящем году. Вывести на экран сведения о командах, которые занимают место в текущем чемпионате не меньшее, чем в чемпионате прошлого года.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 xml:space="preserve">Массив структур, содержащих сведения о </w:t>
            </w:r>
            <w:r w:rsidR="007C3214" w:rsidRPr="002575BB">
              <w:rPr>
                <w:rFonts w:ascii="Arial" w:hAnsi="Arial" w:cs="Arial"/>
                <w:sz w:val="20"/>
              </w:rPr>
              <w:t>ВУЗ</w:t>
            </w:r>
            <w:r w:rsidRPr="002575BB">
              <w:rPr>
                <w:rFonts w:ascii="Arial" w:hAnsi="Arial" w:cs="Arial"/>
                <w:sz w:val="20"/>
              </w:rPr>
              <w:t xml:space="preserve">ах. Каждая структура должна содержать следующие поля: название </w:t>
            </w:r>
            <w:r w:rsidR="00991F4D" w:rsidRPr="002575BB">
              <w:rPr>
                <w:rFonts w:ascii="Arial" w:hAnsi="Arial" w:cs="Arial"/>
                <w:sz w:val="20"/>
              </w:rPr>
              <w:t>ВУЗ</w:t>
            </w:r>
            <w:r w:rsidRPr="002575BB">
              <w:rPr>
                <w:rFonts w:ascii="Arial" w:hAnsi="Arial" w:cs="Arial"/>
                <w:sz w:val="20"/>
              </w:rPr>
              <w:t xml:space="preserve">а, адрес, количество факультетов, наличие военной кафедры, число обучающихся студентов. Вывести на экран дисплея сведения о </w:t>
            </w:r>
            <w:r w:rsidR="00991F4D" w:rsidRPr="002575BB">
              <w:rPr>
                <w:rFonts w:ascii="Arial" w:hAnsi="Arial" w:cs="Arial"/>
                <w:sz w:val="20"/>
              </w:rPr>
              <w:t>ВУЗ</w:t>
            </w:r>
            <w:r w:rsidRPr="002575BB">
              <w:rPr>
                <w:rFonts w:ascii="Arial" w:hAnsi="Arial" w:cs="Arial"/>
                <w:sz w:val="20"/>
              </w:rPr>
              <w:t xml:space="preserve">ах, в которых обучается более “n” студентов. 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структур, содержащих сведения о музеях. Каждая структура должна содержать следующие поля: название музея, адрес, год основания, цена входного билета. Вывести на экран дисплея сведения о музеях, действующие более “k” лет.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сведений о кинотеатрах. Каждая структура должна содержать следующие поля: название, адрес, категория кинотеатра, количество мест. Вывести на экран дисплея сведения о кинотеатрах, количество мест в которы</w:t>
            </w:r>
            <w:r w:rsidR="007C3214">
              <w:rPr>
                <w:rFonts w:ascii="Arial" w:hAnsi="Arial" w:cs="Arial"/>
                <w:sz w:val="20"/>
              </w:rPr>
              <w:t>х превосходит “k”</w:t>
            </w:r>
            <w:r w:rsidRPr="002575BB">
              <w:rPr>
                <w:rFonts w:ascii="Arial" w:hAnsi="Arial" w:cs="Arial"/>
                <w:sz w:val="20"/>
              </w:rPr>
              <w:t>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i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сведений о подпрограммах. Каждая структура должна содержать следующие поля: имя подпрограммы, язык программирования, вид подпрограммы (функция, процедура), назначение. Вывести на экран дисплея о функциях, у которых количество параметров не превосходит “k”.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сведений о продаже товаров. Каждая структура должна содержать следующие поля: код товара (строка, длина которой не превосходит 10), год продаж, выручка за проданный товар. Вывести на экран дисплея сведения о товарах, выручка за которые превосходит “s” руб.</w:t>
            </w:r>
          </w:p>
        </w:tc>
      </w:tr>
      <w:tr w:rsidR="002575BB" w:rsidRPr="002575BB" w:rsidTr="003D21E1">
        <w:trPr>
          <w:cantSplit/>
        </w:trPr>
        <w:tc>
          <w:tcPr>
            <w:tcW w:w="817" w:type="dxa"/>
            <w:vAlign w:val="center"/>
          </w:tcPr>
          <w:p w:rsidR="002575BB" w:rsidRPr="002575BB" w:rsidRDefault="002575BB" w:rsidP="008406C3">
            <w:pPr>
              <w:spacing w:before="60" w:after="60" w:line="216" w:lineRule="auto"/>
              <w:rPr>
                <w:rFonts w:ascii="Arial" w:hAnsi="Arial" w:cs="Arial"/>
                <w:sz w:val="20"/>
                <w:szCs w:val="20"/>
              </w:rPr>
            </w:pPr>
            <w:r w:rsidRPr="002575BB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348" w:type="dxa"/>
          </w:tcPr>
          <w:p w:rsidR="002575BB" w:rsidRPr="002575BB" w:rsidRDefault="002575BB" w:rsidP="008406C3">
            <w:pPr>
              <w:pStyle w:val="af9"/>
              <w:spacing w:before="60" w:after="60" w:line="216" w:lineRule="auto"/>
              <w:ind w:left="0"/>
              <w:rPr>
                <w:rFonts w:ascii="Arial" w:hAnsi="Arial" w:cs="Arial"/>
                <w:sz w:val="20"/>
              </w:rPr>
            </w:pPr>
            <w:r w:rsidRPr="002575BB">
              <w:rPr>
                <w:rFonts w:ascii="Arial" w:hAnsi="Arial" w:cs="Arial"/>
                <w:sz w:val="20"/>
              </w:rPr>
              <w:t>Массив сведений о фильмах, которые показывают</w:t>
            </w:r>
            <w:r w:rsidR="008406C3">
              <w:rPr>
                <w:rFonts w:ascii="Arial" w:hAnsi="Arial" w:cs="Arial"/>
                <w:sz w:val="20"/>
              </w:rPr>
              <w:t xml:space="preserve"> </w:t>
            </w:r>
            <w:r w:rsidRPr="002575BB">
              <w:rPr>
                <w:rFonts w:ascii="Arial" w:hAnsi="Arial" w:cs="Arial"/>
                <w:sz w:val="20"/>
              </w:rPr>
              <w:t>в кинотеатрах города. Каждая структура должна содержать следующие поля: название кинотеатра, название фильма, список сеансов. Вывести на экран дисплея сведения о кинотеатрах, в которых показывают некоторый фильм.</w:t>
            </w:r>
          </w:p>
        </w:tc>
      </w:tr>
    </w:tbl>
    <w:p w:rsidR="002575BB" w:rsidRDefault="002575BB" w:rsidP="00452A1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17153" w:rsidRDefault="00217153" w:rsidP="00452A1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7C3214" w:rsidRPr="007C3214" w:rsidRDefault="007C3214" w:rsidP="007C3214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7C3214">
        <w:rPr>
          <w:rFonts w:ascii="Arial" w:hAnsi="Arial" w:cs="Arial"/>
          <w:b/>
          <w:sz w:val="20"/>
          <w:szCs w:val="20"/>
        </w:rPr>
        <w:t>Методические указания по выполнению лабораторной работы</w:t>
      </w:r>
    </w:p>
    <w:p w:rsidR="007C3214" w:rsidRPr="007C3214" w:rsidRDefault="007C3214" w:rsidP="007C3214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Некоторые </w:t>
      </w:r>
      <w:r w:rsidRPr="007C3214">
        <w:rPr>
          <w:rFonts w:ascii="Arial" w:hAnsi="Arial" w:cs="Arial"/>
          <w:sz w:val="20"/>
          <w:szCs w:val="20"/>
        </w:rPr>
        <w:t>рекомендации, которые могут использоваться при выполнении настоящей работы:</w:t>
      </w:r>
    </w:p>
    <w:p w:rsidR="007C3214" w:rsidRPr="007C3214" w:rsidRDefault="007C3214" w:rsidP="00217153">
      <w:pPr>
        <w:pStyle w:val="a7"/>
        <w:numPr>
          <w:ilvl w:val="0"/>
          <w:numId w:val="48"/>
        </w:numPr>
        <w:spacing w:before="120" w:line="216" w:lineRule="auto"/>
        <w:ind w:left="1003" w:hanging="357"/>
        <w:jc w:val="both"/>
        <w:rPr>
          <w:rFonts w:ascii="Arial" w:hAnsi="Arial" w:cs="Arial"/>
          <w:sz w:val="20"/>
          <w:szCs w:val="20"/>
        </w:rPr>
      </w:pPr>
      <w:r w:rsidRPr="007C3214">
        <w:rPr>
          <w:rFonts w:ascii="Arial" w:hAnsi="Arial" w:cs="Arial"/>
          <w:sz w:val="20"/>
          <w:szCs w:val="20"/>
        </w:rPr>
        <w:t>Рекомендуется следующая структура программы:</w:t>
      </w:r>
    </w:p>
    <w:p w:rsidR="007C3214" w:rsidRPr="007C3214" w:rsidRDefault="007C3214" w:rsidP="007C3214">
      <w:pPr>
        <w:pStyle w:val="a7"/>
        <w:numPr>
          <w:ilvl w:val="0"/>
          <w:numId w:val="49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7C3214">
        <w:rPr>
          <w:rFonts w:ascii="Arial" w:hAnsi="Arial" w:cs="Arial"/>
          <w:sz w:val="20"/>
          <w:szCs w:val="20"/>
        </w:rPr>
        <w:t xml:space="preserve">функция </w:t>
      </w:r>
      <w:proofErr w:type="gramStart"/>
      <w:r w:rsidRPr="007C3214">
        <w:rPr>
          <w:rFonts w:ascii="Arial" w:hAnsi="Arial" w:cs="Arial"/>
          <w:sz w:val="20"/>
          <w:szCs w:val="20"/>
        </w:rPr>
        <w:t>main(</w:t>
      </w:r>
      <w:r w:rsidR="00CE17F4">
        <w:rPr>
          <w:rFonts w:ascii="Arial" w:hAnsi="Arial" w:cs="Arial"/>
          <w:sz w:val="20"/>
          <w:szCs w:val="20"/>
        </w:rPr>
        <w:t xml:space="preserve"> </w:t>
      </w:r>
      <w:r w:rsidRPr="007C3214">
        <w:rPr>
          <w:rFonts w:ascii="Arial" w:hAnsi="Arial" w:cs="Arial"/>
          <w:sz w:val="20"/>
          <w:szCs w:val="20"/>
        </w:rPr>
        <w:t>)</w:t>
      </w:r>
      <w:proofErr w:type="gramEnd"/>
    </w:p>
    <w:p w:rsidR="007C3214" w:rsidRPr="007C3214" w:rsidRDefault="007C3214" w:rsidP="007C3214">
      <w:pPr>
        <w:pStyle w:val="a7"/>
        <w:numPr>
          <w:ilvl w:val="0"/>
          <w:numId w:val="49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7C3214">
        <w:rPr>
          <w:rFonts w:ascii="Arial" w:hAnsi="Arial" w:cs="Arial"/>
          <w:sz w:val="20"/>
          <w:szCs w:val="20"/>
        </w:rPr>
        <w:t>функция для ввода массива структур</w:t>
      </w:r>
    </w:p>
    <w:p w:rsidR="007C3214" w:rsidRPr="007C3214" w:rsidRDefault="007C3214" w:rsidP="007C3214">
      <w:pPr>
        <w:pStyle w:val="a7"/>
        <w:numPr>
          <w:ilvl w:val="0"/>
          <w:numId w:val="49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7C3214">
        <w:rPr>
          <w:rFonts w:ascii="Arial" w:hAnsi="Arial" w:cs="Arial"/>
          <w:sz w:val="20"/>
          <w:szCs w:val="20"/>
        </w:rPr>
        <w:t>функция для обработки массива структур</w:t>
      </w:r>
    </w:p>
    <w:p w:rsidR="007C3214" w:rsidRPr="007C3214" w:rsidRDefault="007C3214" w:rsidP="007C3214">
      <w:pPr>
        <w:pStyle w:val="a7"/>
        <w:numPr>
          <w:ilvl w:val="0"/>
          <w:numId w:val="49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7C3214">
        <w:rPr>
          <w:rFonts w:ascii="Arial" w:hAnsi="Arial" w:cs="Arial"/>
          <w:sz w:val="20"/>
          <w:szCs w:val="20"/>
        </w:rPr>
        <w:t>функция для вывода результатов вычислений</w:t>
      </w:r>
    </w:p>
    <w:p w:rsidR="007C3214" w:rsidRPr="007C3214" w:rsidRDefault="007C3214" w:rsidP="00217153">
      <w:pPr>
        <w:pStyle w:val="a7"/>
        <w:numPr>
          <w:ilvl w:val="0"/>
          <w:numId w:val="48"/>
        </w:numPr>
        <w:spacing w:before="120" w:line="216" w:lineRule="auto"/>
        <w:ind w:left="1003" w:hanging="357"/>
        <w:jc w:val="both"/>
        <w:rPr>
          <w:rFonts w:ascii="Arial" w:hAnsi="Arial" w:cs="Arial"/>
          <w:sz w:val="20"/>
          <w:szCs w:val="20"/>
        </w:rPr>
      </w:pPr>
      <w:r w:rsidRPr="007C3214">
        <w:rPr>
          <w:rFonts w:ascii="Arial" w:hAnsi="Arial" w:cs="Arial"/>
          <w:sz w:val="20"/>
          <w:szCs w:val="20"/>
        </w:rPr>
        <w:t xml:space="preserve">Функция </w:t>
      </w:r>
      <w:proofErr w:type="gramStart"/>
      <w:r w:rsidRPr="007C3214">
        <w:rPr>
          <w:rFonts w:ascii="Arial" w:hAnsi="Arial" w:cs="Arial"/>
          <w:sz w:val="20"/>
          <w:szCs w:val="20"/>
        </w:rPr>
        <w:t>main(</w:t>
      </w:r>
      <w:r w:rsidR="00CE17F4">
        <w:rPr>
          <w:rFonts w:ascii="Arial" w:hAnsi="Arial" w:cs="Arial"/>
          <w:sz w:val="20"/>
          <w:szCs w:val="20"/>
        </w:rPr>
        <w:t xml:space="preserve"> </w:t>
      </w:r>
      <w:r w:rsidRPr="007C3214">
        <w:rPr>
          <w:rFonts w:ascii="Arial" w:hAnsi="Arial" w:cs="Arial"/>
          <w:sz w:val="20"/>
          <w:szCs w:val="20"/>
        </w:rPr>
        <w:t>)</w:t>
      </w:r>
      <w:proofErr w:type="gramEnd"/>
      <w:r w:rsidRPr="007C3214">
        <w:rPr>
          <w:rFonts w:ascii="Arial" w:hAnsi="Arial" w:cs="Arial"/>
          <w:sz w:val="20"/>
          <w:szCs w:val="20"/>
        </w:rPr>
        <w:t xml:space="preserve"> должна содержать:</w:t>
      </w:r>
    </w:p>
    <w:p w:rsidR="007C3214" w:rsidRPr="007C3214" w:rsidRDefault="007C3214" w:rsidP="007C3214">
      <w:pPr>
        <w:pStyle w:val="a7"/>
        <w:numPr>
          <w:ilvl w:val="0"/>
          <w:numId w:val="49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7C3214">
        <w:rPr>
          <w:rFonts w:ascii="Arial" w:hAnsi="Arial" w:cs="Arial"/>
          <w:sz w:val="20"/>
          <w:szCs w:val="20"/>
        </w:rPr>
        <w:t>ввод количества структур “n”</w:t>
      </w:r>
      <w:r w:rsidR="00BF0A5D">
        <w:rPr>
          <w:rFonts w:ascii="Arial" w:hAnsi="Arial" w:cs="Arial"/>
          <w:sz w:val="20"/>
          <w:szCs w:val="20"/>
        </w:rPr>
        <w:t xml:space="preserve"> (с экрана или задаваться </w:t>
      </w:r>
      <w:r w:rsidR="00BF0A5D">
        <w:rPr>
          <w:rFonts w:ascii="Arial" w:hAnsi="Arial" w:cs="Arial"/>
          <w:sz w:val="20"/>
          <w:szCs w:val="20"/>
          <w:lang w:val="en-US"/>
        </w:rPr>
        <w:t>const</w:t>
      </w:r>
      <w:r w:rsidR="00BF0A5D" w:rsidRPr="00BF0A5D">
        <w:rPr>
          <w:rFonts w:ascii="Arial" w:hAnsi="Arial" w:cs="Arial"/>
          <w:sz w:val="20"/>
          <w:szCs w:val="20"/>
        </w:rPr>
        <w:t>)</w:t>
      </w:r>
    </w:p>
    <w:p w:rsidR="007C3214" w:rsidRDefault="007C3214" w:rsidP="007C3214">
      <w:pPr>
        <w:pStyle w:val="a7"/>
        <w:numPr>
          <w:ilvl w:val="0"/>
          <w:numId w:val="49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7C3214">
        <w:rPr>
          <w:rFonts w:ascii="Arial" w:hAnsi="Arial" w:cs="Arial"/>
          <w:sz w:val="20"/>
          <w:szCs w:val="20"/>
        </w:rPr>
        <w:t>вызовы трех других функций (ввода массива структур, обработки и</w:t>
      </w:r>
      <w:r w:rsidR="00217153">
        <w:rPr>
          <w:rFonts w:ascii="Arial" w:hAnsi="Arial" w:cs="Arial"/>
          <w:sz w:val="20"/>
          <w:szCs w:val="20"/>
        </w:rPr>
        <w:t xml:space="preserve"> вывода результатов вычислений)</w:t>
      </w:r>
    </w:p>
    <w:p w:rsidR="00217153" w:rsidRDefault="00217153" w:rsidP="00217153">
      <w:pPr>
        <w:pStyle w:val="a7"/>
        <w:numPr>
          <w:ilvl w:val="0"/>
          <w:numId w:val="48"/>
        </w:numPr>
        <w:spacing w:before="120" w:line="216" w:lineRule="auto"/>
        <w:ind w:left="1003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Ввод исходных данных:</w:t>
      </w:r>
    </w:p>
    <w:p w:rsidR="00217153" w:rsidRDefault="00217153" w:rsidP="00217153">
      <w:pPr>
        <w:pStyle w:val="a7"/>
        <w:numPr>
          <w:ilvl w:val="0"/>
          <w:numId w:val="49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экрана</w:t>
      </w:r>
    </w:p>
    <w:p w:rsidR="00217153" w:rsidRDefault="00217153" w:rsidP="00217153">
      <w:pPr>
        <w:pStyle w:val="a7"/>
        <w:numPr>
          <w:ilvl w:val="0"/>
          <w:numId w:val="49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из файла</w:t>
      </w:r>
    </w:p>
    <w:p w:rsidR="00217153" w:rsidRDefault="00217153" w:rsidP="00217153">
      <w:pPr>
        <w:pStyle w:val="a7"/>
        <w:numPr>
          <w:ilvl w:val="0"/>
          <w:numId w:val="48"/>
        </w:numPr>
        <w:spacing w:before="120" w:line="216" w:lineRule="auto"/>
        <w:ind w:left="1003" w:hanging="357"/>
        <w:jc w:val="both"/>
        <w:rPr>
          <w:rFonts w:ascii="Arial" w:hAnsi="Arial" w:cs="Arial"/>
          <w:sz w:val="20"/>
          <w:szCs w:val="20"/>
        </w:rPr>
      </w:pPr>
      <w:r w:rsidRPr="00217153">
        <w:rPr>
          <w:rFonts w:ascii="Arial" w:hAnsi="Arial" w:cs="Arial"/>
          <w:sz w:val="20"/>
          <w:szCs w:val="20"/>
        </w:rPr>
        <w:t>Вывод резу</w:t>
      </w:r>
      <w:r>
        <w:rPr>
          <w:rFonts w:ascii="Arial" w:hAnsi="Arial" w:cs="Arial"/>
          <w:sz w:val="20"/>
          <w:szCs w:val="20"/>
        </w:rPr>
        <w:t>льтатов</w:t>
      </w:r>
      <w:r w:rsidRPr="00217153">
        <w:rPr>
          <w:rFonts w:ascii="Arial" w:hAnsi="Arial" w:cs="Arial"/>
          <w:sz w:val="20"/>
          <w:szCs w:val="20"/>
        </w:rPr>
        <w:t>:</w:t>
      </w:r>
    </w:p>
    <w:p w:rsidR="00217153" w:rsidRDefault="00217153" w:rsidP="00217153">
      <w:pPr>
        <w:pStyle w:val="a7"/>
        <w:numPr>
          <w:ilvl w:val="0"/>
          <w:numId w:val="49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</w:t>
      </w:r>
      <w:r>
        <w:rPr>
          <w:rFonts w:ascii="Arial" w:hAnsi="Arial" w:cs="Arial"/>
          <w:sz w:val="20"/>
          <w:szCs w:val="20"/>
        </w:rPr>
        <w:t xml:space="preserve"> экран</w:t>
      </w:r>
    </w:p>
    <w:p w:rsidR="00217153" w:rsidRDefault="00217153" w:rsidP="00217153">
      <w:pPr>
        <w:pStyle w:val="a7"/>
        <w:numPr>
          <w:ilvl w:val="0"/>
          <w:numId w:val="49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>
        <w:rPr>
          <w:rFonts w:ascii="Arial" w:hAnsi="Arial" w:cs="Arial"/>
          <w:sz w:val="20"/>
          <w:szCs w:val="20"/>
        </w:rPr>
        <w:t xml:space="preserve"> файл</w:t>
      </w:r>
    </w:p>
    <w:p w:rsidR="00BF0A5D" w:rsidRPr="00BF0A5D" w:rsidRDefault="00BF0A5D" w:rsidP="00BF0A5D">
      <w:pPr>
        <w:pStyle w:val="a7"/>
        <w:numPr>
          <w:ilvl w:val="0"/>
          <w:numId w:val="48"/>
        </w:numPr>
        <w:spacing w:before="120" w:line="216" w:lineRule="auto"/>
        <w:ind w:left="1003" w:hanging="357"/>
        <w:jc w:val="both"/>
        <w:rPr>
          <w:rFonts w:ascii="Arial" w:hAnsi="Arial" w:cs="Arial"/>
          <w:sz w:val="20"/>
          <w:szCs w:val="20"/>
        </w:rPr>
      </w:pPr>
      <w:r w:rsidRPr="00BF0A5D">
        <w:rPr>
          <w:rFonts w:ascii="Arial" w:hAnsi="Arial" w:cs="Arial"/>
          <w:sz w:val="20"/>
          <w:szCs w:val="20"/>
        </w:rPr>
        <w:t>Меню</w:t>
      </w:r>
      <w:r>
        <w:rPr>
          <w:rFonts w:ascii="Arial" w:hAnsi="Arial" w:cs="Arial"/>
          <w:sz w:val="20"/>
          <w:szCs w:val="20"/>
        </w:rPr>
        <w:t>:</w:t>
      </w:r>
    </w:p>
    <w:p w:rsidR="00BF0A5D" w:rsidRDefault="00BF0A5D" w:rsidP="00217153">
      <w:pPr>
        <w:pStyle w:val="a7"/>
        <w:numPr>
          <w:ilvl w:val="0"/>
          <w:numId w:val="49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выбор ввода исходных данных (экран / файл)</w:t>
      </w:r>
    </w:p>
    <w:p w:rsidR="003727DF" w:rsidRDefault="003727DF" w:rsidP="003727DF">
      <w:pPr>
        <w:pStyle w:val="a7"/>
        <w:numPr>
          <w:ilvl w:val="1"/>
          <w:numId w:val="49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вывод результатов на экран и в файл после ввода исходных данных</w:t>
      </w:r>
    </w:p>
    <w:p w:rsidR="00BF0A5D" w:rsidRPr="00217153" w:rsidRDefault="00BF0A5D" w:rsidP="00217153">
      <w:pPr>
        <w:pStyle w:val="a7"/>
        <w:numPr>
          <w:ilvl w:val="0"/>
          <w:numId w:val="49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выход</w:t>
      </w:r>
    </w:p>
    <w:sectPr w:rsidR="00BF0A5D" w:rsidRPr="00217153" w:rsidSect="00617433">
      <w:footerReference w:type="default" r:id="rId7"/>
      <w:pgSz w:w="11906" w:h="16838"/>
      <w:pgMar w:top="284" w:right="424" w:bottom="709" w:left="426" w:header="708" w:footer="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CEB" w:rsidRDefault="008C7CEB" w:rsidP="008B3D13">
      <w:r>
        <w:separator/>
      </w:r>
    </w:p>
  </w:endnote>
  <w:endnote w:type="continuationSeparator" w:id="0">
    <w:p w:rsidR="008C7CEB" w:rsidRDefault="008C7CEB" w:rsidP="008B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763042"/>
      <w:docPartObj>
        <w:docPartGallery w:val="Page Numbers (Bottom of Page)"/>
        <w:docPartUnique/>
      </w:docPartObj>
    </w:sdtPr>
    <w:sdtEndPr/>
    <w:sdtContent>
      <w:p w:rsidR="007607A2" w:rsidRDefault="007607A2">
        <w:pPr>
          <w:pStyle w:val="ac"/>
          <w:jc w:val="right"/>
        </w:pPr>
        <w:r w:rsidRPr="00555316">
          <w:rPr>
            <w:rFonts w:ascii="Arial" w:hAnsi="Arial" w:cs="Arial"/>
            <w:sz w:val="16"/>
            <w:szCs w:val="16"/>
          </w:rPr>
          <w:fldChar w:fldCharType="begin"/>
        </w:r>
        <w:r w:rsidRPr="00555316">
          <w:rPr>
            <w:rFonts w:ascii="Arial" w:hAnsi="Arial" w:cs="Arial"/>
            <w:sz w:val="16"/>
            <w:szCs w:val="16"/>
          </w:rPr>
          <w:instrText>PAGE   \* MERGEFORMAT</w:instrText>
        </w:r>
        <w:r w:rsidRPr="00555316">
          <w:rPr>
            <w:rFonts w:ascii="Arial" w:hAnsi="Arial" w:cs="Arial"/>
            <w:sz w:val="16"/>
            <w:szCs w:val="16"/>
          </w:rPr>
          <w:fldChar w:fldCharType="separate"/>
        </w:r>
        <w:r w:rsidR="00347DA7">
          <w:rPr>
            <w:rFonts w:ascii="Arial" w:hAnsi="Arial" w:cs="Arial"/>
            <w:noProof/>
            <w:sz w:val="16"/>
            <w:szCs w:val="16"/>
          </w:rPr>
          <w:t>1</w:t>
        </w:r>
        <w:r w:rsidRPr="00555316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:rsidR="007607A2" w:rsidRDefault="007607A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CEB" w:rsidRDefault="008C7CEB" w:rsidP="008B3D13">
      <w:r>
        <w:separator/>
      </w:r>
    </w:p>
  </w:footnote>
  <w:footnote w:type="continuationSeparator" w:id="0">
    <w:p w:rsidR="008C7CEB" w:rsidRDefault="008C7CEB" w:rsidP="008B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2602"/>
    <w:multiLevelType w:val="hybridMultilevel"/>
    <w:tmpl w:val="8CB8158C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B10089"/>
    <w:multiLevelType w:val="hybridMultilevel"/>
    <w:tmpl w:val="E880FFA6"/>
    <w:lvl w:ilvl="0" w:tplc="DF041876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4D16602"/>
    <w:multiLevelType w:val="hybridMultilevel"/>
    <w:tmpl w:val="6C64C550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9B2281C"/>
    <w:multiLevelType w:val="hybridMultilevel"/>
    <w:tmpl w:val="D7CEB1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CC1017"/>
    <w:multiLevelType w:val="multilevel"/>
    <w:tmpl w:val="FE62BC3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602547"/>
    <w:multiLevelType w:val="hybridMultilevel"/>
    <w:tmpl w:val="8848A7CE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0E89455B"/>
    <w:multiLevelType w:val="hybridMultilevel"/>
    <w:tmpl w:val="2E26D28C"/>
    <w:lvl w:ilvl="0" w:tplc="1C1CD8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D865E65"/>
    <w:multiLevelType w:val="multilevel"/>
    <w:tmpl w:val="29703C5C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0EF1605"/>
    <w:multiLevelType w:val="hybridMultilevel"/>
    <w:tmpl w:val="F68CDDF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E2012D"/>
    <w:multiLevelType w:val="hybridMultilevel"/>
    <w:tmpl w:val="77F6997C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24275D3"/>
    <w:multiLevelType w:val="multilevel"/>
    <w:tmpl w:val="C12421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6C22BD8"/>
    <w:multiLevelType w:val="hybridMultilevel"/>
    <w:tmpl w:val="776A7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9A518B"/>
    <w:multiLevelType w:val="hybridMultilevel"/>
    <w:tmpl w:val="FD66EC3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CB7A76"/>
    <w:multiLevelType w:val="multilevel"/>
    <w:tmpl w:val="84E4BD4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7A1953"/>
    <w:multiLevelType w:val="hybridMultilevel"/>
    <w:tmpl w:val="52E6A598"/>
    <w:lvl w:ilvl="0" w:tplc="4554080C">
      <w:start w:val="1"/>
      <w:numFmt w:val="decimal"/>
      <w:lvlText w:val="%1."/>
      <w:lvlJc w:val="left"/>
      <w:pPr>
        <w:ind w:left="720" w:hanging="360"/>
      </w:pPr>
      <w:rPr>
        <w:i w:val="0"/>
        <w:sz w:val="20"/>
        <w:szCs w:val="20"/>
      </w:rPr>
    </w:lvl>
    <w:lvl w:ilvl="1" w:tplc="24B230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142B9"/>
    <w:multiLevelType w:val="multilevel"/>
    <w:tmpl w:val="8D068170"/>
    <w:lvl w:ilvl="0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926179B"/>
    <w:multiLevelType w:val="hybridMultilevel"/>
    <w:tmpl w:val="B7D2713C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FE65AE"/>
    <w:multiLevelType w:val="hybridMultilevel"/>
    <w:tmpl w:val="365CD01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B184866"/>
    <w:multiLevelType w:val="hybridMultilevel"/>
    <w:tmpl w:val="65EA56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941BE"/>
    <w:multiLevelType w:val="hybridMultilevel"/>
    <w:tmpl w:val="C286494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0E66CF8"/>
    <w:multiLevelType w:val="hybridMultilevel"/>
    <w:tmpl w:val="6060BC6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B424DC"/>
    <w:multiLevelType w:val="hybridMultilevel"/>
    <w:tmpl w:val="E6F0184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1243A0"/>
    <w:multiLevelType w:val="multilevel"/>
    <w:tmpl w:val="1510698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B0119E0"/>
    <w:multiLevelType w:val="hybridMultilevel"/>
    <w:tmpl w:val="DCE853A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F53699B"/>
    <w:multiLevelType w:val="multilevel"/>
    <w:tmpl w:val="4922113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0CB5330"/>
    <w:multiLevelType w:val="hybridMultilevel"/>
    <w:tmpl w:val="4C42F51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DD4DE9"/>
    <w:multiLevelType w:val="multilevel"/>
    <w:tmpl w:val="567C3CF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3860683"/>
    <w:multiLevelType w:val="hybridMultilevel"/>
    <w:tmpl w:val="DB46972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C35FB0"/>
    <w:multiLevelType w:val="hybridMultilevel"/>
    <w:tmpl w:val="DD4C2CBC"/>
    <w:lvl w:ilvl="0" w:tplc="3D4CE5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AEE3017"/>
    <w:multiLevelType w:val="hybridMultilevel"/>
    <w:tmpl w:val="5C0CCD2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7D2919"/>
    <w:multiLevelType w:val="hybridMultilevel"/>
    <w:tmpl w:val="B31CC3B4"/>
    <w:lvl w:ilvl="0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 w15:restartNumberingAfterBreak="0">
    <w:nsid w:val="61B47135"/>
    <w:multiLevelType w:val="hybridMultilevel"/>
    <w:tmpl w:val="B880B40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064966"/>
    <w:multiLevelType w:val="multilevel"/>
    <w:tmpl w:val="0DE66E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6B45BA1"/>
    <w:multiLevelType w:val="hybridMultilevel"/>
    <w:tmpl w:val="FE4436E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8D63625"/>
    <w:multiLevelType w:val="hybridMultilevel"/>
    <w:tmpl w:val="B6383A5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EE1773"/>
    <w:multiLevelType w:val="hybridMultilevel"/>
    <w:tmpl w:val="7E56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332F2"/>
    <w:multiLevelType w:val="hybridMultilevel"/>
    <w:tmpl w:val="557CD88C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BB4366A"/>
    <w:multiLevelType w:val="hybridMultilevel"/>
    <w:tmpl w:val="B6B23882"/>
    <w:lvl w:ilvl="0" w:tplc="8078F8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314094D"/>
    <w:multiLevelType w:val="hybridMultilevel"/>
    <w:tmpl w:val="0E704A2A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4511FB9"/>
    <w:multiLevelType w:val="multilevel"/>
    <w:tmpl w:val="5CA8FA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53C54F4"/>
    <w:multiLevelType w:val="hybridMultilevel"/>
    <w:tmpl w:val="D5DC0FAC"/>
    <w:lvl w:ilvl="0" w:tplc="EDB27794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56B6817"/>
    <w:multiLevelType w:val="hybridMultilevel"/>
    <w:tmpl w:val="2FA8A6DE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632356C"/>
    <w:multiLevelType w:val="hybridMultilevel"/>
    <w:tmpl w:val="4E48A3B8"/>
    <w:lvl w:ilvl="0" w:tplc="0BEE08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5E4737"/>
    <w:multiLevelType w:val="hybridMultilevel"/>
    <w:tmpl w:val="95182766"/>
    <w:lvl w:ilvl="0" w:tplc="0BEE08F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4" w15:restartNumberingAfterBreak="0">
    <w:nsid w:val="7A68309E"/>
    <w:multiLevelType w:val="multilevel"/>
    <w:tmpl w:val="B66AA2A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1"/>
  </w:num>
  <w:num w:numId="7">
    <w:abstractNumId w:val="31"/>
  </w:num>
  <w:num w:numId="8">
    <w:abstractNumId w:val="20"/>
  </w:num>
  <w:num w:numId="9">
    <w:abstractNumId w:val="29"/>
  </w:num>
  <w:num w:numId="10">
    <w:abstractNumId w:val="16"/>
  </w:num>
  <w:num w:numId="11">
    <w:abstractNumId w:val="8"/>
  </w:num>
  <w:num w:numId="12">
    <w:abstractNumId w:val="25"/>
  </w:num>
  <w:num w:numId="13">
    <w:abstractNumId w:val="27"/>
  </w:num>
  <w:num w:numId="14">
    <w:abstractNumId w:val="21"/>
  </w:num>
  <w:num w:numId="15">
    <w:abstractNumId w:val="34"/>
  </w:num>
  <w:num w:numId="16">
    <w:abstractNumId w:val="42"/>
  </w:num>
  <w:num w:numId="17">
    <w:abstractNumId w:val="12"/>
  </w:num>
  <w:num w:numId="18">
    <w:abstractNumId w:val="3"/>
  </w:num>
  <w:num w:numId="19">
    <w:abstractNumId w:val="43"/>
  </w:num>
  <w:num w:numId="20">
    <w:abstractNumId w:val="19"/>
  </w:num>
  <w:num w:numId="21">
    <w:abstractNumId w:val="9"/>
  </w:num>
  <w:num w:numId="22">
    <w:abstractNumId w:val="22"/>
  </w:num>
  <w:num w:numId="23">
    <w:abstractNumId w:val="7"/>
  </w:num>
  <w:num w:numId="24">
    <w:abstractNumId w:val="24"/>
  </w:num>
  <w:num w:numId="25">
    <w:abstractNumId w:val="13"/>
  </w:num>
  <w:num w:numId="26">
    <w:abstractNumId w:val="10"/>
  </w:num>
  <w:num w:numId="27">
    <w:abstractNumId w:val="44"/>
  </w:num>
  <w:num w:numId="28">
    <w:abstractNumId w:val="32"/>
  </w:num>
  <w:num w:numId="29">
    <w:abstractNumId w:val="26"/>
  </w:num>
  <w:num w:numId="30">
    <w:abstractNumId w:val="4"/>
  </w:num>
  <w:num w:numId="31">
    <w:abstractNumId w:val="17"/>
  </w:num>
  <w:num w:numId="32">
    <w:abstractNumId w:val="39"/>
  </w:num>
  <w:num w:numId="33">
    <w:abstractNumId w:val="36"/>
  </w:num>
  <w:num w:numId="34">
    <w:abstractNumId w:val="5"/>
  </w:num>
  <w:num w:numId="35">
    <w:abstractNumId w:val="33"/>
  </w:num>
  <w:num w:numId="36">
    <w:abstractNumId w:val="28"/>
  </w:num>
  <w:num w:numId="37">
    <w:abstractNumId w:val="37"/>
  </w:num>
  <w:num w:numId="38">
    <w:abstractNumId w:val="35"/>
  </w:num>
  <w:num w:numId="39">
    <w:abstractNumId w:val="6"/>
  </w:num>
  <w:num w:numId="40">
    <w:abstractNumId w:val="41"/>
  </w:num>
  <w:num w:numId="41">
    <w:abstractNumId w:val="18"/>
  </w:num>
  <w:num w:numId="42">
    <w:abstractNumId w:val="14"/>
  </w:num>
  <w:num w:numId="43">
    <w:abstractNumId w:val="23"/>
  </w:num>
  <w:num w:numId="44">
    <w:abstractNumId w:val="1"/>
  </w:num>
  <w:num w:numId="45">
    <w:abstractNumId w:val="2"/>
  </w:num>
  <w:num w:numId="46">
    <w:abstractNumId w:val="0"/>
  </w:num>
  <w:num w:numId="47">
    <w:abstractNumId w:val="40"/>
  </w:num>
  <w:num w:numId="48">
    <w:abstractNumId w:val="38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58"/>
    <w:rsid w:val="0000146A"/>
    <w:rsid w:val="0000260E"/>
    <w:rsid w:val="000051D9"/>
    <w:rsid w:val="00007A83"/>
    <w:rsid w:val="00014E08"/>
    <w:rsid w:val="00017171"/>
    <w:rsid w:val="00017768"/>
    <w:rsid w:val="0001792E"/>
    <w:rsid w:val="00031817"/>
    <w:rsid w:val="00040699"/>
    <w:rsid w:val="00067815"/>
    <w:rsid w:val="000845E7"/>
    <w:rsid w:val="00094A05"/>
    <w:rsid w:val="000A3068"/>
    <w:rsid w:val="000B6F3E"/>
    <w:rsid w:val="000C5646"/>
    <w:rsid w:val="000D2452"/>
    <w:rsid w:val="000F06B3"/>
    <w:rsid w:val="000F0FAA"/>
    <w:rsid w:val="000F20A0"/>
    <w:rsid w:val="000F2567"/>
    <w:rsid w:val="000F4372"/>
    <w:rsid w:val="0010000B"/>
    <w:rsid w:val="001018CB"/>
    <w:rsid w:val="0010499F"/>
    <w:rsid w:val="00106D88"/>
    <w:rsid w:val="0011222E"/>
    <w:rsid w:val="00114F4E"/>
    <w:rsid w:val="00121A03"/>
    <w:rsid w:val="00122CEB"/>
    <w:rsid w:val="001414D5"/>
    <w:rsid w:val="00142419"/>
    <w:rsid w:val="00142B1E"/>
    <w:rsid w:val="001441F4"/>
    <w:rsid w:val="001529A7"/>
    <w:rsid w:val="0015303A"/>
    <w:rsid w:val="0016314B"/>
    <w:rsid w:val="001634B9"/>
    <w:rsid w:val="00164343"/>
    <w:rsid w:val="00164FAC"/>
    <w:rsid w:val="00166955"/>
    <w:rsid w:val="001702FC"/>
    <w:rsid w:val="00180EBA"/>
    <w:rsid w:val="0018735D"/>
    <w:rsid w:val="00191AB7"/>
    <w:rsid w:val="0019247E"/>
    <w:rsid w:val="0019413E"/>
    <w:rsid w:val="00194B0E"/>
    <w:rsid w:val="00194BDA"/>
    <w:rsid w:val="001B60FC"/>
    <w:rsid w:val="001D1B5B"/>
    <w:rsid w:val="001E0AE7"/>
    <w:rsid w:val="001E0C00"/>
    <w:rsid w:val="001E0F3D"/>
    <w:rsid w:val="001E3512"/>
    <w:rsid w:val="001E3A8E"/>
    <w:rsid w:val="001E5A75"/>
    <w:rsid w:val="001F080D"/>
    <w:rsid w:val="001F154B"/>
    <w:rsid w:val="001F2058"/>
    <w:rsid w:val="001F5397"/>
    <w:rsid w:val="00200D7F"/>
    <w:rsid w:val="00202610"/>
    <w:rsid w:val="00205142"/>
    <w:rsid w:val="00210371"/>
    <w:rsid w:val="00217153"/>
    <w:rsid w:val="002172C7"/>
    <w:rsid w:val="00224AA8"/>
    <w:rsid w:val="00226825"/>
    <w:rsid w:val="0022772C"/>
    <w:rsid w:val="00231172"/>
    <w:rsid w:val="002344FE"/>
    <w:rsid w:val="00237466"/>
    <w:rsid w:val="00250B8B"/>
    <w:rsid w:val="002529C2"/>
    <w:rsid w:val="00252DE2"/>
    <w:rsid w:val="00256C10"/>
    <w:rsid w:val="002575BB"/>
    <w:rsid w:val="00257DEE"/>
    <w:rsid w:val="00261C7A"/>
    <w:rsid w:val="002711FE"/>
    <w:rsid w:val="00271942"/>
    <w:rsid w:val="00276C7D"/>
    <w:rsid w:val="00292CA0"/>
    <w:rsid w:val="002B085E"/>
    <w:rsid w:val="002B663E"/>
    <w:rsid w:val="002C28C3"/>
    <w:rsid w:val="002D75CC"/>
    <w:rsid w:val="002F0104"/>
    <w:rsid w:val="002F181D"/>
    <w:rsid w:val="002F19C3"/>
    <w:rsid w:val="002F7EF0"/>
    <w:rsid w:val="00301107"/>
    <w:rsid w:val="003020BC"/>
    <w:rsid w:val="003140CD"/>
    <w:rsid w:val="00315385"/>
    <w:rsid w:val="00317914"/>
    <w:rsid w:val="00320204"/>
    <w:rsid w:val="003227C7"/>
    <w:rsid w:val="003273C6"/>
    <w:rsid w:val="00340671"/>
    <w:rsid w:val="00347DA7"/>
    <w:rsid w:val="003540C3"/>
    <w:rsid w:val="00355EE5"/>
    <w:rsid w:val="0036702A"/>
    <w:rsid w:val="003727DF"/>
    <w:rsid w:val="00377C75"/>
    <w:rsid w:val="003819B9"/>
    <w:rsid w:val="00386D1B"/>
    <w:rsid w:val="003907E8"/>
    <w:rsid w:val="00392D10"/>
    <w:rsid w:val="003930C9"/>
    <w:rsid w:val="00394054"/>
    <w:rsid w:val="003941F3"/>
    <w:rsid w:val="003A1688"/>
    <w:rsid w:val="003A52AE"/>
    <w:rsid w:val="003B02EF"/>
    <w:rsid w:val="003B3D88"/>
    <w:rsid w:val="003B3E58"/>
    <w:rsid w:val="003B71ED"/>
    <w:rsid w:val="003C6C84"/>
    <w:rsid w:val="003D21E1"/>
    <w:rsid w:val="003D619E"/>
    <w:rsid w:val="003E4DFA"/>
    <w:rsid w:val="003F27CC"/>
    <w:rsid w:val="0041177E"/>
    <w:rsid w:val="0041192F"/>
    <w:rsid w:val="0043101D"/>
    <w:rsid w:val="0043101F"/>
    <w:rsid w:val="004348F7"/>
    <w:rsid w:val="0043630A"/>
    <w:rsid w:val="0044235B"/>
    <w:rsid w:val="00445FA5"/>
    <w:rsid w:val="00447F75"/>
    <w:rsid w:val="00452A1E"/>
    <w:rsid w:val="0045604A"/>
    <w:rsid w:val="00457CA4"/>
    <w:rsid w:val="0046247C"/>
    <w:rsid w:val="00463758"/>
    <w:rsid w:val="004642B7"/>
    <w:rsid w:val="00464ED3"/>
    <w:rsid w:val="00467AFB"/>
    <w:rsid w:val="00473142"/>
    <w:rsid w:val="004920E5"/>
    <w:rsid w:val="00496309"/>
    <w:rsid w:val="004A1CDF"/>
    <w:rsid w:val="004B6A27"/>
    <w:rsid w:val="004C0BF8"/>
    <w:rsid w:val="004C594E"/>
    <w:rsid w:val="004D2AAF"/>
    <w:rsid w:val="004D55A1"/>
    <w:rsid w:val="004E2152"/>
    <w:rsid w:val="004E66C3"/>
    <w:rsid w:val="004E7F4E"/>
    <w:rsid w:val="004F1232"/>
    <w:rsid w:val="004F352D"/>
    <w:rsid w:val="004F4AD4"/>
    <w:rsid w:val="004F7D8A"/>
    <w:rsid w:val="00504D9C"/>
    <w:rsid w:val="00505226"/>
    <w:rsid w:val="00506F89"/>
    <w:rsid w:val="00521B04"/>
    <w:rsid w:val="0052408E"/>
    <w:rsid w:val="0052702D"/>
    <w:rsid w:val="00534BD2"/>
    <w:rsid w:val="0053719C"/>
    <w:rsid w:val="005414D2"/>
    <w:rsid w:val="00547CF9"/>
    <w:rsid w:val="005505D9"/>
    <w:rsid w:val="005519D2"/>
    <w:rsid w:val="00555316"/>
    <w:rsid w:val="00571CA9"/>
    <w:rsid w:val="0058657C"/>
    <w:rsid w:val="00594C16"/>
    <w:rsid w:val="005A3726"/>
    <w:rsid w:val="005A615C"/>
    <w:rsid w:val="005A6F99"/>
    <w:rsid w:val="005B240E"/>
    <w:rsid w:val="005B3AB5"/>
    <w:rsid w:val="005B5D45"/>
    <w:rsid w:val="005C23F0"/>
    <w:rsid w:val="005C3207"/>
    <w:rsid w:val="005C3474"/>
    <w:rsid w:val="005C3A4F"/>
    <w:rsid w:val="005E2B2A"/>
    <w:rsid w:val="005E2FF4"/>
    <w:rsid w:val="005E3FE7"/>
    <w:rsid w:val="005F2190"/>
    <w:rsid w:val="005F496C"/>
    <w:rsid w:val="00607C19"/>
    <w:rsid w:val="00617433"/>
    <w:rsid w:val="00620C56"/>
    <w:rsid w:val="00624051"/>
    <w:rsid w:val="00624EEE"/>
    <w:rsid w:val="00626C60"/>
    <w:rsid w:val="0063444F"/>
    <w:rsid w:val="006503F3"/>
    <w:rsid w:val="00656DE6"/>
    <w:rsid w:val="0066070B"/>
    <w:rsid w:val="0066300F"/>
    <w:rsid w:val="0066629D"/>
    <w:rsid w:val="00690FEA"/>
    <w:rsid w:val="0069323A"/>
    <w:rsid w:val="006B04C6"/>
    <w:rsid w:val="006C1CA1"/>
    <w:rsid w:val="006D1854"/>
    <w:rsid w:val="006D5081"/>
    <w:rsid w:val="006D64EF"/>
    <w:rsid w:val="006D6CA1"/>
    <w:rsid w:val="006E7DDA"/>
    <w:rsid w:val="006F20CA"/>
    <w:rsid w:val="006F5981"/>
    <w:rsid w:val="00704E65"/>
    <w:rsid w:val="00705859"/>
    <w:rsid w:val="00706A66"/>
    <w:rsid w:val="00723258"/>
    <w:rsid w:val="00724088"/>
    <w:rsid w:val="007271CD"/>
    <w:rsid w:val="007319D7"/>
    <w:rsid w:val="0073352F"/>
    <w:rsid w:val="00744019"/>
    <w:rsid w:val="007456D5"/>
    <w:rsid w:val="007607A2"/>
    <w:rsid w:val="00761FC4"/>
    <w:rsid w:val="007675EE"/>
    <w:rsid w:val="0079383E"/>
    <w:rsid w:val="00796776"/>
    <w:rsid w:val="007A1E57"/>
    <w:rsid w:val="007A73EA"/>
    <w:rsid w:val="007B013A"/>
    <w:rsid w:val="007B0870"/>
    <w:rsid w:val="007B1C25"/>
    <w:rsid w:val="007B7933"/>
    <w:rsid w:val="007C3214"/>
    <w:rsid w:val="007C687B"/>
    <w:rsid w:val="007D445E"/>
    <w:rsid w:val="007D4CEC"/>
    <w:rsid w:val="007D73B3"/>
    <w:rsid w:val="007E25EB"/>
    <w:rsid w:val="007E37EF"/>
    <w:rsid w:val="007E3C1B"/>
    <w:rsid w:val="007E4F9E"/>
    <w:rsid w:val="00800A0E"/>
    <w:rsid w:val="00804014"/>
    <w:rsid w:val="008065CD"/>
    <w:rsid w:val="008100DD"/>
    <w:rsid w:val="00823399"/>
    <w:rsid w:val="00832AF7"/>
    <w:rsid w:val="00834A68"/>
    <w:rsid w:val="008406C3"/>
    <w:rsid w:val="00845030"/>
    <w:rsid w:val="0084682D"/>
    <w:rsid w:val="00852D26"/>
    <w:rsid w:val="008640A2"/>
    <w:rsid w:val="008663BD"/>
    <w:rsid w:val="00891D34"/>
    <w:rsid w:val="0089202D"/>
    <w:rsid w:val="008A4CEE"/>
    <w:rsid w:val="008A4EC4"/>
    <w:rsid w:val="008A5F62"/>
    <w:rsid w:val="008B3512"/>
    <w:rsid w:val="008B3D13"/>
    <w:rsid w:val="008B54E3"/>
    <w:rsid w:val="008B56E8"/>
    <w:rsid w:val="008C3FB9"/>
    <w:rsid w:val="008C6587"/>
    <w:rsid w:val="008C7CEB"/>
    <w:rsid w:val="008D47DF"/>
    <w:rsid w:val="008D60C2"/>
    <w:rsid w:val="008F2F72"/>
    <w:rsid w:val="008F7B48"/>
    <w:rsid w:val="00903C83"/>
    <w:rsid w:val="0090517C"/>
    <w:rsid w:val="009059C4"/>
    <w:rsid w:val="00906C29"/>
    <w:rsid w:val="00911D64"/>
    <w:rsid w:val="0092143A"/>
    <w:rsid w:val="00925615"/>
    <w:rsid w:val="00930CE3"/>
    <w:rsid w:val="00931E88"/>
    <w:rsid w:val="009378A8"/>
    <w:rsid w:val="00956ECF"/>
    <w:rsid w:val="00962526"/>
    <w:rsid w:val="00965AA8"/>
    <w:rsid w:val="009702B4"/>
    <w:rsid w:val="00971A94"/>
    <w:rsid w:val="00984384"/>
    <w:rsid w:val="00987D83"/>
    <w:rsid w:val="00990232"/>
    <w:rsid w:val="0099105A"/>
    <w:rsid w:val="00991F4D"/>
    <w:rsid w:val="009930BC"/>
    <w:rsid w:val="009A0484"/>
    <w:rsid w:val="009A69BB"/>
    <w:rsid w:val="009B1251"/>
    <w:rsid w:val="009B19AF"/>
    <w:rsid w:val="009B223D"/>
    <w:rsid w:val="009B2474"/>
    <w:rsid w:val="009C0E5F"/>
    <w:rsid w:val="009C1D86"/>
    <w:rsid w:val="009E0A27"/>
    <w:rsid w:val="009E5756"/>
    <w:rsid w:val="009E6F7E"/>
    <w:rsid w:val="009F17B8"/>
    <w:rsid w:val="009F444B"/>
    <w:rsid w:val="009F4CA9"/>
    <w:rsid w:val="009F608C"/>
    <w:rsid w:val="00A00F53"/>
    <w:rsid w:val="00A0373A"/>
    <w:rsid w:val="00A05829"/>
    <w:rsid w:val="00A16346"/>
    <w:rsid w:val="00A202E7"/>
    <w:rsid w:val="00A26316"/>
    <w:rsid w:val="00A27A12"/>
    <w:rsid w:val="00A32B84"/>
    <w:rsid w:val="00A42B94"/>
    <w:rsid w:val="00A44CA6"/>
    <w:rsid w:val="00A45352"/>
    <w:rsid w:val="00A46BE5"/>
    <w:rsid w:val="00A521CB"/>
    <w:rsid w:val="00A53A52"/>
    <w:rsid w:val="00A56C86"/>
    <w:rsid w:val="00A635B5"/>
    <w:rsid w:val="00A65F6C"/>
    <w:rsid w:val="00A727D3"/>
    <w:rsid w:val="00A869D8"/>
    <w:rsid w:val="00A940E9"/>
    <w:rsid w:val="00A95406"/>
    <w:rsid w:val="00A95DE7"/>
    <w:rsid w:val="00AA2E13"/>
    <w:rsid w:val="00AB1894"/>
    <w:rsid w:val="00AB5F6F"/>
    <w:rsid w:val="00AC17C9"/>
    <w:rsid w:val="00AC79D3"/>
    <w:rsid w:val="00AD68B5"/>
    <w:rsid w:val="00AE0079"/>
    <w:rsid w:val="00AE3369"/>
    <w:rsid w:val="00AE5D7B"/>
    <w:rsid w:val="00AF7907"/>
    <w:rsid w:val="00B001D5"/>
    <w:rsid w:val="00B03A22"/>
    <w:rsid w:val="00B103DA"/>
    <w:rsid w:val="00B1494F"/>
    <w:rsid w:val="00B17F4A"/>
    <w:rsid w:val="00B3025A"/>
    <w:rsid w:val="00B528B4"/>
    <w:rsid w:val="00B70D30"/>
    <w:rsid w:val="00B71660"/>
    <w:rsid w:val="00B76BF1"/>
    <w:rsid w:val="00B77BAE"/>
    <w:rsid w:val="00B81054"/>
    <w:rsid w:val="00B8186A"/>
    <w:rsid w:val="00B82D8C"/>
    <w:rsid w:val="00B83317"/>
    <w:rsid w:val="00B858BA"/>
    <w:rsid w:val="00B85946"/>
    <w:rsid w:val="00B87271"/>
    <w:rsid w:val="00B94A53"/>
    <w:rsid w:val="00B979B9"/>
    <w:rsid w:val="00BB167D"/>
    <w:rsid w:val="00BC0308"/>
    <w:rsid w:val="00BC5830"/>
    <w:rsid w:val="00BC68D2"/>
    <w:rsid w:val="00BD634C"/>
    <w:rsid w:val="00BD6F65"/>
    <w:rsid w:val="00BE1E45"/>
    <w:rsid w:val="00BE385A"/>
    <w:rsid w:val="00BE3B3F"/>
    <w:rsid w:val="00BE4B48"/>
    <w:rsid w:val="00BE4DFD"/>
    <w:rsid w:val="00BE50BE"/>
    <w:rsid w:val="00BE5B36"/>
    <w:rsid w:val="00BE6C1B"/>
    <w:rsid w:val="00BF0A5D"/>
    <w:rsid w:val="00BF1D3A"/>
    <w:rsid w:val="00BF3794"/>
    <w:rsid w:val="00BF3831"/>
    <w:rsid w:val="00BF716B"/>
    <w:rsid w:val="00BF73D8"/>
    <w:rsid w:val="00C05077"/>
    <w:rsid w:val="00C07126"/>
    <w:rsid w:val="00C10D48"/>
    <w:rsid w:val="00C11247"/>
    <w:rsid w:val="00C147AE"/>
    <w:rsid w:val="00C153ED"/>
    <w:rsid w:val="00C20921"/>
    <w:rsid w:val="00C24B02"/>
    <w:rsid w:val="00C4304A"/>
    <w:rsid w:val="00C444C0"/>
    <w:rsid w:val="00C445F2"/>
    <w:rsid w:val="00C51B32"/>
    <w:rsid w:val="00C56C2A"/>
    <w:rsid w:val="00C5735A"/>
    <w:rsid w:val="00C675EE"/>
    <w:rsid w:val="00C716B4"/>
    <w:rsid w:val="00C74D6A"/>
    <w:rsid w:val="00C819B5"/>
    <w:rsid w:val="00C8658A"/>
    <w:rsid w:val="00C902F4"/>
    <w:rsid w:val="00C93270"/>
    <w:rsid w:val="00C948D6"/>
    <w:rsid w:val="00CA19DF"/>
    <w:rsid w:val="00CA3207"/>
    <w:rsid w:val="00CA4E88"/>
    <w:rsid w:val="00CC5FE9"/>
    <w:rsid w:val="00CD664A"/>
    <w:rsid w:val="00CD698C"/>
    <w:rsid w:val="00CD7628"/>
    <w:rsid w:val="00CE17F4"/>
    <w:rsid w:val="00CE5B95"/>
    <w:rsid w:val="00CF31DF"/>
    <w:rsid w:val="00CF46D0"/>
    <w:rsid w:val="00CF4700"/>
    <w:rsid w:val="00CF5AD5"/>
    <w:rsid w:val="00D03FC3"/>
    <w:rsid w:val="00D03FCD"/>
    <w:rsid w:val="00D07B88"/>
    <w:rsid w:val="00D111BC"/>
    <w:rsid w:val="00D1586D"/>
    <w:rsid w:val="00D17C38"/>
    <w:rsid w:val="00D275C6"/>
    <w:rsid w:val="00D32D9F"/>
    <w:rsid w:val="00D5277F"/>
    <w:rsid w:val="00D60C16"/>
    <w:rsid w:val="00D61F63"/>
    <w:rsid w:val="00D650A9"/>
    <w:rsid w:val="00D741BD"/>
    <w:rsid w:val="00D770E5"/>
    <w:rsid w:val="00D81618"/>
    <w:rsid w:val="00D84020"/>
    <w:rsid w:val="00D90166"/>
    <w:rsid w:val="00D90E47"/>
    <w:rsid w:val="00D93C61"/>
    <w:rsid w:val="00D947D0"/>
    <w:rsid w:val="00D964C9"/>
    <w:rsid w:val="00DA20E7"/>
    <w:rsid w:val="00DB235F"/>
    <w:rsid w:val="00DB4006"/>
    <w:rsid w:val="00DB54B7"/>
    <w:rsid w:val="00DB6FF5"/>
    <w:rsid w:val="00DB736D"/>
    <w:rsid w:val="00DC00E7"/>
    <w:rsid w:val="00DD2567"/>
    <w:rsid w:val="00DD6B39"/>
    <w:rsid w:val="00DD7AE3"/>
    <w:rsid w:val="00DE0600"/>
    <w:rsid w:val="00DE6CF9"/>
    <w:rsid w:val="00DE7148"/>
    <w:rsid w:val="00DF051D"/>
    <w:rsid w:val="00DF0830"/>
    <w:rsid w:val="00DF2F4D"/>
    <w:rsid w:val="00E11C73"/>
    <w:rsid w:val="00E15632"/>
    <w:rsid w:val="00E1583A"/>
    <w:rsid w:val="00E26CFB"/>
    <w:rsid w:val="00E26D74"/>
    <w:rsid w:val="00E31A3B"/>
    <w:rsid w:val="00E3509E"/>
    <w:rsid w:val="00E43E4E"/>
    <w:rsid w:val="00E47BA6"/>
    <w:rsid w:val="00E70C21"/>
    <w:rsid w:val="00E77F70"/>
    <w:rsid w:val="00E83434"/>
    <w:rsid w:val="00E931D5"/>
    <w:rsid w:val="00EA37EF"/>
    <w:rsid w:val="00EB0D08"/>
    <w:rsid w:val="00EB36E5"/>
    <w:rsid w:val="00EC0AE9"/>
    <w:rsid w:val="00EC76EB"/>
    <w:rsid w:val="00ED4C0A"/>
    <w:rsid w:val="00ED575A"/>
    <w:rsid w:val="00ED622C"/>
    <w:rsid w:val="00ED712D"/>
    <w:rsid w:val="00EE432A"/>
    <w:rsid w:val="00EE6CCF"/>
    <w:rsid w:val="00EF2C3A"/>
    <w:rsid w:val="00F04B49"/>
    <w:rsid w:val="00F20443"/>
    <w:rsid w:val="00F313A6"/>
    <w:rsid w:val="00F3250B"/>
    <w:rsid w:val="00F4296A"/>
    <w:rsid w:val="00F57381"/>
    <w:rsid w:val="00F653CA"/>
    <w:rsid w:val="00F83201"/>
    <w:rsid w:val="00F85CE4"/>
    <w:rsid w:val="00F87283"/>
    <w:rsid w:val="00F959F2"/>
    <w:rsid w:val="00F968CB"/>
    <w:rsid w:val="00FA1530"/>
    <w:rsid w:val="00FA34B4"/>
    <w:rsid w:val="00FA377C"/>
    <w:rsid w:val="00FB139F"/>
    <w:rsid w:val="00FB2895"/>
    <w:rsid w:val="00FC17C2"/>
    <w:rsid w:val="00FC2D72"/>
    <w:rsid w:val="00FD11CD"/>
    <w:rsid w:val="00FD4065"/>
    <w:rsid w:val="00FE2958"/>
    <w:rsid w:val="00FE6A3A"/>
    <w:rsid w:val="00FE728F"/>
    <w:rsid w:val="00F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D1472C-943F-4C17-93FA-37351BE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E88"/>
    <w:pPr>
      <w:jc w:val="center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E88"/>
    <w:pPr>
      <w:keepNext/>
      <w:numPr>
        <w:numId w:val="5"/>
      </w:numPr>
      <w:spacing w:before="240" w:after="240"/>
      <w:outlineLvl w:val="0"/>
    </w:pPr>
    <w:rPr>
      <w:b/>
      <w:bCs/>
      <w:caps/>
      <w:kern w:val="32"/>
      <w:szCs w:val="32"/>
      <w:lang w:val="x-none" w:eastAsia="en-US"/>
    </w:rPr>
  </w:style>
  <w:style w:type="paragraph" w:styleId="2">
    <w:name w:val="heading 2"/>
    <w:basedOn w:val="a"/>
    <w:next w:val="a"/>
    <w:link w:val="20"/>
    <w:qFormat/>
    <w:rsid w:val="00931E88"/>
    <w:pPr>
      <w:numPr>
        <w:ilvl w:val="1"/>
        <w:numId w:val="5"/>
      </w:numPr>
      <w:spacing w:before="120" w:after="120"/>
      <w:outlineLvl w:val="1"/>
    </w:pPr>
    <w:rPr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31E88"/>
    <w:pPr>
      <w:numPr>
        <w:ilvl w:val="2"/>
        <w:numId w:val="5"/>
      </w:numPr>
      <w:tabs>
        <w:tab w:val="left" w:pos="1560"/>
      </w:tabs>
      <w:spacing w:before="60" w:after="60"/>
      <w:outlineLvl w:val="2"/>
    </w:pPr>
    <w:rPr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931E88"/>
    <w:pPr>
      <w:keepNext/>
      <w:numPr>
        <w:ilvl w:val="3"/>
        <w:numId w:val="5"/>
      </w:numPr>
      <w:tabs>
        <w:tab w:val="left" w:pos="1701"/>
      </w:tabs>
      <w:spacing w:before="60" w:after="60"/>
      <w:outlineLvl w:val="3"/>
    </w:pPr>
    <w:rPr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qFormat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rsid w:val="00931E88"/>
    <w:rPr>
      <w:b/>
      <w:bCs/>
      <w:caps/>
      <w:kern w:val="32"/>
      <w:sz w:val="28"/>
      <w:szCs w:val="32"/>
      <w:lang w:val="x-none"/>
    </w:rPr>
  </w:style>
  <w:style w:type="character" w:customStyle="1" w:styleId="20">
    <w:name w:val="Заголовок 2 Знак"/>
    <w:link w:val="2"/>
    <w:rsid w:val="00931E88"/>
    <w:rPr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rsid w:val="00931E88"/>
    <w:rPr>
      <w:bCs/>
      <w:sz w:val="28"/>
      <w:szCs w:val="26"/>
      <w:lang w:val="x-none" w:eastAsia="x-none"/>
    </w:rPr>
  </w:style>
  <w:style w:type="character" w:customStyle="1" w:styleId="40">
    <w:name w:val="Заголовок 4 Знак"/>
    <w:link w:val="4"/>
    <w:rsid w:val="00931E88"/>
    <w:rPr>
      <w:bCs/>
      <w:sz w:val="28"/>
      <w:szCs w:val="28"/>
      <w:lang w:val="x-none" w:eastAsia="x-none"/>
    </w:rPr>
  </w:style>
  <w:style w:type="paragraph" w:styleId="a5">
    <w:name w:val="caption"/>
    <w:basedOn w:val="a"/>
    <w:next w:val="a"/>
    <w:qFormat/>
    <w:rsid w:val="00931E88"/>
    <w:pPr>
      <w:keepNext/>
      <w:spacing w:before="120" w:after="120"/>
    </w:pPr>
    <w:rPr>
      <w:bCs/>
      <w:szCs w:val="28"/>
    </w:rPr>
  </w:style>
  <w:style w:type="character" w:styleId="a6">
    <w:name w:val="Emphasis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08"/>
    </w:pPr>
    <w:rPr>
      <w:lang w:eastAsia="en-US"/>
    </w:rPr>
  </w:style>
  <w:style w:type="character" w:customStyle="1" w:styleId="a8">
    <w:name w:val="Абзац списка Знак"/>
    <w:link w:val="a7"/>
    <w:uiPriority w:val="34"/>
    <w:locked/>
    <w:rsid w:val="00931E88"/>
    <w:rPr>
      <w:sz w:val="28"/>
      <w:szCs w:val="24"/>
    </w:rPr>
  </w:style>
  <w:style w:type="paragraph" w:styleId="a9">
    <w:name w:val="TOC Heading"/>
    <w:basedOn w:val="1"/>
    <w:next w:val="a"/>
    <w:uiPriority w:val="39"/>
    <w:qFormat/>
    <w:rsid w:val="00931E88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x-none"/>
    </w:rPr>
  </w:style>
  <w:style w:type="paragraph" w:styleId="aa">
    <w:name w:val="header"/>
    <w:basedOn w:val="a"/>
    <w:link w:val="ab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3D13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3D13"/>
    <w:rPr>
      <w:sz w:val="28"/>
      <w:szCs w:val="24"/>
      <w:lang w:eastAsia="ru-RU"/>
    </w:rPr>
  </w:style>
  <w:style w:type="table" w:styleId="ae">
    <w:name w:val="Table Grid"/>
    <w:basedOn w:val="a1"/>
    <w:uiPriority w:val="59"/>
    <w:rsid w:val="00ED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804014"/>
    <w:rPr>
      <w:rFonts w:ascii="Arial" w:hAnsi="Arial" w:cs="Arial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04014"/>
    <w:rPr>
      <w:rFonts w:ascii="Arial" w:hAnsi="Arial" w:cs="Arial"/>
      <w:sz w:val="18"/>
      <w:szCs w:val="18"/>
      <w:lang w:eastAsia="ru-RU"/>
    </w:rPr>
  </w:style>
  <w:style w:type="character" w:customStyle="1" w:styleId="af1">
    <w:name w:val="Подпись к картинке_"/>
    <w:basedOn w:val="a0"/>
    <w:link w:val="af2"/>
    <w:rsid w:val="00BC68D2"/>
    <w:rPr>
      <w:sz w:val="26"/>
      <w:szCs w:val="26"/>
    </w:rPr>
  </w:style>
  <w:style w:type="character" w:customStyle="1" w:styleId="af3">
    <w:name w:val="Другое_"/>
    <w:basedOn w:val="a0"/>
    <w:link w:val="af4"/>
    <w:rsid w:val="00BC68D2"/>
    <w:rPr>
      <w:sz w:val="28"/>
      <w:szCs w:val="28"/>
    </w:rPr>
  </w:style>
  <w:style w:type="character" w:customStyle="1" w:styleId="af5">
    <w:name w:val="Основной текст_"/>
    <w:basedOn w:val="a0"/>
    <w:link w:val="11"/>
    <w:rsid w:val="00BC68D2"/>
    <w:rPr>
      <w:sz w:val="28"/>
      <w:szCs w:val="28"/>
    </w:rPr>
  </w:style>
  <w:style w:type="character" w:customStyle="1" w:styleId="31">
    <w:name w:val="Заголовок №3_"/>
    <w:basedOn w:val="a0"/>
    <w:link w:val="32"/>
    <w:rsid w:val="00BC68D2"/>
    <w:rPr>
      <w:b/>
      <w:bCs/>
      <w:i/>
      <w:iCs/>
      <w:sz w:val="28"/>
      <w:szCs w:val="28"/>
    </w:rPr>
  </w:style>
  <w:style w:type="character" w:customStyle="1" w:styleId="af6">
    <w:name w:val="Подпись к таблице_"/>
    <w:basedOn w:val="a0"/>
    <w:link w:val="af7"/>
    <w:rsid w:val="00BC68D2"/>
    <w:rPr>
      <w:b/>
      <w:bCs/>
      <w:sz w:val="28"/>
      <w:szCs w:val="28"/>
    </w:rPr>
  </w:style>
  <w:style w:type="paragraph" w:customStyle="1" w:styleId="af2">
    <w:name w:val="Подпись к картинке"/>
    <w:basedOn w:val="a"/>
    <w:link w:val="af1"/>
    <w:rsid w:val="00BC68D2"/>
    <w:pPr>
      <w:widowControl w:val="0"/>
      <w:jc w:val="left"/>
    </w:pPr>
    <w:rPr>
      <w:sz w:val="26"/>
      <w:szCs w:val="26"/>
      <w:lang w:eastAsia="en-US"/>
    </w:rPr>
  </w:style>
  <w:style w:type="paragraph" w:customStyle="1" w:styleId="af4">
    <w:name w:val="Другое"/>
    <w:basedOn w:val="a"/>
    <w:link w:val="af3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11">
    <w:name w:val="Основной текст1"/>
    <w:basedOn w:val="a"/>
    <w:link w:val="af5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32">
    <w:name w:val="Заголовок №3"/>
    <w:basedOn w:val="a"/>
    <w:link w:val="31"/>
    <w:rsid w:val="00BC68D2"/>
    <w:pPr>
      <w:widowControl w:val="0"/>
      <w:spacing w:after="230"/>
      <w:outlineLvl w:val="2"/>
    </w:pPr>
    <w:rPr>
      <w:b/>
      <w:bCs/>
      <w:i/>
      <w:iCs/>
      <w:szCs w:val="28"/>
      <w:lang w:eastAsia="en-US"/>
    </w:rPr>
  </w:style>
  <w:style w:type="paragraph" w:customStyle="1" w:styleId="af7">
    <w:name w:val="Подпись к таблице"/>
    <w:basedOn w:val="a"/>
    <w:link w:val="af6"/>
    <w:rsid w:val="00BC68D2"/>
    <w:pPr>
      <w:widowControl w:val="0"/>
      <w:spacing w:line="262" w:lineRule="auto"/>
    </w:pPr>
    <w:rPr>
      <w:b/>
      <w:bCs/>
      <w:szCs w:val="28"/>
      <w:lang w:eastAsia="en-US"/>
    </w:rPr>
  </w:style>
  <w:style w:type="paragraph" w:customStyle="1" w:styleId="af8">
    <w:name w:val="Заголовок таблицы"/>
    <w:basedOn w:val="a"/>
    <w:rsid w:val="002575BB"/>
    <w:rPr>
      <w:sz w:val="24"/>
      <w:szCs w:val="20"/>
    </w:rPr>
  </w:style>
  <w:style w:type="paragraph" w:customStyle="1" w:styleId="af9">
    <w:name w:val="Текст таблицы"/>
    <w:basedOn w:val="a"/>
    <w:rsid w:val="002575BB"/>
    <w:pPr>
      <w:ind w:left="1077"/>
      <w:jc w:val="both"/>
    </w:pPr>
    <w:rPr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07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6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40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&#1064;&#1072;&#1073;&#1083;&#1086;&#1085;&#1099;\Doc_TimesNR_14_3&#108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Doc_TimesNR_14_3п.dotx</Template>
  <TotalTime>603</TotalTime>
  <Pages>2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8731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NNK</dc:creator>
  <cp:lastModifiedBy>Хазиев Нургаян</cp:lastModifiedBy>
  <cp:revision>266</cp:revision>
  <cp:lastPrinted>2022-03-22T13:04:00Z</cp:lastPrinted>
  <dcterms:created xsi:type="dcterms:W3CDTF">2021-02-16T08:50:00Z</dcterms:created>
  <dcterms:modified xsi:type="dcterms:W3CDTF">2022-04-04T11:19:00Z</dcterms:modified>
</cp:coreProperties>
</file>